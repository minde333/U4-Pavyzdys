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5281D" w14:textId="77777777" w:rsidR="00D560C9" w:rsidRPr="00844988" w:rsidRDefault="00D560C9" w:rsidP="004771C9">
      <w:pPr>
        <w:pStyle w:val="Vireliouraai"/>
      </w:pPr>
      <w:r w:rsidRPr="00844988">
        <w:t>KAUNO TECHNOLOGIJOS UNIVERSITETAS</w:t>
      </w:r>
    </w:p>
    <w:p w14:paraId="3F30B2CF" w14:textId="77777777" w:rsidR="00D560C9" w:rsidRPr="00844988" w:rsidRDefault="00770695" w:rsidP="004771C9">
      <w:pPr>
        <w:pStyle w:val="Vireliouraai"/>
      </w:pPr>
      <w:r>
        <w:t>INFORMATIKOS FAKULTETAS</w:t>
      </w:r>
    </w:p>
    <w:p w14:paraId="4A48739C" w14:textId="77777777" w:rsidR="00D560C9" w:rsidRPr="00844988" w:rsidRDefault="00D560C9" w:rsidP="004771C9">
      <w:pPr>
        <w:pStyle w:val="Vireliouraai"/>
      </w:pPr>
    </w:p>
    <w:p w14:paraId="5887FB4A" w14:textId="77777777" w:rsidR="00D560C9" w:rsidRPr="00844988" w:rsidRDefault="00D560C9" w:rsidP="004771C9">
      <w:pPr>
        <w:pStyle w:val="Vireliouraai"/>
      </w:pPr>
    </w:p>
    <w:p w14:paraId="73C03AFE" w14:textId="77777777" w:rsidR="00D560C9" w:rsidRPr="00844988" w:rsidRDefault="00D560C9" w:rsidP="004771C9">
      <w:pPr>
        <w:pStyle w:val="Vireliouraai"/>
      </w:pPr>
    </w:p>
    <w:p w14:paraId="30A41ECE" w14:textId="77777777" w:rsidR="00D560C9" w:rsidRPr="00844988" w:rsidRDefault="00D560C9" w:rsidP="004771C9">
      <w:pPr>
        <w:pStyle w:val="Vireliouraai"/>
      </w:pPr>
    </w:p>
    <w:p w14:paraId="233E9A7B" w14:textId="77777777" w:rsidR="00D560C9" w:rsidRPr="00844988" w:rsidRDefault="00D560C9" w:rsidP="004771C9">
      <w:pPr>
        <w:pStyle w:val="Vireliouraai"/>
      </w:pPr>
    </w:p>
    <w:p w14:paraId="33B92BC3" w14:textId="77777777" w:rsidR="00D560C9" w:rsidRPr="00844988" w:rsidRDefault="00D560C9" w:rsidP="004771C9">
      <w:pPr>
        <w:pStyle w:val="Vireliouraai"/>
      </w:pPr>
    </w:p>
    <w:p w14:paraId="61D0B1D4" w14:textId="77777777" w:rsidR="004C3D88" w:rsidRPr="00844988" w:rsidRDefault="004C3D88" w:rsidP="004771C9">
      <w:pPr>
        <w:pStyle w:val="Vireliouraai"/>
      </w:pPr>
    </w:p>
    <w:p w14:paraId="1E42F1A0" w14:textId="77777777" w:rsidR="004C3D88" w:rsidRPr="00844988" w:rsidRDefault="004C3D88" w:rsidP="004771C9">
      <w:pPr>
        <w:pStyle w:val="Vireliouraai"/>
      </w:pPr>
    </w:p>
    <w:p w14:paraId="093C5847" w14:textId="77777777" w:rsidR="00D560C9" w:rsidRPr="00844988" w:rsidRDefault="00D560C9" w:rsidP="004771C9">
      <w:pPr>
        <w:pStyle w:val="Vireliouraai"/>
      </w:pPr>
    </w:p>
    <w:p w14:paraId="6B134467" w14:textId="77777777" w:rsidR="00D560C9" w:rsidRPr="00844988" w:rsidRDefault="00D560C9" w:rsidP="004771C9">
      <w:pPr>
        <w:pStyle w:val="Vireliouraai"/>
      </w:pPr>
    </w:p>
    <w:p w14:paraId="5D340E7D" w14:textId="77777777" w:rsidR="00D560C9" w:rsidRPr="00844988" w:rsidRDefault="00D560C9" w:rsidP="004771C9">
      <w:pPr>
        <w:pStyle w:val="Vireliouraai"/>
      </w:pPr>
    </w:p>
    <w:p w14:paraId="311CC0FB" w14:textId="77777777" w:rsidR="004C3D88" w:rsidRPr="00844988" w:rsidRDefault="00970322" w:rsidP="004771C9">
      <w:pPr>
        <w:pStyle w:val="Ataskaitospavadinimas"/>
      </w:pPr>
      <w:r>
        <w:t>OBJEKTINIS PROGRAMAVIMAS</w:t>
      </w:r>
      <w:r w:rsidR="009E0401">
        <w:t xml:space="preserve"> </w:t>
      </w:r>
      <w:r>
        <w:t>I</w:t>
      </w:r>
      <w:r w:rsidR="009E0401">
        <w:t xml:space="preserve"> (P175B118</w:t>
      </w:r>
      <w:r w:rsidR="00D5274E" w:rsidRPr="00844988">
        <w:t>)</w:t>
      </w:r>
    </w:p>
    <w:p w14:paraId="3724226B" w14:textId="77777777" w:rsidR="00D560C9" w:rsidRPr="00844988" w:rsidRDefault="00D1074F" w:rsidP="004771C9">
      <w:pPr>
        <w:pStyle w:val="Ataskaita"/>
      </w:pPr>
      <w:r>
        <w:t>Darbų aplankas</w:t>
      </w:r>
    </w:p>
    <w:p w14:paraId="0049366C" w14:textId="77777777" w:rsidR="00D560C9" w:rsidRPr="00844988" w:rsidRDefault="00D560C9" w:rsidP="004771C9">
      <w:pPr>
        <w:pStyle w:val="Vireliouraai"/>
      </w:pPr>
    </w:p>
    <w:p w14:paraId="13B96EA8" w14:textId="77777777" w:rsidR="00D560C9" w:rsidRPr="00844988" w:rsidRDefault="00D560C9" w:rsidP="004771C9">
      <w:pPr>
        <w:pStyle w:val="Vireliouraai"/>
      </w:pPr>
    </w:p>
    <w:p w14:paraId="4BD6D6F5" w14:textId="77777777" w:rsidR="00D560C9" w:rsidRPr="00844988" w:rsidRDefault="00D560C9" w:rsidP="004771C9">
      <w:pPr>
        <w:pStyle w:val="Vireliouraai"/>
      </w:pPr>
    </w:p>
    <w:p w14:paraId="0C01587E" w14:textId="77777777" w:rsidR="00D560C9" w:rsidRPr="00844988" w:rsidRDefault="00D560C9" w:rsidP="004771C9">
      <w:pPr>
        <w:pStyle w:val="Vireliouraai"/>
      </w:pPr>
    </w:p>
    <w:p w14:paraId="2AAC9D83" w14:textId="77777777" w:rsidR="004771C9" w:rsidRDefault="004771C9" w:rsidP="00EB5168">
      <w:pPr>
        <w:pStyle w:val="Autorius"/>
      </w:pPr>
      <w:r>
        <w:t xml:space="preserve">Atliko: </w:t>
      </w:r>
    </w:p>
    <w:p w14:paraId="3B2365DC" w14:textId="77777777" w:rsidR="004771C9" w:rsidRDefault="004771C9" w:rsidP="00EB5168">
      <w:pPr>
        <w:pStyle w:val="Autorius"/>
      </w:pPr>
      <w:r>
        <w:tab/>
      </w:r>
      <w:r w:rsidR="00616125">
        <w:t xml:space="preserve">IFF-8/8 </w:t>
      </w:r>
      <w:r>
        <w:t xml:space="preserve">gr. </w:t>
      </w:r>
      <w:r w:rsidR="00A60F35">
        <w:t>studentai</w:t>
      </w:r>
    </w:p>
    <w:p w14:paraId="58077666" w14:textId="77777777" w:rsidR="00D560C9" w:rsidRDefault="004771C9" w:rsidP="00EB5168">
      <w:pPr>
        <w:pStyle w:val="Autorius"/>
      </w:pPr>
      <w:r>
        <w:tab/>
      </w:r>
      <w:r w:rsidR="00616125">
        <w:t>I Martynas Rišys</w:t>
      </w:r>
    </w:p>
    <w:p w14:paraId="3155F9DA" w14:textId="77777777" w:rsidR="00B9724D" w:rsidRDefault="00B9724D" w:rsidP="00EB5168">
      <w:pPr>
        <w:pStyle w:val="Autorius"/>
      </w:pPr>
      <w:r>
        <w:tab/>
      </w:r>
      <w:r w:rsidR="00616125">
        <w:t>II Mantas Danauskas</w:t>
      </w:r>
    </w:p>
    <w:p w14:paraId="4A5EEF05" w14:textId="77777777" w:rsidR="00B9724D" w:rsidRDefault="00B9724D" w:rsidP="00EB5168">
      <w:pPr>
        <w:pStyle w:val="Autorius"/>
      </w:pPr>
      <w:r>
        <w:tab/>
      </w:r>
      <w:r w:rsidR="00616125">
        <w:t>III Arminas Marozas</w:t>
      </w:r>
    </w:p>
    <w:p w14:paraId="37046FF4" w14:textId="77777777" w:rsidR="00B9724D" w:rsidRPr="00844988" w:rsidRDefault="00B9724D" w:rsidP="00EB5168">
      <w:pPr>
        <w:pStyle w:val="Autorius"/>
      </w:pPr>
      <w:r>
        <w:tab/>
      </w:r>
      <w:r w:rsidR="00616125">
        <w:t>IV Greta Grunskytė</w:t>
      </w:r>
    </w:p>
    <w:p w14:paraId="4047B503" w14:textId="16E90EA2"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8A3B73">
        <w:rPr>
          <w:noProof/>
        </w:rPr>
        <w:t>2018 m. lapkričio 22 d.</w:t>
      </w:r>
      <w:r w:rsidR="00844988" w:rsidRPr="00844988">
        <w:fldChar w:fldCharType="end"/>
      </w:r>
    </w:p>
    <w:p w14:paraId="19F817F9" w14:textId="77777777" w:rsidR="004771C9" w:rsidRDefault="00D560C9" w:rsidP="00EB5168">
      <w:pPr>
        <w:pStyle w:val="Autorius"/>
      </w:pPr>
      <w:r w:rsidRPr="0052026C">
        <w:t>Priėmė:</w:t>
      </w:r>
    </w:p>
    <w:p w14:paraId="5DBC63CD" w14:textId="77777777" w:rsidR="00D560C9" w:rsidRPr="0052026C" w:rsidRDefault="004771C9" w:rsidP="00EB5168">
      <w:pPr>
        <w:pStyle w:val="Autorius"/>
      </w:pPr>
      <w:r>
        <w:tab/>
      </w:r>
      <w:r w:rsidR="00616125">
        <w:t>Lektorius Vytautas Bukšnaitis</w:t>
      </w:r>
    </w:p>
    <w:p w14:paraId="1F4DA018" w14:textId="77777777" w:rsidR="00CD58DB" w:rsidRPr="00844988" w:rsidRDefault="00CD58DB" w:rsidP="004771C9">
      <w:pPr>
        <w:pStyle w:val="Vireliouraai"/>
      </w:pPr>
    </w:p>
    <w:p w14:paraId="00036C6C" w14:textId="77777777" w:rsidR="00D560C9" w:rsidRPr="00844988" w:rsidRDefault="00D560C9" w:rsidP="004771C9">
      <w:pPr>
        <w:pStyle w:val="Vireliouraai"/>
      </w:pPr>
    </w:p>
    <w:p w14:paraId="1E632B73" w14:textId="77777777" w:rsidR="00D560C9" w:rsidRPr="00844988" w:rsidRDefault="00D560C9" w:rsidP="004771C9">
      <w:pPr>
        <w:pStyle w:val="Vireliouraai"/>
      </w:pPr>
    </w:p>
    <w:p w14:paraId="5D86A7CE" w14:textId="77777777" w:rsidR="00CD58DB" w:rsidRDefault="00CD58DB" w:rsidP="004771C9">
      <w:pPr>
        <w:pStyle w:val="Vireliouraai"/>
      </w:pPr>
    </w:p>
    <w:p w14:paraId="11E06703" w14:textId="77777777" w:rsidR="00CD58DB" w:rsidRDefault="00CD58DB" w:rsidP="004771C9">
      <w:pPr>
        <w:pStyle w:val="Vireliouraai"/>
      </w:pPr>
    </w:p>
    <w:p w14:paraId="68DC9FBA" w14:textId="77777777" w:rsidR="00CD58DB" w:rsidRDefault="00CD58DB" w:rsidP="004771C9">
      <w:pPr>
        <w:pStyle w:val="Vireliouraai"/>
      </w:pPr>
    </w:p>
    <w:p w14:paraId="72E880E7" w14:textId="77777777" w:rsidR="0052026C" w:rsidRPr="00844988" w:rsidRDefault="0052026C" w:rsidP="004771C9">
      <w:pPr>
        <w:pStyle w:val="Vireliouraai"/>
      </w:pPr>
    </w:p>
    <w:p w14:paraId="5CA6120E" w14:textId="4209DCDF" w:rsidR="0052026C" w:rsidRDefault="00D560C9" w:rsidP="004771C9">
      <w:pPr>
        <w:pStyle w:val="Vireliouraai"/>
      </w:pPr>
      <w:r w:rsidRPr="00844988">
        <w:t xml:space="preserve">KAUNAS </w:t>
      </w:r>
      <w:r w:rsidR="00727B09">
        <w:fldChar w:fldCharType="begin"/>
      </w:r>
      <w:r w:rsidR="00727B09">
        <w:instrText xml:space="preserve"> TIME \@ "yyyy" </w:instrText>
      </w:r>
      <w:r w:rsidR="00727B09">
        <w:fldChar w:fldCharType="separate"/>
      </w:r>
      <w:r w:rsidR="008A3B73">
        <w:rPr>
          <w:noProof/>
        </w:rPr>
        <w:t>2018</w:t>
      </w:r>
      <w:r w:rsidR="00727B09">
        <w:fldChar w:fldCharType="end"/>
      </w:r>
    </w:p>
    <w:p w14:paraId="6354D9E3" w14:textId="77777777"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14:paraId="4937BF4B" w14:textId="77777777" w:rsidR="00D560C9" w:rsidRPr="0015714D" w:rsidRDefault="00D560C9" w:rsidP="004771C9">
      <w:pPr>
        <w:pStyle w:val="Vireliouraai"/>
      </w:pPr>
      <w:r w:rsidRPr="00844988">
        <w:lastRenderedPageBreak/>
        <w:t>TURINYS</w:t>
      </w:r>
    </w:p>
    <w:p w14:paraId="7AB27450" w14:textId="77777777" w:rsidR="00D560C9" w:rsidRDefault="00D560C9" w:rsidP="0052026C"/>
    <w:p w14:paraId="2B2519A0" w14:textId="77777777" w:rsidR="00291C8F" w:rsidRPr="00844988" w:rsidRDefault="00291C8F" w:rsidP="0052026C"/>
    <w:p w14:paraId="68CE7722" w14:textId="77777777"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14:paraId="016CB751" w14:textId="1C8060EA" w:rsidR="00907A94" w:rsidRDefault="00D560C9">
      <w:pPr>
        <w:pStyle w:val="Turinys1"/>
        <w:rPr>
          <w:rFonts w:asciiTheme="minorHAnsi" w:eastAsiaTheme="minorEastAsia" w:hAnsiTheme="minorHAnsi" w:cstheme="minorBidi"/>
          <w:b w:val="0"/>
          <w:noProof/>
          <w:sz w:val="22"/>
          <w:szCs w:val="22"/>
          <w:lang w:val="en-GB" w:eastAsia="en-GB"/>
        </w:rPr>
      </w:pPr>
      <w:r w:rsidRPr="00EB5168">
        <w:fldChar w:fldCharType="begin"/>
      </w:r>
      <w:r w:rsidRPr="00844988">
        <w:instrText xml:space="preserve"> TOC \o "1-3" </w:instrText>
      </w:r>
      <w:r w:rsidRPr="00EB5168">
        <w:fldChar w:fldCharType="separate"/>
      </w:r>
      <w:r w:rsidR="00907A94">
        <w:rPr>
          <w:noProof/>
        </w:rPr>
        <w:t>1.</w:t>
      </w:r>
      <w:r w:rsidR="00907A94">
        <w:rPr>
          <w:rFonts w:asciiTheme="minorHAnsi" w:eastAsiaTheme="minorEastAsia" w:hAnsiTheme="minorHAnsi" w:cstheme="minorBidi"/>
          <w:b w:val="0"/>
          <w:noProof/>
          <w:sz w:val="22"/>
          <w:szCs w:val="22"/>
          <w:lang w:val="en-GB" w:eastAsia="en-GB"/>
        </w:rPr>
        <w:tab/>
      </w:r>
      <w:r w:rsidR="00907A94">
        <w:rPr>
          <w:noProof/>
        </w:rPr>
        <w:t>Objektų rinkinys (Martynas Rišys)</w:t>
      </w:r>
      <w:r w:rsidR="00907A94">
        <w:rPr>
          <w:noProof/>
        </w:rPr>
        <w:tab/>
      </w:r>
      <w:r w:rsidR="00907A94">
        <w:rPr>
          <w:noProof/>
        </w:rPr>
        <w:fldChar w:fldCharType="begin"/>
      </w:r>
      <w:r w:rsidR="00907A94">
        <w:rPr>
          <w:noProof/>
        </w:rPr>
        <w:instrText xml:space="preserve"> PAGEREF _Toc530682445 \h </w:instrText>
      </w:r>
      <w:r w:rsidR="00907A94">
        <w:rPr>
          <w:noProof/>
        </w:rPr>
      </w:r>
      <w:r w:rsidR="00907A94">
        <w:rPr>
          <w:noProof/>
        </w:rPr>
        <w:fldChar w:fldCharType="separate"/>
      </w:r>
      <w:r w:rsidR="008A3B73">
        <w:rPr>
          <w:noProof/>
        </w:rPr>
        <w:t>3</w:t>
      </w:r>
      <w:r w:rsidR="00907A94">
        <w:rPr>
          <w:noProof/>
        </w:rPr>
        <w:fldChar w:fldCharType="end"/>
      </w:r>
    </w:p>
    <w:p w14:paraId="42C15E31" w14:textId="5DE8F06D" w:rsidR="00907A94" w:rsidRDefault="00907A94">
      <w:pPr>
        <w:pStyle w:val="Turinys2"/>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_Toc530682446 \h </w:instrText>
      </w:r>
      <w:r>
        <w:rPr>
          <w:noProof/>
        </w:rPr>
      </w:r>
      <w:r>
        <w:rPr>
          <w:noProof/>
        </w:rPr>
        <w:fldChar w:fldCharType="separate"/>
      </w:r>
      <w:r w:rsidR="008A3B73">
        <w:rPr>
          <w:noProof/>
        </w:rPr>
        <w:t>3</w:t>
      </w:r>
      <w:r>
        <w:rPr>
          <w:noProof/>
        </w:rPr>
        <w:fldChar w:fldCharType="end"/>
      </w:r>
    </w:p>
    <w:p w14:paraId="0F474763" w14:textId="13B9C454" w:rsidR="00907A94" w:rsidRDefault="00907A94">
      <w:pPr>
        <w:pStyle w:val="Turinys2"/>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_Toc530682447 \h </w:instrText>
      </w:r>
      <w:r>
        <w:rPr>
          <w:noProof/>
        </w:rPr>
      </w:r>
      <w:r>
        <w:rPr>
          <w:noProof/>
        </w:rPr>
        <w:fldChar w:fldCharType="separate"/>
      </w:r>
      <w:r w:rsidR="008A3B73">
        <w:rPr>
          <w:noProof/>
        </w:rPr>
        <w:t>3</w:t>
      </w:r>
      <w:r>
        <w:rPr>
          <w:noProof/>
        </w:rPr>
        <w:fldChar w:fldCharType="end"/>
      </w:r>
    </w:p>
    <w:p w14:paraId="3C8A47C7" w14:textId="1650C236" w:rsidR="00907A94" w:rsidRDefault="00907A94">
      <w:pPr>
        <w:pStyle w:val="Turinys2"/>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_Toc530682448 \h </w:instrText>
      </w:r>
      <w:r>
        <w:rPr>
          <w:noProof/>
        </w:rPr>
      </w:r>
      <w:r>
        <w:rPr>
          <w:noProof/>
        </w:rPr>
        <w:fldChar w:fldCharType="separate"/>
      </w:r>
      <w:r w:rsidR="008A3B73">
        <w:rPr>
          <w:noProof/>
        </w:rPr>
        <w:t>8</w:t>
      </w:r>
      <w:r>
        <w:rPr>
          <w:noProof/>
        </w:rPr>
        <w:fldChar w:fldCharType="end"/>
      </w:r>
    </w:p>
    <w:p w14:paraId="1FF07A95" w14:textId="6B3FD16E" w:rsidR="00907A94" w:rsidRDefault="00907A94">
      <w:pPr>
        <w:pStyle w:val="Turinys2"/>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_Toc530682449 \h </w:instrText>
      </w:r>
      <w:r>
        <w:rPr>
          <w:noProof/>
        </w:rPr>
      </w:r>
      <w:r>
        <w:rPr>
          <w:noProof/>
        </w:rPr>
        <w:fldChar w:fldCharType="separate"/>
      </w:r>
      <w:r w:rsidR="008A3B73">
        <w:rPr>
          <w:noProof/>
        </w:rPr>
        <w:t>15</w:t>
      </w:r>
      <w:r>
        <w:rPr>
          <w:noProof/>
        </w:rPr>
        <w:fldChar w:fldCharType="end"/>
      </w:r>
    </w:p>
    <w:p w14:paraId="679B5F13" w14:textId="14F874D6" w:rsidR="00907A94" w:rsidRDefault="00907A94">
      <w:pPr>
        <w:pStyle w:val="Turinys1"/>
        <w:rPr>
          <w:rFonts w:asciiTheme="minorHAnsi" w:eastAsiaTheme="minorEastAsia" w:hAnsiTheme="minorHAnsi" w:cstheme="minorBidi"/>
          <w:b w:val="0"/>
          <w:noProof/>
          <w:sz w:val="22"/>
          <w:szCs w:val="22"/>
          <w:lang w:val="en-GB" w:eastAsia="en-GB"/>
        </w:rPr>
      </w:pPr>
      <w:r>
        <w:rPr>
          <w:noProof/>
        </w:rPr>
        <w:t>2.</w:t>
      </w:r>
      <w:r>
        <w:rPr>
          <w:rFonts w:asciiTheme="minorHAnsi" w:eastAsiaTheme="minorEastAsia" w:hAnsiTheme="minorHAnsi" w:cstheme="minorBidi"/>
          <w:b w:val="0"/>
          <w:noProof/>
          <w:sz w:val="22"/>
          <w:szCs w:val="22"/>
          <w:lang w:val="en-GB" w:eastAsia="en-GB"/>
        </w:rPr>
        <w:tab/>
      </w:r>
      <w:r>
        <w:rPr>
          <w:noProof/>
        </w:rPr>
        <w:t>Konteineris (Mantas Danauskas)</w:t>
      </w:r>
      <w:r>
        <w:rPr>
          <w:noProof/>
        </w:rPr>
        <w:tab/>
      </w:r>
      <w:r>
        <w:rPr>
          <w:noProof/>
        </w:rPr>
        <w:fldChar w:fldCharType="begin"/>
      </w:r>
      <w:r>
        <w:rPr>
          <w:noProof/>
        </w:rPr>
        <w:instrText xml:space="preserve"> PAGEREF _Toc530682450 \h </w:instrText>
      </w:r>
      <w:r>
        <w:rPr>
          <w:noProof/>
        </w:rPr>
      </w:r>
      <w:r>
        <w:rPr>
          <w:noProof/>
        </w:rPr>
        <w:fldChar w:fldCharType="separate"/>
      </w:r>
      <w:r w:rsidR="008A3B73">
        <w:rPr>
          <w:noProof/>
        </w:rPr>
        <w:t>16</w:t>
      </w:r>
      <w:r>
        <w:rPr>
          <w:noProof/>
        </w:rPr>
        <w:fldChar w:fldCharType="end"/>
      </w:r>
    </w:p>
    <w:p w14:paraId="4E9B378A" w14:textId="0FE37FCE" w:rsidR="00907A94" w:rsidRDefault="00907A94">
      <w:pPr>
        <w:pStyle w:val="Turinys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_Toc530682451 \h </w:instrText>
      </w:r>
      <w:r>
        <w:rPr>
          <w:noProof/>
        </w:rPr>
      </w:r>
      <w:r>
        <w:rPr>
          <w:noProof/>
        </w:rPr>
        <w:fldChar w:fldCharType="separate"/>
      </w:r>
      <w:r w:rsidR="008A3B73">
        <w:rPr>
          <w:noProof/>
        </w:rPr>
        <w:t>16</w:t>
      </w:r>
      <w:r>
        <w:rPr>
          <w:noProof/>
        </w:rPr>
        <w:fldChar w:fldCharType="end"/>
      </w:r>
    </w:p>
    <w:p w14:paraId="33AE8898" w14:textId="20C3F232" w:rsidR="00907A94" w:rsidRDefault="00907A94">
      <w:pPr>
        <w:pStyle w:val="Turinys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_Toc530682452 \h </w:instrText>
      </w:r>
      <w:r>
        <w:rPr>
          <w:noProof/>
        </w:rPr>
      </w:r>
      <w:r>
        <w:rPr>
          <w:noProof/>
        </w:rPr>
        <w:fldChar w:fldCharType="separate"/>
      </w:r>
      <w:r w:rsidR="008A3B73">
        <w:rPr>
          <w:noProof/>
        </w:rPr>
        <w:t>16</w:t>
      </w:r>
      <w:r>
        <w:rPr>
          <w:noProof/>
        </w:rPr>
        <w:fldChar w:fldCharType="end"/>
      </w:r>
    </w:p>
    <w:p w14:paraId="49BAF26E" w14:textId="626F524F" w:rsidR="00907A94" w:rsidRDefault="00907A94">
      <w:pPr>
        <w:pStyle w:val="Turinys2"/>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_Toc530682453 \h </w:instrText>
      </w:r>
      <w:r>
        <w:rPr>
          <w:noProof/>
        </w:rPr>
      </w:r>
      <w:r>
        <w:rPr>
          <w:noProof/>
        </w:rPr>
        <w:fldChar w:fldCharType="separate"/>
      </w:r>
      <w:r w:rsidR="008A3B73">
        <w:rPr>
          <w:noProof/>
        </w:rPr>
        <w:t>27</w:t>
      </w:r>
      <w:r>
        <w:rPr>
          <w:noProof/>
        </w:rPr>
        <w:fldChar w:fldCharType="end"/>
      </w:r>
    </w:p>
    <w:p w14:paraId="23F33D2E" w14:textId="465598D8" w:rsidR="00907A94" w:rsidRDefault="00907A94">
      <w:pPr>
        <w:pStyle w:val="Turinys2"/>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_Toc530682454 \h </w:instrText>
      </w:r>
      <w:r>
        <w:rPr>
          <w:noProof/>
        </w:rPr>
      </w:r>
      <w:r>
        <w:rPr>
          <w:noProof/>
        </w:rPr>
        <w:fldChar w:fldCharType="separate"/>
      </w:r>
      <w:r w:rsidR="008A3B73">
        <w:rPr>
          <w:noProof/>
        </w:rPr>
        <w:t>33</w:t>
      </w:r>
      <w:r>
        <w:rPr>
          <w:noProof/>
        </w:rPr>
        <w:fldChar w:fldCharType="end"/>
      </w:r>
    </w:p>
    <w:p w14:paraId="457ED1AC" w14:textId="04BAE76F" w:rsidR="00907A94" w:rsidRDefault="00907A94">
      <w:pPr>
        <w:pStyle w:val="Turinys1"/>
        <w:rPr>
          <w:rFonts w:asciiTheme="minorHAnsi" w:eastAsiaTheme="minorEastAsia" w:hAnsiTheme="minorHAnsi" w:cstheme="minorBidi"/>
          <w:b w:val="0"/>
          <w:noProof/>
          <w:sz w:val="22"/>
          <w:szCs w:val="22"/>
          <w:lang w:val="en-GB" w:eastAsia="en-GB"/>
        </w:rPr>
      </w:pPr>
      <w:r>
        <w:rPr>
          <w:noProof/>
        </w:rPr>
        <w:t>3.</w:t>
      </w:r>
      <w:r>
        <w:rPr>
          <w:rFonts w:asciiTheme="minorHAnsi" w:eastAsiaTheme="minorEastAsia" w:hAnsiTheme="minorHAnsi" w:cstheme="minorBidi"/>
          <w:b w:val="0"/>
          <w:noProof/>
          <w:sz w:val="22"/>
          <w:szCs w:val="22"/>
          <w:lang w:val="en-GB" w:eastAsia="en-GB"/>
        </w:rPr>
        <w:tab/>
      </w:r>
      <w:r>
        <w:rPr>
          <w:noProof/>
        </w:rPr>
        <w:t>Paveldėjimas (Arminas Marozas)</w:t>
      </w:r>
      <w:r>
        <w:rPr>
          <w:noProof/>
        </w:rPr>
        <w:tab/>
      </w:r>
      <w:r>
        <w:rPr>
          <w:noProof/>
        </w:rPr>
        <w:fldChar w:fldCharType="begin"/>
      </w:r>
      <w:r>
        <w:rPr>
          <w:noProof/>
        </w:rPr>
        <w:instrText xml:space="preserve"> PAGEREF _Toc530682455 \h </w:instrText>
      </w:r>
      <w:r>
        <w:rPr>
          <w:noProof/>
        </w:rPr>
      </w:r>
      <w:r>
        <w:rPr>
          <w:noProof/>
        </w:rPr>
        <w:fldChar w:fldCharType="separate"/>
      </w:r>
      <w:r w:rsidR="008A3B73">
        <w:rPr>
          <w:noProof/>
        </w:rPr>
        <w:t>34</w:t>
      </w:r>
      <w:r>
        <w:rPr>
          <w:noProof/>
        </w:rPr>
        <w:fldChar w:fldCharType="end"/>
      </w:r>
    </w:p>
    <w:p w14:paraId="2D3E83A9" w14:textId="5B402FB4" w:rsidR="00907A94" w:rsidRDefault="00907A94">
      <w:pPr>
        <w:pStyle w:val="Turinys2"/>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_Toc530682456 \h </w:instrText>
      </w:r>
      <w:r>
        <w:rPr>
          <w:noProof/>
        </w:rPr>
      </w:r>
      <w:r>
        <w:rPr>
          <w:noProof/>
        </w:rPr>
        <w:fldChar w:fldCharType="separate"/>
      </w:r>
      <w:r w:rsidR="008A3B73">
        <w:rPr>
          <w:noProof/>
        </w:rPr>
        <w:t>34</w:t>
      </w:r>
      <w:r>
        <w:rPr>
          <w:noProof/>
        </w:rPr>
        <w:fldChar w:fldCharType="end"/>
      </w:r>
    </w:p>
    <w:p w14:paraId="524DAB82" w14:textId="7E752EE2" w:rsidR="00907A94" w:rsidRDefault="00907A94">
      <w:pPr>
        <w:pStyle w:val="Turinys2"/>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_Toc530682457 \h </w:instrText>
      </w:r>
      <w:r>
        <w:rPr>
          <w:noProof/>
        </w:rPr>
      </w:r>
      <w:r>
        <w:rPr>
          <w:noProof/>
        </w:rPr>
        <w:fldChar w:fldCharType="separate"/>
      </w:r>
      <w:r w:rsidR="008A3B73">
        <w:rPr>
          <w:noProof/>
        </w:rPr>
        <w:t>34</w:t>
      </w:r>
      <w:r>
        <w:rPr>
          <w:noProof/>
        </w:rPr>
        <w:fldChar w:fldCharType="end"/>
      </w:r>
    </w:p>
    <w:p w14:paraId="08B96E26" w14:textId="0CA041D1" w:rsidR="00907A94" w:rsidRDefault="00907A94">
      <w:pPr>
        <w:pStyle w:val="Turinys2"/>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_Toc530682458 \h </w:instrText>
      </w:r>
      <w:r>
        <w:rPr>
          <w:noProof/>
        </w:rPr>
      </w:r>
      <w:r>
        <w:rPr>
          <w:noProof/>
        </w:rPr>
        <w:fldChar w:fldCharType="separate"/>
      </w:r>
      <w:r w:rsidR="008A3B73">
        <w:rPr>
          <w:noProof/>
        </w:rPr>
        <w:t>50</w:t>
      </w:r>
      <w:r>
        <w:rPr>
          <w:noProof/>
        </w:rPr>
        <w:fldChar w:fldCharType="end"/>
      </w:r>
    </w:p>
    <w:p w14:paraId="4CC36C10" w14:textId="3C269566" w:rsidR="00907A94" w:rsidRDefault="00907A94">
      <w:pPr>
        <w:pStyle w:val="Turinys2"/>
        <w:rPr>
          <w:rFonts w:asciiTheme="minorHAnsi" w:eastAsiaTheme="minorEastAsia" w:hAnsiTheme="minorHAnsi" w:cstheme="minorBidi"/>
          <w:noProof/>
          <w:sz w:val="22"/>
          <w:szCs w:val="22"/>
          <w:lang w:val="en-GB" w:eastAsia="en-GB"/>
        </w:rPr>
      </w:pPr>
      <w:r>
        <w:rPr>
          <w:noProof/>
        </w:rPr>
        <w:t>3.4.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_Toc530682459 \h </w:instrText>
      </w:r>
      <w:r>
        <w:rPr>
          <w:noProof/>
        </w:rPr>
      </w:r>
      <w:r>
        <w:rPr>
          <w:noProof/>
        </w:rPr>
        <w:fldChar w:fldCharType="separate"/>
      </w:r>
      <w:r w:rsidR="008A3B73">
        <w:rPr>
          <w:noProof/>
        </w:rPr>
        <w:t>60</w:t>
      </w:r>
      <w:r>
        <w:rPr>
          <w:noProof/>
        </w:rPr>
        <w:fldChar w:fldCharType="end"/>
      </w:r>
    </w:p>
    <w:p w14:paraId="00158DDD" w14:textId="04466847" w:rsidR="00907A94" w:rsidRDefault="00907A94">
      <w:pPr>
        <w:pStyle w:val="Turinys1"/>
        <w:rPr>
          <w:rFonts w:asciiTheme="minorHAnsi" w:eastAsiaTheme="minorEastAsia" w:hAnsiTheme="minorHAnsi" w:cstheme="minorBidi"/>
          <w:b w:val="0"/>
          <w:noProof/>
          <w:sz w:val="22"/>
          <w:szCs w:val="22"/>
          <w:lang w:val="en-GB" w:eastAsia="en-GB"/>
        </w:rPr>
      </w:pPr>
      <w:r>
        <w:rPr>
          <w:noProof/>
        </w:rPr>
        <w:t>4.</w:t>
      </w:r>
      <w:r>
        <w:rPr>
          <w:rFonts w:asciiTheme="minorHAnsi" w:eastAsiaTheme="minorEastAsia" w:hAnsiTheme="minorHAnsi" w:cstheme="minorBidi"/>
          <w:b w:val="0"/>
          <w:noProof/>
          <w:sz w:val="22"/>
          <w:szCs w:val="22"/>
          <w:lang w:val="en-GB" w:eastAsia="en-GB"/>
        </w:rPr>
        <w:tab/>
      </w:r>
      <w:r>
        <w:rPr>
          <w:noProof/>
        </w:rPr>
        <w:t>Teksto analizė ir redagavimas (Arminas Marozas)</w:t>
      </w:r>
      <w:r>
        <w:rPr>
          <w:noProof/>
        </w:rPr>
        <w:tab/>
      </w:r>
      <w:r>
        <w:rPr>
          <w:noProof/>
        </w:rPr>
        <w:fldChar w:fldCharType="begin"/>
      </w:r>
      <w:r>
        <w:rPr>
          <w:noProof/>
        </w:rPr>
        <w:instrText xml:space="preserve"> PAGEREF _Toc530682460 \h </w:instrText>
      </w:r>
      <w:r>
        <w:rPr>
          <w:noProof/>
        </w:rPr>
      </w:r>
      <w:r>
        <w:rPr>
          <w:noProof/>
        </w:rPr>
        <w:fldChar w:fldCharType="separate"/>
      </w:r>
      <w:r w:rsidR="008A3B73">
        <w:rPr>
          <w:noProof/>
        </w:rPr>
        <w:t>61</w:t>
      </w:r>
      <w:r>
        <w:rPr>
          <w:noProof/>
        </w:rPr>
        <w:fldChar w:fldCharType="end"/>
      </w:r>
    </w:p>
    <w:p w14:paraId="55F007EA" w14:textId="59B912A6" w:rsidR="00907A94" w:rsidRDefault="00907A94">
      <w:pPr>
        <w:pStyle w:val="Turinys2"/>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_Toc530682461 \h </w:instrText>
      </w:r>
      <w:r>
        <w:rPr>
          <w:noProof/>
        </w:rPr>
      </w:r>
      <w:r>
        <w:rPr>
          <w:noProof/>
        </w:rPr>
        <w:fldChar w:fldCharType="separate"/>
      </w:r>
      <w:r w:rsidR="008A3B73">
        <w:rPr>
          <w:noProof/>
        </w:rPr>
        <w:t>61</w:t>
      </w:r>
      <w:r>
        <w:rPr>
          <w:noProof/>
        </w:rPr>
        <w:fldChar w:fldCharType="end"/>
      </w:r>
    </w:p>
    <w:p w14:paraId="746C716D" w14:textId="14D6874A" w:rsidR="00907A94" w:rsidRDefault="00907A94">
      <w:pPr>
        <w:pStyle w:val="Turinys2"/>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_Toc530682462 \h </w:instrText>
      </w:r>
      <w:r>
        <w:rPr>
          <w:noProof/>
        </w:rPr>
      </w:r>
      <w:r>
        <w:rPr>
          <w:noProof/>
        </w:rPr>
        <w:fldChar w:fldCharType="separate"/>
      </w:r>
      <w:r w:rsidR="008A3B73">
        <w:rPr>
          <w:noProof/>
        </w:rPr>
        <w:t>61</w:t>
      </w:r>
      <w:r>
        <w:rPr>
          <w:noProof/>
        </w:rPr>
        <w:fldChar w:fldCharType="end"/>
      </w:r>
    </w:p>
    <w:p w14:paraId="7F484CC4" w14:textId="70D347BB" w:rsidR="00907A94" w:rsidRDefault="00907A94">
      <w:pPr>
        <w:pStyle w:val="Turinys2"/>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_Toc530682463 \h </w:instrText>
      </w:r>
      <w:r>
        <w:rPr>
          <w:noProof/>
        </w:rPr>
      </w:r>
      <w:r>
        <w:rPr>
          <w:noProof/>
        </w:rPr>
        <w:fldChar w:fldCharType="separate"/>
      </w:r>
      <w:r w:rsidR="008A3B73">
        <w:rPr>
          <w:noProof/>
        </w:rPr>
        <w:t>75</w:t>
      </w:r>
      <w:r>
        <w:rPr>
          <w:noProof/>
        </w:rPr>
        <w:fldChar w:fldCharType="end"/>
      </w:r>
    </w:p>
    <w:p w14:paraId="13B60A3F" w14:textId="1831143A" w:rsidR="00907A94" w:rsidRDefault="00907A94">
      <w:pPr>
        <w:pStyle w:val="Turinys2"/>
        <w:rPr>
          <w:rFonts w:asciiTheme="minorHAnsi" w:eastAsiaTheme="minorEastAsia" w:hAnsiTheme="minorHAnsi" w:cstheme="minorBidi"/>
          <w:noProof/>
          <w:sz w:val="22"/>
          <w:szCs w:val="22"/>
          <w:lang w:val="en-GB" w:eastAsia="en-GB"/>
        </w:rPr>
      </w:pPr>
      <w:r>
        <w:rPr>
          <w:noProof/>
        </w:rPr>
        <w:t>4.4.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_Toc530682464 \h </w:instrText>
      </w:r>
      <w:r>
        <w:rPr>
          <w:noProof/>
        </w:rPr>
      </w:r>
      <w:r>
        <w:rPr>
          <w:noProof/>
        </w:rPr>
        <w:fldChar w:fldCharType="separate"/>
      </w:r>
      <w:r w:rsidR="008A3B73">
        <w:rPr>
          <w:noProof/>
        </w:rPr>
        <w:t>76</w:t>
      </w:r>
      <w:r>
        <w:rPr>
          <w:noProof/>
        </w:rPr>
        <w:fldChar w:fldCharType="end"/>
      </w:r>
    </w:p>
    <w:p w14:paraId="49B3BCEC" w14:textId="457ECF5C" w:rsidR="00907A94" w:rsidRDefault="00907A94">
      <w:pPr>
        <w:pStyle w:val="Turinys1"/>
        <w:rPr>
          <w:rFonts w:asciiTheme="minorHAnsi" w:eastAsiaTheme="minorEastAsia" w:hAnsiTheme="minorHAnsi" w:cstheme="minorBidi"/>
          <w:b w:val="0"/>
          <w:noProof/>
          <w:sz w:val="22"/>
          <w:szCs w:val="22"/>
          <w:lang w:val="en-GB" w:eastAsia="en-GB"/>
        </w:rPr>
      </w:pPr>
      <w:r>
        <w:rPr>
          <w:noProof/>
        </w:rPr>
        <w:t>5.</w:t>
      </w:r>
      <w:r>
        <w:rPr>
          <w:rFonts w:asciiTheme="minorHAnsi" w:eastAsiaTheme="minorEastAsia" w:hAnsiTheme="minorHAnsi" w:cstheme="minorBidi"/>
          <w:b w:val="0"/>
          <w:noProof/>
          <w:sz w:val="22"/>
          <w:szCs w:val="22"/>
          <w:lang w:val="en-GB" w:eastAsia="en-GB"/>
        </w:rPr>
        <w:tab/>
      </w:r>
      <w:r>
        <w:rPr>
          <w:noProof/>
        </w:rPr>
        <w:t>Polimorfizmas</w:t>
      </w:r>
      <w:r>
        <w:rPr>
          <w:noProof/>
        </w:rPr>
        <w:tab/>
      </w:r>
      <w:r>
        <w:rPr>
          <w:noProof/>
        </w:rPr>
        <w:fldChar w:fldCharType="begin"/>
      </w:r>
      <w:r>
        <w:rPr>
          <w:noProof/>
        </w:rPr>
        <w:instrText xml:space="preserve"> PAGEREF _Toc530682465 \h </w:instrText>
      </w:r>
      <w:r>
        <w:rPr>
          <w:noProof/>
        </w:rPr>
      </w:r>
      <w:r>
        <w:rPr>
          <w:noProof/>
        </w:rPr>
        <w:fldChar w:fldCharType="separate"/>
      </w:r>
      <w:r w:rsidR="008A3B73">
        <w:rPr>
          <w:noProof/>
        </w:rPr>
        <w:t>77</w:t>
      </w:r>
      <w:r>
        <w:rPr>
          <w:noProof/>
        </w:rPr>
        <w:fldChar w:fldCharType="end"/>
      </w:r>
    </w:p>
    <w:p w14:paraId="0F637FC1" w14:textId="06936E73" w:rsidR="00907A94" w:rsidRDefault="00907A94">
      <w:pPr>
        <w:pStyle w:val="Turinys2"/>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Darbo užduotis</w:t>
      </w:r>
      <w:r>
        <w:rPr>
          <w:noProof/>
        </w:rPr>
        <w:tab/>
      </w:r>
      <w:r>
        <w:rPr>
          <w:noProof/>
        </w:rPr>
        <w:fldChar w:fldCharType="begin"/>
      </w:r>
      <w:r>
        <w:rPr>
          <w:noProof/>
        </w:rPr>
        <w:instrText xml:space="preserve"> PAGEREF _Toc530682466 \h </w:instrText>
      </w:r>
      <w:r>
        <w:rPr>
          <w:noProof/>
        </w:rPr>
      </w:r>
      <w:r>
        <w:rPr>
          <w:noProof/>
        </w:rPr>
        <w:fldChar w:fldCharType="separate"/>
      </w:r>
      <w:r w:rsidR="008A3B73">
        <w:rPr>
          <w:noProof/>
        </w:rPr>
        <w:t>77</w:t>
      </w:r>
      <w:r>
        <w:rPr>
          <w:noProof/>
        </w:rPr>
        <w:fldChar w:fldCharType="end"/>
      </w:r>
    </w:p>
    <w:p w14:paraId="7728D6AB" w14:textId="7A2E42DE" w:rsidR="00907A94" w:rsidRDefault="00907A94">
      <w:pPr>
        <w:pStyle w:val="Turinys2"/>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Programos tekstas</w:t>
      </w:r>
      <w:r>
        <w:rPr>
          <w:noProof/>
        </w:rPr>
        <w:tab/>
      </w:r>
      <w:r>
        <w:rPr>
          <w:noProof/>
        </w:rPr>
        <w:fldChar w:fldCharType="begin"/>
      </w:r>
      <w:r>
        <w:rPr>
          <w:noProof/>
        </w:rPr>
        <w:instrText xml:space="preserve"> PAGEREF _Toc530682467 \h </w:instrText>
      </w:r>
      <w:r>
        <w:rPr>
          <w:noProof/>
        </w:rPr>
      </w:r>
      <w:r>
        <w:rPr>
          <w:noProof/>
        </w:rPr>
        <w:fldChar w:fldCharType="separate"/>
      </w:r>
      <w:r w:rsidR="008A3B73">
        <w:rPr>
          <w:noProof/>
        </w:rPr>
        <w:t>77</w:t>
      </w:r>
      <w:r>
        <w:rPr>
          <w:noProof/>
        </w:rPr>
        <w:fldChar w:fldCharType="end"/>
      </w:r>
    </w:p>
    <w:p w14:paraId="74C049DD" w14:textId="2CE939E4" w:rsidR="00907A94" w:rsidRDefault="00907A94">
      <w:pPr>
        <w:pStyle w:val="Turinys2"/>
        <w:rPr>
          <w:rFonts w:asciiTheme="minorHAnsi" w:eastAsiaTheme="minorEastAsia" w:hAnsiTheme="minorHAnsi" w:cstheme="minorBidi"/>
          <w:noProof/>
          <w:sz w:val="22"/>
          <w:szCs w:val="22"/>
          <w:lang w:val="en-GB" w:eastAsia="en-GB"/>
        </w:rPr>
      </w:pPr>
      <w:r>
        <w:rPr>
          <w:noProof/>
        </w:rPr>
        <w:t>5.3.</w:t>
      </w:r>
      <w:r>
        <w:rPr>
          <w:rFonts w:asciiTheme="minorHAnsi" w:eastAsiaTheme="minorEastAsia" w:hAnsiTheme="minorHAnsi" w:cstheme="minorBidi"/>
          <w:noProof/>
          <w:sz w:val="22"/>
          <w:szCs w:val="22"/>
          <w:lang w:val="en-GB" w:eastAsia="en-GB"/>
        </w:rPr>
        <w:tab/>
      </w:r>
      <w:r>
        <w:rPr>
          <w:noProof/>
        </w:rPr>
        <w:t>Pradiniai duomenys ir rezultatai</w:t>
      </w:r>
      <w:r>
        <w:rPr>
          <w:noProof/>
        </w:rPr>
        <w:tab/>
      </w:r>
      <w:r>
        <w:rPr>
          <w:noProof/>
        </w:rPr>
        <w:fldChar w:fldCharType="begin"/>
      </w:r>
      <w:r>
        <w:rPr>
          <w:noProof/>
        </w:rPr>
        <w:instrText xml:space="preserve"> PAGEREF _Toc530682468 \h </w:instrText>
      </w:r>
      <w:r>
        <w:rPr>
          <w:noProof/>
        </w:rPr>
      </w:r>
      <w:r>
        <w:rPr>
          <w:noProof/>
        </w:rPr>
        <w:fldChar w:fldCharType="separate"/>
      </w:r>
      <w:r w:rsidR="008A3B73">
        <w:rPr>
          <w:noProof/>
        </w:rPr>
        <w:t>77</w:t>
      </w:r>
      <w:r>
        <w:rPr>
          <w:noProof/>
        </w:rPr>
        <w:fldChar w:fldCharType="end"/>
      </w:r>
    </w:p>
    <w:p w14:paraId="0FDEAB49" w14:textId="6D031DF1" w:rsidR="00907A94" w:rsidRDefault="00907A94">
      <w:pPr>
        <w:pStyle w:val="Turinys2"/>
        <w:rPr>
          <w:rFonts w:asciiTheme="minorHAnsi" w:eastAsiaTheme="minorEastAsia" w:hAnsiTheme="minorHAnsi" w:cstheme="minorBidi"/>
          <w:noProof/>
          <w:sz w:val="22"/>
          <w:szCs w:val="22"/>
          <w:lang w:val="en-GB" w:eastAsia="en-GB"/>
        </w:rPr>
      </w:pPr>
      <w:r>
        <w:rPr>
          <w:noProof/>
        </w:rPr>
        <w:t>5.4.</w:t>
      </w:r>
      <w:r>
        <w:rPr>
          <w:rFonts w:asciiTheme="minorHAnsi" w:eastAsiaTheme="minorEastAsia" w:hAnsiTheme="minorHAnsi" w:cstheme="minorBidi"/>
          <w:noProof/>
          <w:sz w:val="22"/>
          <w:szCs w:val="22"/>
          <w:lang w:val="en-GB" w:eastAsia="en-GB"/>
        </w:rPr>
        <w:tab/>
      </w:r>
      <w:r>
        <w:rPr>
          <w:noProof/>
        </w:rPr>
        <w:t>Dėstytojo pastabos</w:t>
      </w:r>
      <w:r>
        <w:rPr>
          <w:noProof/>
        </w:rPr>
        <w:tab/>
      </w:r>
      <w:r>
        <w:rPr>
          <w:noProof/>
        </w:rPr>
        <w:fldChar w:fldCharType="begin"/>
      </w:r>
      <w:r>
        <w:rPr>
          <w:noProof/>
        </w:rPr>
        <w:instrText xml:space="preserve"> PAGEREF _Toc530682469 \h </w:instrText>
      </w:r>
      <w:r>
        <w:rPr>
          <w:noProof/>
        </w:rPr>
      </w:r>
      <w:r>
        <w:rPr>
          <w:noProof/>
        </w:rPr>
        <w:fldChar w:fldCharType="separate"/>
      </w:r>
      <w:r w:rsidR="008A3B73">
        <w:rPr>
          <w:noProof/>
        </w:rPr>
        <w:t>77</w:t>
      </w:r>
      <w:r>
        <w:rPr>
          <w:noProof/>
        </w:rPr>
        <w:fldChar w:fldCharType="end"/>
      </w:r>
    </w:p>
    <w:p w14:paraId="732FED78" w14:textId="1E0358A7" w:rsidR="00D560C9" w:rsidRPr="0015714D" w:rsidRDefault="00D560C9" w:rsidP="002949A3">
      <w:r w:rsidRPr="00EB5168">
        <w:fldChar w:fldCharType="end"/>
      </w:r>
    </w:p>
    <w:p w14:paraId="10B60B0F" w14:textId="77777777" w:rsidR="00965287" w:rsidRDefault="00965287" w:rsidP="000F7F7F">
      <w:pPr>
        <w:pStyle w:val="Antrat1"/>
        <w:sectPr w:rsidR="00965287" w:rsidSect="00291C8F">
          <w:type w:val="continuous"/>
          <w:pgSz w:w="11906" w:h="16838"/>
          <w:pgMar w:top="851" w:right="567" w:bottom="851" w:left="1418" w:header="567" w:footer="567" w:gutter="0"/>
          <w:cols w:space="720"/>
          <w:formProt w:val="0"/>
          <w:titlePg/>
        </w:sectPr>
      </w:pPr>
    </w:p>
    <w:p w14:paraId="32D2F8AB" w14:textId="77777777" w:rsidR="00844988" w:rsidRPr="0015714D" w:rsidRDefault="006E731F" w:rsidP="006E731F">
      <w:pPr>
        <w:pStyle w:val="Antrat1"/>
      </w:pPr>
      <w:bookmarkStart w:id="0" w:name="_Toc530682445"/>
      <w:r w:rsidRPr="006E731F">
        <w:lastRenderedPageBreak/>
        <w:t>Objektų rinkinys</w:t>
      </w:r>
      <w:r w:rsidR="00184713">
        <w:t xml:space="preserve"> (Martynas Rišys)</w:t>
      </w:r>
      <w:bookmarkEnd w:id="0"/>
    </w:p>
    <w:p w14:paraId="629A9721" w14:textId="77777777" w:rsidR="00844988" w:rsidRDefault="00844988" w:rsidP="00F16C66">
      <w:pPr>
        <w:pStyle w:val="Antrat2"/>
      </w:pPr>
      <w:bookmarkStart w:id="1" w:name="_Toc530682446"/>
      <w:r w:rsidRPr="00844988">
        <w:t>Darbo užduotis</w:t>
      </w:r>
      <w:bookmarkEnd w:id="1"/>
    </w:p>
    <w:p w14:paraId="5FA4B31D" w14:textId="77777777" w:rsidR="00616125" w:rsidRDefault="00CC026B" w:rsidP="00616125">
      <w:r w:rsidRPr="00CC026B">
        <w:rPr>
          <w:b/>
        </w:rPr>
        <w:t>U1-5.</w:t>
      </w:r>
      <w:r>
        <w:t xml:space="preserve"> </w:t>
      </w:r>
      <w:r w:rsidR="00616125" w:rsidRPr="00616125">
        <w:rPr>
          <w:b/>
        </w:rPr>
        <w:t>Proto mūšis</w:t>
      </w:r>
      <w:r w:rsidR="00616125">
        <w:t xml:space="preserve">. Studentų atstovybė organizuoja žaidimą „Protų mūšis“. Turite žaidimui paruoštus klausimus. Duomenų faile pateikiama ši informacija: tema, sudėtingumas, klausimo autorius, klausimo tekstas, 4 atsakymo variantai, teisingas atsakymas, balai. </w:t>
      </w:r>
    </w:p>
    <w:p w14:paraId="4C784F7A" w14:textId="77777777" w:rsidR="00616125" w:rsidRDefault="00616125" w:rsidP="00616125">
      <w:r>
        <w:sym w:font="Symbol" w:char="F0B7"/>
      </w:r>
      <w:r>
        <w:t xml:space="preserve"> Raskite, kokios temos klausimai sunkiausi (lyginkite sudėtingumo vidurkius), temos pavadinimą atspausdinkite ekrane.</w:t>
      </w:r>
    </w:p>
    <w:p w14:paraId="3E8DE365" w14:textId="77777777" w:rsidR="00616125" w:rsidRDefault="00616125" w:rsidP="00616125">
      <w:r>
        <w:t xml:space="preserve"> </w:t>
      </w:r>
      <w:r>
        <w:sym w:font="Symbol" w:char="F0B7"/>
      </w:r>
      <w:r>
        <w:t xml:space="preserve"> Raskite, kas sukūrė daugiausiai klausimų, autoriaus vardą bei klausimų kiekį atspausdinkite ekrane.</w:t>
      </w:r>
      <w:r w:rsidRPr="00616125">
        <w:t xml:space="preserve"> </w:t>
      </w:r>
    </w:p>
    <w:p w14:paraId="64597EFE" w14:textId="77777777" w:rsidR="002E3EF8" w:rsidRPr="00844988" w:rsidRDefault="00616125" w:rsidP="00616125">
      <w:r>
        <w:t xml:space="preserve"> </w:t>
      </w:r>
      <w:r>
        <w:sym w:font="Symbol" w:char="F0B7"/>
      </w:r>
      <w:r>
        <w:t xml:space="preserve"> Sudarykite du klausimų rinkinius, kurių kiekvienas turėtų po 5 atsitiktiniu būdu parinktus klausimus. Į failus „Klausimai1.csv“ ir „Klausimai2.csv“ įrašykite klausimų temas, tekstus ir balų skaičių.</w:t>
      </w:r>
    </w:p>
    <w:p w14:paraId="5869C64A" w14:textId="77777777" w:rsidR="00844988" w:rsidRDefault="00844988" w:rsidP="00F16C66">
      <w:pPr>
        <w:pStyle w:val="Antrat2"/>
      </w:pPr>
      <w:bookmarkStart w:id="2" w:name="_Toc530682447"/>
      <w:r w:rsidRPr="00844988">
        <w:t>Programos tekstas</w:t>
      </w:r>
      <w:bookmarkEnd w:id="2"/>
    </w:p>
    <w:p w14:paraId="6CE8F3ED" w14:textId="77777777" w:rsidR="00616125" w:rsidRDefault="00616125" w:rsidP="00616125">
      <w:pPr>
        <w:ind w:firstLine="0"/>
        <w:rPr>
          <w:noProof/>
        </w:rPr>
      </w:pPr>
      <w:r w:rsidRPr="00616125">
        <w:rPr>
          <w:noProof/>
        </w:rPr>
        <w:t>Klausimas.cs</w:t>
      </w:r>
      <w:r>
        <w:rPr>
          <w:noProof/>
        </w:rPr>
        <w:t>;</w:t>
      </w:r>
    </w:p>
    <w:p w14:paraId="3FE2AC48" w14:textId="77777777" w:rsidR="00616125" w:rsidRDefault="00616125" w:rsidP="00616125">
      <w:pPr>
        <w:ind w:firstLine="0"/>
        <w:rPr>
          <w:noProof/>
        </w:rPr>
      </w:pPr>
    </w:p>
    <w:p w14:paraId="75F8104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w:t>
      </w:r>
    </w:p>
    <w:p w14:paraId="4894A67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System.Collections.Generic;</w:t>
      </w:r>
    </w:p>
    <w:p w14:paraId="09C3120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System.Linq;</w:t>
      </w:r>
    </w:p>
    <w:p w14:paraId="1B98490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System.Text;</w:t>
      </w:r>
    </w:p>
    <w:p w14:paraId="3C355B6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System.Threading.Tasks;</w:t>
      </w:r>
    </w:p>
    <w:p w14:paraId="65FFF5B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782B7B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namespace</w:t>
      </w:r>
      <w:r>
        <w:rPr>
          <w:rFonts w:ascii="Consolas" w:hAnsi="Consolas" w:cs="Consolas"/>
          <w:noProof/>
          <w:color w:val="000000"/>
          <w:sz w:val="19"/>
          <w:szCs w:val="19"/>
          <w:lang w:eastAsia="lt-LT"/>
        </w:rPr>
        <w:t xml:space="preserve"> L._1_Protų_mūšis</w:t>
      </w:r>
    </w:p>
    <w:p w14:paraId="5CCEA47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E888A3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72CA05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klasė, kurioje yra sukurti parametrai apibūdinantis klausimą</w:t>
      </w:r>
    </w:p>
    <w:p w14:paraId="6610742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20443B9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class</w:t>
      </w:r>
      <w:r>
        <w:rPr>
          <w:rFonts w:ascii="Consolas" w:hAnsi="Consolas" w:cs="Consolas"/>
          <w:noProof/>
          <w:color w:val="000000"/>
          <w:sz w:val="19"/>
          <w:szCs w:val="19"/>
          <w:lang w:eastAsia="lt-LT"/>
        </w:rPr>
        <w:t xml:space="preserve"> </w:t>
      </w:r>
      <w:r>
        <w:rPr>
          <w:rFonts w:ascii="Consolas" w:hAnsi="Consolas" w:cs="Consolas"/>
          <w:noProof/>
          <w:color w:val="2B91AF"/>
          <w:sz w:val="19"/>
          <w:szCs w:val="19"/>
          <w:lang w:eastAsia="lt-LT"/>
        </w:rPr>
        <w:t>Klausimas</w:t>
      </w:r>
    </w:p>
    <w:p w14:paraId="74AE86F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67B8DC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Tema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2CFB47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Sudėtingumas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3EFBF0D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Autorius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6252E6A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KlausimoTekstas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2168901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AtsakymoVariantai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436D2F0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TeisingasAtsakymas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4EB2FE5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Balai { </w:t>
      </w:r>
      <w:r>
        <w:rPr>
          <w:rFonts w:ascii="Consolas" w:hAnsi="Consolas" w:cs="Consolas"/>
          <w:noProof/>
          <w:color w:val="0000FF"/>
          <w:sz w:val="19"/>
          <w:szCs w:val="19"/>
          <w:lang w:eastAsia="lt-LT"/>
        </w:rPr>
        <w:t>get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set</w:t>
      </w:r>
      <w:r>
        <w:rPr>
          <w:rFonts w:ascii="Consolas" w:hAnsi="Consolas" w:cs="Consolas"/>
          <w:noProof/>
          <w:color w:val="000000"/>
          <w:sz w:val="19"/>
          <w:szCs w:val="19"/>
          <w:lang w:eastAsia="lt-LT"/>
        </w:rPr>
        <w:t>; }</w:t>
      </w:r>
    </w:p>
    <w:p w14:paraId="43D4D3D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56CF65F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6D88DCB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Konstruktorius</w:t>
      </w:r>
    </w:p>
    <w:p w14:paraId="368987E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530180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tema</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Klausimo tema</w:t>
      </w:r>
      <w:r>
        <w:rPr>
          <w:rFonts w:ascii="Consolas" w:hAnsi="Consolas" w:cs="Consolas"/>
          <w:noProof/>
          <w:color w:val="808080"/>
          <w:sz w:val="19"/>
          <w:szCs w:val="19"/>
          <w:lang w:eastAsia="lt-LT"/>
        </w:rPr>
        <w:t>&lt;/param&gt;</w:t>
      </w:r>
    </w:p>
    <w:p w14:paraId="31161C8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sudėtingumas</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Klausimo sudėtingumas</w:t>
      </w:r>
      <w:r>
        <w:rPr>
          <w:rFonts w:ascii="Consolas" w:hAnsi="Consolas" w:cs="Consolas"/>
          <w:noProof/>
          <w:color w:val="808080"/>
          <w:sz w:val="19"/>
          <w:szCs w:val="19"/>
          <w:lang w:eastAsia="lt-LT"/>
        </w:rPr>
        <w:t>&lt;/param&gt;</w:t>
      </w:r>
    </w:p>
    <w:p w14:paraId="3851676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autorius</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Klausimo autorius</w:t>
      </w:r>
      <w:r>
        <w:rPr>
          <w:rFonts w:ascii="Consolas" w:hAnsi="Consolas" w:cs="Consolas"/>
          <w:noProof/>
          <w:color w:val="808080"/>
          <w:sz w:val="19"/>
          <w:szCs w:val="19"/>
          <w:lang w:eastAsia="lt-LT"/>
        </w:rPr>
        <w:t>&lt;/param&gt;</w:t>
      </w:r>
    </w:p>
    <w:p w14:paraId="25F86D4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klausimoTekstas</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Klausimas</w:t>
      </w:r>
      <w:r>
        <w:rPr>
          <w:rFonts w:ascii="Consolas" w:hAnsi="Consolas" w:cs="Consolas"/>
          <w:noProof/>
          <w:color w:val="808080"/>
          <w:sz w:val="19"/>
          <w:szCs w:val="19"/>
          <w:lang w:eastAsia="lt-LT"/>
        </w:rPr>
        <w:t>&lt;/param&gt;</w:t>
      </w:r>
    </w:p>
    <w:p w14:paraId="4685F41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atsakymoVariantai</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Galimi klausimo atsakymai</w:t>
      </w:r>
      <w:r>
        <w:rPr>
          <w:rFonts w:ascii="Consolas" w:hAnsi="Consolas" w:cs="Consolas"/>
          <w:noProof/>
          <w:color w:val="808080"/>
          <w:sz w:val="19"/>
          <w:szCs w:val="19"/>
          <w:lang w:eastAsia="lt-LT"/>
        </w:rPr>
        <w:t>&lt;/param&gt;</w:t>
      </w:r>
    </w:p>
    <w:p w14:paraId="1BF3183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teisingasAtsakymas</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Teisingas klausimo atsakymas</w:t>
      </w:r>
      <w:r>
        <w:rPr>
          <w:rFonts w:ascii="Consolas" w:hAnsi="Consolas" w:cs="Consolas"/>
          <w:noProof/>
          <w:color w:val="808080"/>
          <w:sz w:val="19"/>
          <w:szCs w:val="19"/>
          <w:lang w:eastAsia="lt-LT"/>
        </w:rPr>
        <w:t>&lt;/param&gt;</w:t>
      </w:r>
    </w:p>
    <w:p w14:paraId="57F5A0D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balai</w:t>
      </w:r>
      <w:r>
        <w:rPr>
          <w:rFonts w:ascii="Consolas" w:hAnsi="Consolas" w:cs="Consolas"/>
          <w:noProof/>
          <w:color w:val="808080"/>
          <w:sz w:val="19"/>
          <w:szCs w:val="19"/>
          <w:lang w:eastAsia="lt-LT"/>
        </w:rPr>
        <w:t>"&gt;</w:t>
      </w:r>
      <w:r>
        <w:rPr>
          <w:rFonts w:ascii="Consolas" w:hAnsi="Consolas" w:cs="Consolas"/>
          <w:noProof/>
          <w:color w:val="008000"/>
          <w:sz w:val="19"/>
          <w:szCs w:val="19"/>
          <w:lang w:eastAsia="lt-LT"/>
        </w:rPr>
        <w:t>Balai skiriami už teisinga atsakyma į klausimą</w:t>
      </w:r>
      <w:r>
        <w:rPr>
          <w:rFonts w:ascii="Consolas" w:hAnsi="Consolas" w:cs="Consolas"/>
          <w:noProof/>
          <w:color w:val="808080"/>
          <w:sz w:val="19"/>
          <w:szCs w:val="19"/>
          <w:lang w:eastAsia="lt-LT"/>
        </w:rPr>
        <w:t>&lt;/param&gt;</w:t>
      </w:r>
    </w:p>
    <w:p w14:paraId="0529542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public</w:t>
      </w:r>
      <w:r>
        <w:rPr>
          <w:rFonts w:ascii="Consolas" w:hAnsi="Consolas" w:cs="Consolas"/>
          <w:noProof/>
          <w:color w:val="000000"/>
          <w:sz w:val="19"/>
          <w:szCs w:val="19"/>
          <w:lang w:eastAsia="lt-LT"/>
        </w:rPr>
        <w:t xml:space="preserve"> Klausimas(</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tema,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sudėtingumas,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autorius,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klausimoTekstas,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atsakymoVariantai,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teisingasAtsakymas,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balai)</w:t>
      </w:r>
    </w:p>
    <w:p w14:paraId="1D8DCDB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419706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Tema = tema;</w:t>
      </w:r>
    </w:p>
    <w:p w14:paraId="3EFAA6A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Sudėtingumas = sudėtingumas;</w:t>
      </w:r>
    </w:p>
    <w:p w14:paraId="30D7BF6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Autorius = autorius;</w:t>
      </w:r>
    </w:p>
    <w:p w14:paraId="5FD622B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KlausimoTekstas = klausimoTekstas;</w:t>
      </w:r>
    </w:p>
    <w:p w14:paraId="34FD9F1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AtsakymoVariantai = atsakymoVariantai;</w:t>
      </w:r>
    </w:p>
    <w:p w14:paraId="00CD177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TeisingasAtsakymas = teisingasAtsakymas;</w:t>
      </w:r>
    </w:p>
    <w:p w14:paraId="5708F49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Balai = balai;</w:t>
      </w:r>
    </w:p>
    <w:p w14:paraId="0D9CE51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70E195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2EF2B52" w14:textId="77777777" w:rsidR="00616125"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w:t>
      </w:r>
    </w:p>
    <w:p w14:paraId="3C5DC74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74B2A424" w14:textId="77777777" w:rsidR="009E20B1" w:rsidRPr="009E20B1" w:rsidRDefault="009E20B1" w:rsidP="009E20B1">
      <w:pPr>
        <w:autoSpaceDE w:val="0"/>
        <w:autoSpaceDN w:val="0"/>
        <w:adjustRightInd w:val="0"/>
        <w:ind w:firstLine="0"/>
        <w:jc w:val="left"/>
        <w:rPr>
          <w:rFonts w:ascii="Consolas" w:hAnsi="Consolas" w:cs="Consolas"/>
          <w:b/>
          <w:noProof/>
          <w:color w:val="000000"/>
          <w:sz w:val="19"/>
          <w:szCs w:val="19"/>
          <w:lang w:eastAsia="lt-LT"/>
        </w:rPr>
      </w:pPr>
      <w:r w:rsidRPr="009E20B1">
        <w:rPr>
          <w:rFonts w:ascii="Consolas" w:hAnsi="Consolas" w:cs="Consolas"/>
          <w:b/>
          <w:noProof/>
          <w:color w:val="000000"/>
          <w:sz w:val="19"/>
          <w:szCs w:val="19"/>
          <w:lang w:eastAsia="lt-LT"/>
        </w:rPr>
        <w:t>Program.cs;</w:t>
      </w:r>
    </w:p>
    <w:p w14:paraId="1889C19C" w14:textId="1479C897" w:rsidR="00FE2CC2" w:rsidRDefault="00FE2CC2" w:rsidP="00FE2CC2">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8000"/>
          <w:sz w:val="20"/>
          <w:lang w:eastAsia="lt-LT"/>
        </w:rPr>
        <w:t>//</w:t>
      </w:r>
      <w:r>
        <w:rPr>
          <w:rFonts w:ascii="Courier New" w:hAnsi="Courier New" w:cs="Courier New"/>
          <w:color w:val="008000"/>
          <w:sz w:val="20"/>
          <w:lang w:eastAsia="lt-LT"/>
        </w:rPr>
        <w:t>Martynas Rišys</w:t>
      </w:r>
    </w:p>
    <w:p w14:paraId="044FDF8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073E3D6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lastRenderedPageBreak/>
        <w:t>using</w:t>
      </w:r>
      <w:r>
        <w:rPr>
          <w:rFonts w:ascii="Consolas" w:hAnsi="Consolas" w:cs="Consolas"/>
          <w:noProof/>
          <w:color w:val="000000"/>
          <w:sz w:val="19"/>
          <w:szCs w:val="19"/>
          <w:lang w:eastAsia="lt-LT"/>
        </w:rPr>
        <w:t xml:space="preserve"> System;</w:t>
      </w:r>
    </w:p>
    <w:p w14:paraId="79C603E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System.Collections.Generic;</w:t>
      </w:r>
    </w:p>
    <w:p w14:paraId="3C8FFE2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System.Linq;</w:t>
      </w:r>
    </w:p>
    <w:p w14:paraId="7B15B3D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System.Text;</w:t>
      </w:r>
    </w:p>
    <w:p w14:paraId="0AA06C1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System.Threading.Tasks;</w:t>
      </w:r>
    </w:p>
    <w:p w14:paraId="475F57F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System.IO;</w:t>
      </w:r>
    </w:p>
    <w:p w14:paraId="2FBD8B2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158F048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FF"/>
          <w:sz w:val="19"/>
          <w:szCs w:val="19"/>
          <w:lang w:eastAsia="lt-LT"/>
        </w:rPr>
        <w:t>namespace</w:t>
      </w:r>
      <w:r>
        <w:rPr>
          <w:rFonts w:ascii="Consolas" w:hAnsi="Consolas" w:cs="Consolas"/>
          <w:noProof/>
          <w:color w:val="000000"/>
          <w:sz w:val="19"/>
          <w:szCs w:val="19"/>
          <w:lang w:eastAsia="lt-LT"/>
        </w:rPr>
        <w:t xml:space="preserve"> L._1_Protų_mūšis</w:t>
      </w:r>
    </w:p>
    <w:p w14:paraId="2AAE31F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w:t>
      </w:r>
    </w:p>
    <w:p w14:paraId="77C0D3E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class</w:t>
      </w:r>
      <w:r>
        <w:rPr>
          <w:rFonts w:ascii="Consolas" w:hAnsi="Consolas" w:cs="Consolas"/>
          <w:noProof/>
          <w:color w:val="000000"/>
          <w:sz w:val="19"/>
          <w:szCs w:val="19"/>
          <w:lang w:eastAsia="lt-LT"/>
        </w:rPr>
        <w:t xml:space="preserve"> </w:t>
      </w:r>
      <w:r>
        <w:rPr>
          <w:rFonts w:ascii="Consolas" w:hAnsi="Consolas" w:cs="Consolas"/>
          <w:noProof/>
          <w:color w:val="2B91AF"/>
          <w:sz w:val="19"/>
          <w:szCs w:val="19"/>
          <w:lang w:eastAsia="lt-LT"/>
        </w:rPr>
        <w:t>Program</w:t>
      </w:r>
    </w:p>
    <w:p w14:paraId="3B8D738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C9691C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static</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Main(</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args)</w:t>
      </w:r>
    </w:p>
    <w:p w14:paraId="776484C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64659D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&gt; daugiausiaiklausimuuzdaveautoriai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w:t>
      </w:r>
    </w:p>
    <w:p w14:paraId="33F1C36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rinkiniuskaicius = 0;</w:t>
      </w:r>
    </w:p>
    <w:p w14:paraId="5CE243F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klausimuskaicius = 0;</w:t>
      </w:r>
    </w:p>
    <w:p w14:paraId="6F5777F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Program p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Program();</w:t>
      </w:r>
    </w:p>
    <w:p w14:paraId="09A1E88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List&lt;Klausimas&gt; klausimas = p.Skaitymas(); </w:t>
      </w:r>
      <w:r>
        <w:rPr>
          <w:rFonts w:ascii="Consolas" w:hAnsi="Consolas" w:cs="Consolas"/>
          <w:noProof/>
          <w:color w:val="008000"/>
          <w:sz w:val="19"/>
          <w:szCs w:val="19"/>
          <w:lang w:eastAsia="lt-LT"/>
        </w:rPr>
        <w:t>//Nuskaitomi duomenys iš duomenų failo</w:t>
      </w:r>
    </w:p>
    <w:p w14:paraId="2362DDC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&gt; temupavadinimai = p.TemuFiltravimas(klausimas); </w:t>
      </w:r>
      <w:r>
        <w:rPr>
          <w:rFonts w:ascii="Consolas" w:hAnsi="Consolas" w:cs="Consolas"/>
          <w:noProof/>
          <w:color w:val="008000"/>
          <w:sz w:val="19"/>
          <w:szCs w:val="19"/>
          <w:lang w:eastAsia="lt-LT"/>
        </w:rPr>
        <w:t>//Sukuriamas sąrašas kuriame temos nesikartoja</w:t>
      </w:r>
    </w:p>
    <w:p w14:paraId="22E23D5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p.DaugiausiaiKlausimuIsvedimas(klausimas, daugiausiaiklausimuuzdaveautoriai);</w:t>
      </w:r>
      <w:r>
        <w:rPr>
          <w:rFonts w:ascii="Consolas" w:hAnsi="Consolas" w:cs="Consolas"/>
          <w:noProof/>
          <w:color w:val="008000"/>
          <w:sz w:val="19"/>
          <w:szCs w:val="19"/>
          <w:lang w:eastAsia="lt-LT"/>
        </w:rPr>
        <w:t>// Autoriu uždaviusiu daugiausiai klausimų išvedimas</w:t>
      </w:r>
    </w:p>
    <w:p w14:paraId="5C57C84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sudetingiausiostemos = p.SunkiausiosTemos(klausimas, temupavadinimai);</w:t>
      </w:r>
      <w:r>
        <w:rPr>
          <w:rFonts w:ascii="Consolas" w:hAnsi="Consolas" w:cs="Consolas"/>
          <w:noProof/>
          <w:color w:val="008000"/>
          <w:sz w:val="19"/>
          <w:szCs w:val="19"/>
          <w:lang w:eastAsia="lt-LT"/>
        </w:rPr>
        <w:t>//Sukuriamas sąrašas kuriame laikomi sudėtingiausiu temu pavadinimai</w:t>
      </w:r>
    </w:p>
    <w:p w14:paraId="2EAA78C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p.SudetingiausiuTemuIsvedimas(klausimas, sudetingiausiostemos); </w:t>
      </w:r>
      <w:r>
        <w:rPr>
          <w:rFonts w:ascii="Consolas" w:hAnsi="Consolas" w:cs="Consolas"/>
          <w:noProof/>
          <w:color w:val="008000"/>
          <w:sz w:val="19"/>
          <w:szCs w:val="19"/>
          <w:lang w:eastAsia="lt-LT"/>
        </w:rPr>
        <w:t>//Sudetingiausiu temų išvedimas</w:t>
      </w:r>
    </w:p>
    <w:p w14:paraId="5CE813E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p.NereikalinguFailuNaikinimas();</w:t>
      </w:r>
      <w:r>
        <w:rPr>
          <w:rFonts w:ascii="Consolas" w:hAnsi="Consolas" w:cs="Consolas"/>
          <w:noProof/>
          <w:color w:val="008000"/>
          <w:sz w:val="19"/>
          <w:szCs w:val="19"/>
          <w:lang w:eastAsia="lt-LT"/>
        </w:rPr>
        <w:t>//Sunaikinami rezultatu failai kurie buvo sukurti paleidus programa anksčiau</w:t>
      </w:r>
    </w:p>
    <w:p w14:paraId="4E4F714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p.AtsitiktiniuRinkiniuSpausdinimas(klausimas, rinkiniuskaicius, klausimuskaicius);</w:t>
      </w:r>
      <w:r>
        <w:rPr>
          <w:rFonts w:ascii="Consolas" w:hAnsi="Consolas" w:cs="Consolas"/>
          <w:noProof/>
          <w:color w:val="008000"/>
          <w:sz w:val="19"/>
          <w:szCs w:val="19"/>
          <w:lang w:eastAsia="lt-LT"/>
        </w:rPr>
        <w:t>//Sukuriami .csv failai kuriuose yra įkelti klausymai ir duomenys apie juos</w:t>
      </w:r>
    </w:p>
    <w:p w14:paraId="58BAC3F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p.DuomenuPateikimasLenteleje(klausimas);</w:t>
      </w:r>
      <w:r>
        <w:rPr>
          <w:rFonts w:ascii="Consolas" w:hAnsi="Consolas" w:cs="Consolas"/>
          <w:noProof/>
          <w:color w:val="008000"/>
          <w:sz w:val="19"/>
          <w:szCs w:val="19"/>
          <w:lang w:eastAsia="lt-LT"/>
        </w:rPr>
        <w:t>// Pateikiami pradiniai duomenys lentelėje</w:t>
      </w:r>
    </w:p>
    <w:p w14:paraId="0FFD5DB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05FFD2D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247B0B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353EC1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Skaitomi duomenys iš tekstinio failo</w:t>
      </w:r>
    </w:p>
    <w:p w14:paraId="55953FB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9BA380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&lt;returns&gt;</w:t>
      </w:r>
      <w:r>
        <w:rPr>
          <w:rFonts w:ascii="Consolas" w:hAnsi="Consolas" w:cs="Consolas"/>
          <w:noProof/>
          <w:color w:val="008000"/>
          <w:sz w:val="19"/>
          <w:szCs w:val="19"/>
          <w:lang w:eastAsia="lt-LT"/>
        </w:rPr>
        <w:t>Gražina klausimų sąrašą</w:t>
      </w:r>
      <w:r>
        <w:rPr>
          <w:rFonts w:ascii="Consolas" w:hAnsi="Consolas" w:cs="Consolas"/>
          <w:noProof/>
          <w:color w:val="808080"/>
          <w:sz w:val="19"/>
          <w:szCs w:val="19"/>
          <w:lang w:eastAsia="lt-LT"/>
        </w:rPr>
        <w:t>&lt;/returns&gt;</w:t>
      </w:r>
    </w:p>
    <w:p w14:paraId="5803671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List&lt;Klausimas&gt; Skaitymas()</w:t>
      </w:r>
    </w:p>
    <w:p w14:paraId="15979AD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41B81F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List&lt;Klausimas&gt; klausimas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List&lt;Klausimas&gt;();</w:t>
      </w:r>
    </w:p>
    <w:p w14:paraId="5E54ECF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7B13A7A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lines = File.ReadAllLines(</w:t>
      </w:r>
      <w:r>
        <w:rPr>
          <w:rFonts w:ascii="Consolas" w:hAnsi="Consolas" w:cs="Consolas"/>
          <w:noProof/>
          <w:color w:val="800000"/>
          <w:sz w:val="19"/>
          <w:szCs w:val="19"/>
          <w:lang w:eastAsia="lt-LT"/>
        </w:rPr>
        <w:t>@"L1-5.csv"</w:t>
      </w:r>
      <w:r>
        <w:rPr>
          <w:rFonts w:ascii="Consolas" w:hAnsi="Consolas" w:cs="Consolas"/>
          <w:noProof/>
          <w:color w:val="000000"/>
          <w:sz w:val="19"/>
          <w:szCs w:val="19"/>
          <w:lang w:eastAsia="lt-LT"/>
        </w:rPr>
        <w:t>, Encoding.UTF8);</w:t>
      </w:r>
    </w:p>
    <w:p w14:paraId="3C13AF6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5A3CAE1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foreach</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line </w:t>
      </w:r>
      <w:r>
        <w:rPr>
          <w:rFonts w:ascii="Consolas" w:hAnsi="Consolas" w:cs="Consolas"/>
          <w:noProof/>
          <w:color w:val="0000FF"/>
          <w:sz w:val="19"/>
          <w:szCs w:val="19"/>
          <w:lang w:eastAsia="lt-LT"/>
        </w:rPr>
        <w:t>in</w:t>
      </w:r>
      <w:r>
        <w:rPr>
          <w:rFonts w:ascii="Consolas" w:hAnsi="Consolas" w:cs="Consolas"/>
          <w:noProof/>
          <w:color w:val="000000"/>
          <w:sz w:val="19"/>
          <w:szCs w:val="19"/>
          <w:lang w:eastAsia="lt-LT"/>
        </w:rPr>
        <w:t xml:space="preserve"> lines.Skip(1))</w:t>
      </w:r>
    </w:p>
    <w:p w14:paraId="64EFF15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4096A0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values = line.Split(</w:t>
      </w:r>
      <w:r>
        <w:rPr>
          <w:rFonts w:ascii="Consolas" w:hAnsi="Consolas" w:cs="Consolas"/>
          <w:noProof/>
          <w:color w:val="A31515"/>
          <w:sz w:val="19"/>
          <w:szCs w:val="19"/>
          <w:lang w:eastAsia="lt-LT"/>
        </w:rPr>
        <w:t>';'</w:t>
      </w:r>
      <w:r>
        <w:rPr>
          <w:rFonts w:ascii="Consolas" w:hAnsi="Consolas" w:cs="Consolas"/>
          <w:noProof/>
          <w:color w:val="000000"/>
          <w:sz w:val="19"/>
          <w:szCs w:val="19"/>
          <w:lang w:eastAsia="lt-LT"/>
        </w:rPr>
        <w:t>);</w:t>
      </w:r>
    </w:p>
    <w:p w14:paraId="58361BF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Tema = values[0];</w:t>
      </w:r>
    </w:p>
    <w:p w14:paraId="2EDC734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Sudėtingumas =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.Parse(values[1]);</w:t>
      </w:r>
    </w:p>
    <w:p w14:paraId="5A3F57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Autorius = values[2];</w:t>
      </w:r>
    </w:p>
    <w:p w14:paraId="4B15CB8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KlausimoTekstas = values[3];</w:t>
      </w:r>
    </w:p>
    <w:p w14:paraId="1E2E843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AtsakymoVariantai = values[4];</w:t>
      </w:r>
    </w:p>
    <w:p w14:paraId="7992067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TeisingasAtsakymas = values[5];</w:t>
      </w:r>
    </w:p>
    <w:p w14:paraId="720F0C0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Balai =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.Parse(values[6]);</w:t>
      </w:r>
    </w:p>
    <w:p w14:paraId="464E1C4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3D9F834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Klausimas K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Klausimas(Tema, Sudėtingumas, Autorius, KlausimoTekstas, AtsakymoVariantai, TeisingasAtsakymas, Balai);</w:t>
      </w:r>
    </w:p>
    <w:p w14:paraId="2B7BBF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klausimas.Add(K);</w:t>
      </w:r>
    </w:p>
    <w:p w14:paraId="45778F0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6B7B3F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return</w:t>
      </w:r>
      <w:r>
        <w:rPr>
          <w:rFonts w:ascii="Consolas" w:hAnsi="Consolas" w:cs="Consolas"/>
          <w:noProof/>
          <w:color w:val="000000"/>
          <w:sz w:val="19"/>
          <w:szCs w:val="19"/>
          <w:lang w:eastAsia="lt-LT"/>
        </w:rPr>
        <w:t xml:space="preserve"> klausimas;</w:t>
      </w:r>
    </w:p>
    <w:p w14:paraId="207F3D0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C5527E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79E7E9F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Filtruoja viso sąrašo temas tam, kad jos nesikartotu</w:t>
      </w:r>
    </w:p>
    <w:p w14:paraId="51083D1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441B8AD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6FA9655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&lt;returns&gt;</w:t>
      </w:r>
      <w:r>
        <w:rPr>
          <w:rFonts w:ascii="Consolas" w:hAnsi="Consolas" w:cs="Consolas"/>
          <w:noProof/>
          <w:color w:val="008000"/>
          <w:sz w:val="19"/>
          <w:szCs w:val="19"/>
          <w:lang w:eastAsia="lt-LT"/>
        </w:rPr>
        <w:t>Gražina sąrašą nesikartojančiu temų</w:t>
      </w:r>
      <w:r>
        <w:rPr>
          <w:rFonts w:ascii="Consolas" w:hAnsi="Consolas" w:cs="Consolas"/>
          <w:noProof/>
          <w:color w:val="808080"/>
          <w:sz w:val="19"/>
          <w:szCs w:val="19"/>
          <w:lang w:eastAsia="lt-LT"/>
        </w:rPr>
        <w:t>&lt;/returns&gt;</w:t>
      </w:r>
    </w:p>
    <w:p w14:paraId="50A2A12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TemuFiltravimas(List&lt;Klausimas&gt; klausimas)</w:t>
      </w:r>
    </w:p>
    <w:p w14:paraId="0A0C9B6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0B2702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&gt; temupavadinimai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w:t>
      </w:r>
    </w:p>
    <w:p w14:paraId="788612D6"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p>
    <w:p w14:paraId="4A8D873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klausimas.Count; i++)</w:t>
      </w:r>
    </w:p>
    <w:p w14:paraId="3288288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C88D3E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(!temupavadinimai.Contains(klausimas[i].Tema)) </w:t>
      </w:r>
      <w:r>
        <w:rPr>
          <w:rFonts w:ascii="Consolas" w:hAnsi="Consolas" w:cs="Consolas"/>
          <w:noProof/>
          <w:color w:val="008000"/>
          <w:sz w:val="19"/>
          <w:szCs w:val="19"/>
          <w:lang w:eastAsia="lt-LT"/>
        </w:rPr>
        <w:t>//Tikrinama ar sąraše yra toks vardas, jei ne jis yra įkeliamas</w:t>
      </w:r>
    </w:p>
    <w:p w14:paraId="183662F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97E947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temupavadinimai.Add(klausimas[i].Tema);</w:t>
      </w:r>
    </w:p>
    <w:p w14:paraId="081255B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26E7DF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3E3EA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return</w:t>
      </w:r>
      <w:r>
        <w:rPr>
          <w:rFonts w:ascii="Consolas" w:hAnsi="Consolas" w:cs="Consolas"/>
          <w:noProof/>
          <w:color w:val="000000"/>
          <w:sz w:val="19"/>
          <w:szCs w:val="19"/>
          <w:lang w:eastAsia="lt-LT"/>
        </w:rPr>
        <w:t xml:space="preserve"> temupavadinimai;</w:t>
      </w:r>
    </w:p>
    <w:p w14:paraId="79B1255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BF305F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53818B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Ieškoma sunkiausia tema(-os) lyginant jų sudėtingumus</w:t>
      </w:r>
    </w:p>
    <w:p w14:paraId="6418EB5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2B0A222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3ECE1EE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temupavadinimai</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 xml:space="preserve"> nesikartojančiu temų sąrašas</w:t>
      </w:r>
    </w:p>
    <w:p w14:paraId="0484FFE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&lt;returns&gt;</w:t>
      </w:r>
      <w:r>
        <w:rPr>
          <w:rFonts w:ascii="Consolas" w:hAnsi="Consolas" w:cs="Consolas"/>
          <w:noProof/>
          <w:color w:val="008000"/>
          <w:sz w:val="19"/>
          <w:szCs w:val="19"/>
          <w:lang w:eastAsia="lt-LT"/>
        </w:rPr>
        <w:t>Gražina sunkiausia temą(-as)</w:t>
      </w:r>
      <w:r>
        <w:rPr>
          <w:rFonts w:ascii="Consolas" w:hAnsi="Consolas" w:cs="Consolas"/>
          <w:noProof/>
          <w:color w:val="808080"/>
          <w:sz w:val="19"/>
          <w:szCs w:val="19"/>
          <w:lang w:eastAsia="lt-LT"/>
        </w:rPr>
        <w:t>&lt;/returns&gt;</w:t>
      </w:r>
    </w:p>
    <w:p w14:paraId="7D5A154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SunkiausiosTemos(List&lt;Klausimas&gt; klausimas,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temupavadinimai)</w:t>
      </w:r>
    </w:p>
    <w:p w14:paraId="03EF7F9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5FE974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&gt; sudetingiausiostemos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w:t>
      </w:r>
    </w:p>
    <w:p w14:paraId="62FD527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B51350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double</w:t>
      </w:r>
      <w:r>
        <w:rPr>
          <w:rFonts w:ascii="Consolas" w:hAnsi="Consolas" w:cs="Consolas"/>
          <w:noProof/>
          <w:color w:val="000000"/>
          <w:sz w:val="19"/>
          <w:szCs w:val="19"/>
          <w:lang w:eastAsia="lt-LT"/>
        </w:rPr>
        <w:t xml:space="preserve"> didziausiasvidurkis = 0;</w:t>
      </w:r>
    </w:p>
    <w:p w14:paraId="656C6EA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laikinabalusuma;</w:t>
      </w:r>
    </w:p>
    <w:p w14:paraId="0BDD514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temospasikartojimokiekis;</w:t>
      </w:r>
    </w:p>
    <w:p w14:paraId="448430D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double</w:t>
      </w:r>
      <w:r>
        <w:rPr>
          <w:rFonts w:ascii="Consolas" w:hAnsi="Consolas" w:cs="Consolas"/>
          <w:noProof/>
          <w:color w:val="000000"/>
          <w:sz w:val="19"/>
          <w:szCs w:val="19"/>
          <w:lang w:eastAsia="lt-LT"/>
        </w:rPr>
        <w:t xml:space="preserve"> laikinasvidurkis = 0;</w:t>
      </w:r>
    </w:p>
    <w:p w14:paraId="1E52815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5E38F39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temupavadinimai.Count; i++) </w:t>
      </w:r>
      <w:r>
        <w:rPr>
          <w:rFonts w:ascii="Consolas" w:hAnsi="Consolas" w:cs="Consolas"/>
          <w:noProof/>
          <w:color w:val="008000"/>
          <w:sz w:val="19"/>
          <w:szCs w:val="19"/>
          <w:lang w:eastAsia="lt-LT"/>
        </w:rPr>
        <w:t>//Ciklas kartojamas tiek kartu, kiek yra skirtingu temų</w:t>
      </w:r>
    </w:p>
    <w:p w14:paraId="49E6EEC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B6253B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temospasikartojimokiekis = 0;</w:t>
      </w:r>
    </w:p>
    <w:p w14:paraId="4632085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laikinabalusuma = 0;</w:t>
      </w:r>
    </w:p>
    <w:p w14:paraId="0875E2CC"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p>
    <w:p w14:paraId="2D8A57A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j = 0; j &lt; klausimas.Count; j++) </w:t>
      </w:r>
      <w:r>
        <w:rPr>
          <w:rFonts w:ascii="Consolas" w:hAnsi="Consolas" w:cs="Consolas"/>
          <w:noProof/>
          <w:color w:val="008000"/>
          <w:sz w:val="19"/>
          <w:szCs w:val="19"/>
          <w:lang w:eastAsia="lt-LT"/>
        </w:rPr>
        <w:t>//Ciklas kartojamas tiek kartu, kiek yra skirtingu klausimų</w:t>
      </w:r>
    </w:p>
    <w:p w14:paraId="2F511CE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5CD7F3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(temupavadinimai[i] == klausimas[j].Tema)</w:t>
      </w:r>
    </w:p>
    <w:p w14:paraId="4797140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9E8850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laikinabalusuma += klausimas[j].Sudėtingumas;</w:t>
      </w:r>
    </w:p>
    <w:p w14:paraId="3844E6C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temospasikartojimokiekis++;</w:t>
      </w:r>
    </w:p>
    <w:p w14:paraId="4656AD8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64BB4D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1664B3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laikinasvidurkis = (</w:t>
      </w:r>
      <w:r>
        <w:rPr>
          <w:rFonts w:ascii="Consolas" w:hAnsi="Consolas" w:cs="Consolas"/>
          <w:noProof/>
          <w:color w:val="0000FF"/>
          <w:sz w:val="19"/>
          <w:szCs w:val="19"/>
          <w:lang w:eastAsia="lt-LT"/>
        </w:rPr>
        <w:t>double</w:t>
      </w:r>
      <w:r>
        <w:rPr>
          <w:rFonts w:ascii="Consolas" w:hAnsi="Consolas" w:cs="Consolas"/>
          <w:noProof/>
          <w:color w:val="000000"/>
          <w:sz w:val="19"/>
          <w:szCs w:val="19"/>
          <w:lang w:eastAsia="lt-LT"/>
        </w:rPr>
        <w:t>)laikinabalusuma / temospasikartojimokiekis;</w:t>
      </w:r>
    </w:p>
    <w:p w14:paraId="6C5F668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2ED06B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(didziausiasvidurkis &lt; laikinasvidurkis) </w:t>
      </w:r>
      <w:r>
        <w:rPr>
          <w:rFonts w:ascii="Consolas" w:hAnsi="Consolas" w:cs="Consolas"/>
          <w:noProof/>
          <w:color w:val="008000"/>
          <w:sz w:val="19"/>
          <w:szCs w:val="19"/>
          <w:lang w:eastAsia="lt-LT"/>
        </w:rPr>
        <w:t>// Rastas naujas didžiausias vidurkis</w:t>
      </w:r>
    </w:p>
    <w:p w14:paraId="7A273A7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DFB234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sudetingiausiostemos.Clear(); </w:t>
      </w:r>
      <w:r>
        <w:rPr>
          <w:rFonts w:ascii="Consolas" w:hAnsi="Consolas" w:cs="Consolas"/>
          <w:noProof/>
          <w:color w:val="008000"/>
          <w:sz w:val="19"/>
          <w:szCs w:val="19"/>
          <w:lang w:eastAsia="lt-LT"/>
        </w:rPr>
        <w:t>// Ištrinami visi duomenys iš sąrašo nes atrasta tema, kuri yra sunkesnė</w:t>
      </w:r>
    </w:p>
    <w:p w14:paraId="368617D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didziausiasvidurkis = laikinasvidurkis;</w:t>
      </w:r>
    </w:p>
    <w:p w14:paraId="514C746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sudetingiausiostemos.Add(temupavadinimai[i]);</w:t>
      </w:r>
    </w:p>
    <w:p w14:paraId="7D1A9E8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141B98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else</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(didziausiasvidurkis == laikinasvidurkis)</w:t>
      </w:r>
    </w:p>
    <w:p w14:paraId="51783BC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C99135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sudetingiausiostemos.Add(temupavadinimai[i]);</w:t>
      </w:r>
    </w:p>
    <w:p w14:paraId="6786ABD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47B57C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AE2829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return</w:t>
      </w:r>
      <w:r>
        <w:rPr>
          <w:rFonts w:ascii="Consolas" w:hAnsi="Consolas" w:cs="Consolas"/>
          <w:noProof/>
          <w:color w:val="000000"/>
          <w:sz w:val="19"/>
          <w:szCs w:val="19"/>
          <w:lang w:eastAsia="lt-LT"/>
        </w:rPr>
        <w:t xml:space="preserve"> sudetingiausiostemos;</w:t>
      </w:r>
    </w:p>
    <w:p w14:paraId="5EB8E83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6B2896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3A4F4B4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Ieškoma autoriaus(-ų), kurie uždavė daugiausiai klausimų ir kiek jų uždavė</w:t>
      </w:r>
    </w:p>
    <w:p w14:paraId="0F07C8A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38A84FD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2C0B709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daugiausiaiklausimuuzdaveautoriai</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 xml:space="preserve"> Sąrašas, kuriame talpinami autoriu vardai, kurie uždavė daugiausiai klausimų</w:t>
      </w:r>
    </w:p>
    <w:p w14:paraId="4DEA9B3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&lt;returns&gt;</w:t>
      </w:r>
      <w:r>
        <w:rPr>
          <w:rFonts w:ascii="Consolas" w:hAnsi="Consolas" w:cs="Consolas"/>
          <w:noProof/>
          <w:color w:val="008000"/>
          <w:sz w:val="19"/>
          <w:szCs w:val="19"/>
          <w:lang w:eastAsia="lt-LT"/>
        </w:rPr>
        <w:t>Gražinamas vieno autoriaus didžiausias paklaustų klausimų kiekis</w:t>
      </w:r>
      <w:r>
        <w:rPr>
          <w:rFonts w:ascii="Consolas" w:hAnsi="Consolas" w:cs="Consolas"/>
          <w:noProof/>
          <w:color w:val="808080"/>
          <w:sz w:val="19"/>
          <w:szCs w:val="19"/>
          <w:lang w:eastAsia="lt-LT"/>
        </w:rPr>
        <w:t>&lt;/returns&gt;</w:t>
      </w:r>
    </w:p>
    <w:p w14:paraId="3C5117F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DaugiausiaiKlausimu(List&lt;Klausimas&gt; klausimas,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daugiausiaiklausimuuzdaveautoriai)</w:t>
      </w:r>
    </w:p>
    <w:p w14:paraId="0E12600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lastRenderedPageBreak/>
        <w:t xml:space="preserve">        {</w:t>
      </w:r>
    </w:p>
    <w:p w14:paraId="71FA2CC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klausimuskaicius = 0;</w:t>
      </w:r>
    </w:p>
    <w:p w14:paraId="2594B86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laikinasklausimuskaicius;</w:t>
      </w:r>
    </w:p>
    <w:p w14:paraId="5572B5F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laikinasvardas;</w:t>
      </w:r>
    </w:p>
    <w:p w14:paraId="2CBB6BD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D25104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klausimas.Count; i++)</w:t>
      </w:r>
    </w:p>
    <w:p w14:paraId="01EDCF8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B3F4B2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laikinasvardas = klausimas[i].Autorius;</w:t>
      </w:r>
    </w:p>
    <w:p w14:paraId="6633F51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laikinasklausimuskaicius = 0;</w:t>
      </w:r>
    </w:p>
    <w:p w14:paraId="724E218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3A68743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j = 0; j &lt; klausimas.Count(); j++)</w:t>
      </w:r>
    </w:p>
    <w:p w14:paraId="543FECF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372073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(laikinasvardas == klausimas[j].Autorius)</w:t>
      </w:r>
    </w:p>
    <w:p w14:paraId="388C644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CF0160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laikinasklausimuskaicius++;</w:t>
      </w:r>
    </w:p>
    <w:p w14:paraId="218A6F7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6E2655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655CCC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(laikinasklausimuskaicius &gt; klausimuskaicius) </w:t>
      </w:r>
      <w:r>
        <w:rPr>
          <w:rFonts w:ascii="Consolas" w:hAnsi="Consolas" w:cs="Consolas"/>
          <w:noProof/>
          <w:color w:val="008000"/>
          <w:sz w:val="19"/>
          <w:szCs w:val="19"/>
          <w:lang w:eastAsia="lt-LT"/>
        </w:rPr>
        <w:t>// Rastas naujas autorius, kuris uždavė daugiausiai klausimų</w:t>
      </w:r>
    </w:p>
    <w:p w14:paraId="649D23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B70EDC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daugiausiaiklausimuuzdaveautoriai.Clear(); </w:t>
      </w:r>
      <w:r>
        <w:rPr>
          <w:rFonts w:ascii="Consolas" w:hAnsi="Consolas" w:cs="Consolas"/>
          <w:noProof/>
          <w:color w:val="008000"/>
          <w:sz w:val="19"/>
          <w:szCs w:val="19"/>
          <w:lang w:eastAsia="lt-LT"/>
        </w:rPr>
        <w:t>// Panaikinami visi duomenys iš sąrašo nes atrastas autorius, kuris uždavė daugiau klausimų</w:t>
      </w:r>
    </w:p>
    <w:p w14:paraId="365E457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klausimuskaicius = laikinasklausimuskaicius;</w:t>
      </w:r>
    </w:p>
    <w:p w14:paraId="599B577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daugiausiaiklausimuuzdaveautoriai.Add(laikinasvardas);</w:t>
      </w:r>
    </w:p>
    <w:p w14:paraId="377778C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D6035A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if</w:t>
      </w:r>
      <w:r>
        <w:rPr>
          <w:rFonts w:ascii="Consolas" w:hAnsi="Consolas" w:cs="Consolas"/>
          <w:noProof/>
          <w:color w:val="000000"/>
          <w:sz w:val="19"/>
          <w:szCs w:val="19"/>
          <w:lang w:eastAsia="lt-LT"/>
        </w:rPr>
        <w:t xml:space="preserve"> (laikinasklausimuskaicius == klausimuskaicius &amp;&amp; !daugiausiaiklausimuuzdaveautoriai.Contains(laikinasvardas))</w:t>
      </w:r>
    </w:p>
    <w:p w14:paraId="6EF6B0E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8ECEC4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daugiausiaiklausimuuzdaveautoriai.Add(laikinasvardas);</w:t>
      </w:r>
    </w:p>
    <w:p w14:paraId="0431245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C4C724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BC7EE1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return</w:t>
      </w:r>
      <w:r>
        <w:rPr>
          <w:rFonts w:ascii="Consolas" w:hAnsi="Consolas" w:cs="Consolas"/>
          <w:noProof/>
          <w:color w:val="000000"/>
          <w:sz w:val="19"/>
          <w:szCs w:val="19"/>
          <w:lang w:eastAsia="lt-LT"/>
        </w:rPr>
        <w:t xml:space="preserve"> klausimuskaicius;</w:t>
      </w:r>
    </w:p>
    <w:p w14:paraId="5006F24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5887D0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031787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Panaikinami visi rezultatų failai, kurie galėjo būti sukurti, kai programa buvo paleista anksčiau</w:t>
      </w:r>
    </w:p>
    <w:p w14:paraId="14E66D6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66FFE6E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NereikalinguFailuNaikinimas()</w:t>
      </w:r>
    </w:p>
    <w:p w14:paraId="024A07A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D1391E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failopavadinimas;</w:t>
      </w:r>
    </w:p>
    <w:p w14:paraId="22D1A37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failonumeris;</w:t>
      </w:r>
    </w:p>
    <w:p w14:paraId="5F78D48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397E707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laikinaskintamasis = 1;</w:t>
      </w:r>
    </w:p>
    <w:p w14:paraId="42ADB09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failonumeris = laikinaskintamasis.ToString();</w:t>
      </w:r>
    </w:p>
    <w:p w14:paraId="1C5C7A8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 = </w:t>
      </w:r>
      <w:r>
        <w:rPr>
          <w:rFonts w:ascii="Consolas" w:hAnsi="Consolas" w:cs="Consolas"/>
          <w:noProof/>
          <w:color w:val="A31515"/>
          <w:sz w:val="19"/>
          <w:szCs w:val="19"/>
          <w:lang w:eastAsia="lt-LT"/>
        </w:rPr>
        <w:t>$"Klausimai</w:t>
      </w:r>
      <w:r>
        <w:rPr>
          <w:rFonts w:ascii="Consolas" w:hAnsi="Consolas" w:cs="Consolas"/>
          <w:noProof/>
          <w:color w:val="000000"/>
          <w:sz w:val="19"/>
          <w:szCs w:val="19"/>
          <w:lang w:eastAsia="lt-LT"/>
        </w:rPr>
        <w:t>{failonumeris}</w:t>
      </w:r>
      <w:r>
        <w:rPr>
          <w:rFonts w:ascii="Consolas" w:hAnsi="Consolas" w:cs="Consolas"/>
          <w:noProof/>
          <w:color w:val="A31515"/>
          <w:sz w:val="19"/>
          <w:szCs w:val="19"/>
          <w:lang w:eastAsia="lt-LT"/>
        </w:rPr>
        <w:t>.csv"</w:t>
      </w:r>
      <w:r>
        <w:rPr>
          <w:rFonts w:ascii="Consolas" w:hAnsi="Consolas" w:cs="Consolas"/>
          <w:noProof/>
          <w:color w:val="000000"/>
          <w:sz w:val="19"/>
          <w:szCs w:val="19"/>
          <w:lang w:eastAsia="lt-LT"/>
        </w:rPr>
        <w:t>;</w:t>
      </w:r>
    </w:p>
    <w:p w14:paraId="22D4850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4E01039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while</w:t>
      </w:r>
      <w:r>
        <w:rPr>
          <w:rFonts w:ascii="Consolas" w:hAnsi="Consolas" w:cs="Consolas"/>
          <w:noProof/>
          <w:color w:val="000000"/>
          <w:sz w:val="19"/>
          <w:szCs w:val="19"/>
          <w:lang w:eastAsia="lt-LT"/>
        </w:rPr>
        <w:t xml:space="preserve"> (File.Exists(failopavadinimas))</w:t>
      </w:r>
    </w:p>
    <w:p w14:paraId="17F27BD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C868AE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File.Delete(</w:t>
      </w:r>
      <w:r>
        <w:rPr>
          <w:rFonts w:ascii="Consolas" w:hAnsi="Consolas" w:cs="Consolas"/>
          <w:noProof/>
          <w:color w:val="A31515"/>
          <w:sz w:val="19"/>
          <w:szCs w:val="19"/>
          <w:lang w:eastAsia="lt-LT"/>
        </w:rPr>
        <w:t>$"Klausimai</w:t>
      </w:r>
      <w:r>
        <w:rPr>
          <w:rFonts w:ascii="Consolas" w:hAnsi="Consolas" w:cs="Consolas"/>
          <w:noProof/>
          <w:color w:val="000000"/>
          <w:sz w:val="19"/>
          <w:szCs w:val="19"/>
          <w:lang w:eastAsia="lt-LT"/>
        </w:rPr>
        <w:t>{failonumeris}</w:t>
      </w:r>
      <w:r>
        <w:rPr>
          <w:rFonts w:ascii="Consolas" w:hAnsi="Consolas" w:cs="Consolas"/>
          <w:noProof/>
          <w:color w:val="A31515"/>
          <w:sz w:val="19"/>
          <w:szCs w:val="19"/>
          <w:lang w:eastAsia="lt-LT"/>
        </w:rPr>
        <w:t>.csv"</w:t>
      </w:r>
      <w:r>
        <w:rPr>
          <w:rFonts w:ascii="Consolas" w:hAnsi="Consolas" w:cs="Consolas"/>
          <w:noProof/>
          <w:color w:val="000000"/>
          <w:sz w:val="19"/>
          <w:szCs w:val="19"/>
          <w:lang w:eastAsia="lt-LT"/>
        </w:rPr>
        <w:t>);</w:t>
      </w:r>
    </w:p>
    <w:p w14:paraId="608A990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laikinaskintamasis++;</w:t>
      </w:r>
    </w:p>
    <w:p w14:paraId="401E743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failonumeris = laikinaskintamasis.ToString();</w:t>
      </w:r>
    </w:p>
    <w:p w14:paraId="6B5D62C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 = </w:t>
      </w:r>
      <w:r>
        <w:rPr>
          <w:rFonts w:ascii="Consolas" w:hAnsi="Consolas" w:cs="Consolas"/>
          <w:noProof/>
          <w:color w:val="A31515"/>
          <w:sz w:val="19"/>
          <w:szCs w:val="19"/>
          <w:lang w:eastAsia="lt-LT"/>
        </w:rPr>
        <w:t>$"Klausimai</w:t>
      </w:r>
      <w:r>
        <w:rPr>
          <w:rFonts w:ascii="Consolas" w:hAnsi="Consolas" w:cs="Consolas"/>
          <w:noProof/>
          <w:color w:val="000000"/>
          <w:sz w:val="19"/>
          <w:szCs w:val="19"/>
          <w:lang w:eastAsia="lt-LT"/>
        </w:rPr>
        <w:t>{failonumeris}</w:t>
      </w:r>
      <w:r>
        <w:rPr>
          <w:rFonts w:ascii="Consolas" w:hAnsi="Consolas" w:cs="Consolas"/>
          <w:noProof/>
          <w:color w:val="A31515"/>
          <w:sz w:val="19"/>
          <w:szCs w:val="19"/>
          <w:lang w:eastAsia="lt-LT"/>
        </w:rPr>
        <w:t>.csv"</w:t>
      </w:r>
      <w:r>
        <w:rPr>
          <w:rFonts w:ascii="Consolas" w:hAnsi="Consolas" w:cs="Consolas"/>
          <w:noProof/>
          <w:color w:val="000000"/>
          <w:sz w:val="19"/>
          <w:szCs w:val="19"/>
          <w:lang w:eastAsia="lt-LT"/>
        </w:rPr>
        <w:t>;</w:t>
      </w:r>
    </w:p>
    <w:p w14:paraId="78A375B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31E7A60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EDA1FF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3108CEA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Sukuriamas masyvas, kuris yra pripildytas atsitiktinių skaičių</w:t>
      </w:r>
    </w:p>
    <w:p w14:paraId="39ED801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6756CF0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085080D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rinkiniuskaicius</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Kiek skirtingu rezultatų failų yra sukuriama, šis skaičius yra įvedamas klaviatura</w:t>
      </w:r>
    </w:p>
    <w:p w14:paraId="136B1D9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klausimuskaicius</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Kiek klausimų yra kiekviename rezultatų faile, šis skaičius yra įvedamas klaviatura</w:t>
      </w:r>
    </w:p>
    <w:p w14:paraId="0F5AAB6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&lt;returns&gt;</w:t>
      </w:r>
      <w:r>
        <w:rPr>
          <w:rFonts w:ascii="Consolas" w:hAnsi="Consolas" w:cs="Consolas"/>
          <w:noProof/>
          <w:color w:val="008000"/>
          <w:sz w:val="19"/>
          <w:szCs w:val="19"/>
          <w:lang w:eastAsia="lt-LT"/>
        </w:rPr>
        <w:t>Gražinamas masyvas, kuris yra pripildytas atsitiktinių skaičių</w:t>
      </w:r>
      <w:r>
        <w:rPr>
          <w:rFonts w:ascii="Consolas" w:hAnsi="Consolas" w:cs="Consolas"/>
          <w:noProof/>
          <w:color w:val="808080"/>
          <w:sz w:val="19"/>
          <w:szCs w:val="19"/>
          <w:lang w:eastAsia="lt-LT"/>
        </w:rPr>
        <w:t>&lt;/returns&gt;</w:t>
      </w:r>
    </w:p>
    <w:p w14:paraId="246F6DA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AtsitiktiniaiRinkiniai(List&lt;Klausimas&gt; klausimas, </w:t>
      </w:r>
      <w:r>
        <w:rPr>
          <w:rFonts w:ascii="Consolas" w:hAnsi="Consolas" w:cs="Consolas"/>
          <w:noProof/>
          <w:color w:val="0000FF"/>
          <w:sz w:val="19"/>
          <w:szCs w:val="19"/>
          <w:lang w:eastAsia="lt-LT"/>
        </w:rPr>
        <w:t>out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rinkiniuskaicius, </w:t>
      </w:r>
      <w:r>
        <w:rPr>
          <w:rFonts w:ascii="Consolas" w:hAnsi="Consolas" w:cs="Consolas"/>
          <w:noProof/>
          <w:color w:val="0000FF"/>
          <w:sz w:val="19"/>
          <w:szCs w:val="19"/>
          <w:lang w:eastAsia="lt-LT"/>
        </w:rPr>
        <w:t>out</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klausimuskaicius)</w:t>
      </w:r>
    </w:p>
    <w:p w14:paraId="61CF9A6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4644F3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Console.WriteLine(</w:t>
      </w:r>
      <w:r>
        <w:rPr>
          <w:rFonts w:ascii="Consolas" w:hAnsi="Consolas" w:cs="Consolas"/>
          <w:noProof/>
          <w:color w:val="A31515"/>
          <w:sz w:val="19"/>
          <w:szCs w:val="19"/>
          <w:lang w:eastAsia="lt-LT"/>
        </w:rPr>
        <w:t>"Kiek skirtingu rinkiniu norite sudaryti: "</w:t>
      </w:r>
      <w:r>
        <w:rPr>
          <w:rFonts w:ascii="Consolas" w:hAnsi="Consolas" w:cs="Consolas"/>
          <w:noProof/>
          <w:color w:val="000000"/>
          <w:sz w:val="19"/>
          <w:szCs w:val="19"/>
          <w:lang w:eastAsia="lt-LT"/>
        </w:rPr>
        <w:t>);</w:t>
      </w:r>
    </w:p>
    <w:p w14:paraId="473FE85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rinkiniuskaicius =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.Parse(Console.ReadLine());</w:t>
      </w:r>
    </w:p>
    <w:p w14:paraId="79C1391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lastRenderedPageBreak/>
        <w:t xml:space="preserve">            Console.WriteLine(</w:t>
      </w:r>
      <w:r>
        <w:rPr>
          <w:rFonts w:ascii="Consolas" w:hAnsi="Consolas" w:cs="Consolas"/>
          <w:noProof/>
          <w:color w:val="A31515"/>
          <w:sz w:val="19"/>
          <w:szCs w:val="19"/>
          <w:lang w:eastAsia="lt-LT"/>
        </w:rPr>
        <w:t xml:space="preserve">$"Kiek klausimų norite, kad rinkinys turėtu (nuo 0 iki </w:t>
      </w:r>
      <w:r w:rsidR="00F01882">
        <w:rPr>
          <w:rFonts w:ascii="Consolas" w:hAnsi="Consolas" w:cs="Consolas"/>
          <w:noProof/>
          <w:color w:val="A31515"/>
          <w:sz w:val="19"/>
          <w:szCs w:val="19"/>
          <w:lang w:eastAsia="lt-LT"/>
        </w:rPr>
        <w:t xml:space="preserve">   </w:t>
      </w:r>
      <w:r>
        <w:rPr>
          <w:rFonts w:ascii="Consolas" w:hAnsi="Consolas" w:cs="Consolas"/>
          <w:noProof/>
          <w:color w:val="000000"/>
          <w:sz w:val="19"/>
          <w:szCs w:val="19"/>
          <w:lang w:eastAsia="lt-LT"/>
        </w:rPr>
        <w:t>{klausimas.Count}</w:t>
      </w:r>
      <w:r>
        <w:rPr>
          <w:rFonts w:ascii="Consolas" w:hAnsi="Consolas" w:cs="Consolas"/>
          <w:noProof/>
          <w:color w:val="A31515"/>
          <w:sz w:val="19"/>
          <w:szCs w:val="19"/>
          <w:lang w:eastAsia="lt-LT"/>
        </w:rPr>
        <w:t>): "</w:t>
      </w:r>
      <w:r>
        <w:rPr>
          <w:rFonts w:ascii="Consolas" w:hAnsi="Consolas" w:cs="Consolas"/>
          <w:noProof/>
          <w:color w:val="000000"/>
          <w:sz w:val="19"/>
          <w:szCs w:val="19"/>
          <w:lang w:eastAsia="lt-LT"/>
        </w:rPr>
        <w:t>);</w:t>
      </w:r>
    </w:p>
    <w:p w14:paraId="04B7AE8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klausimuskaicius =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.Parse(Console.ReadLine());</w:t>
      </w:r>
    </w:p>
    <w:p w14:paraId="15B01B7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01B29B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Random atsitiktinisskaicius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Random();</w:t>
      </w:r>
    </w:p>
    <w:p w14:paraId="4D1CC1E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atsitiktiniuskaiciumasyvas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[rinkiniuskaicius * klausimuskaicius]; </w:t>
      </w:r>
      <w:r>
        <w:rPr>
          <w:rFonts w:ascii="Consolas" w:hAnsi="Consolas" w:cs="Consolas"/>
          <w:noProof/>
          <w:color w:val="008000"/>
          <w:sz w:val="19"/>
          <w:szCs w:val="19"/>
          <w:lang w:eastAsia="lt-LT"/>
        </w:rPr>
        <w:t xml:space="preserve">// Sukuriamas masyvas, kuris </w:t>
      </w:r>
    </w:p>
    <w:p w14:paraId="6348768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var</w:t>
      </w:r>
      <w:r>
        <w:rPr>
          <w:rFonts w:ascii="Consolas" w:hAnsi="Consolas" w:cs="Consolas"/>
          <w:noProof/>
          <w:color w:val="000000"/>
          <w:sz w:val="19"/>
          <w:szCs w:val="19"/>
          <w:lang w:eastAsia="lt-LT"/>
        </w:rPr>
        <w:t xml:space="preserve"> sarasoklonas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List&lt;Klausimas&gt;(klausimas); </w:t>
      </w:r>
      <w:r>
        <w:rPr>
          <w:rFonts w:ascii="Consolas" w:hAnsi="Consolas" w:cs="Consolas"/>
          <w:noProof/>
          <w:color w:val="008000"/>
          <w:sz w:val="19"/>
          <w:szCs w:val="19"/>
          <w:lang w:eastAsia="lt-LT"/>
        </w:rPr>
        <w:t>// Sukuriamas toks pats sąrašas</w:t>
      </w:r>
    </w:p>
    <w:p w14:paraId="6DF7827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laikinaskintamasis = 0;</w:t>
      </w:r>
    </w:p>
    <w:p w14:paraId="4B55DBC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37DCA67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rinkiniuskaicius; i++)</w:t>
      </w:r>
    </w:p>
    <w:p w14:paraId="26EB599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DD96D7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j = 0; j &lt; klausimuskaicius; j++)</w:t>
      </w:r>
    </w:p>
    <w:p w14:paraId="094A60F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577275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atsitiktiniuskaiciumasyvas[laikinaskintamasis] = atsitiktinisskaicius.Next(0, sarasoklonas.Count - 1);</w:t>
      </w:r>
    </w:p>
    <w:p w14:paraId="472E251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sarasoklonas.RemoveAt(atsitiktiniuskaiciumasyvas[laikinaskintamasis]);</w:t>
      </w:r>
    </w:p>
    <w:p w14:paraId="50523C1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laikinaskintamasis++;</w:t>
      </w:r>
    </w:p>
    <w:p w14:paraId="7DD95DC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6EEB5E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sarasoklonas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List&lt;Klausimas&gt;(klausimas);</w:t>
      </w:r>
    </w:p>
    <w:p w14:paraId="5EC5B52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1C2E57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return</w:t>
      </w:r>
      <w:r>
        <w:rPr>
          <w:rFonts w:ascii="Consolas" w:hAnsi="Consolas" w:cs="Consolas"/>
          <w:noProof/>
          <w:color w:val="000000"/>
          <w:sz w:val="19"/>
          <w:szCs w:val="19"/>
          <w:lang w:eastAsia="lt-LT"/>
        </w:rPr>
        <w:t xml:space="preserve"> atsitiktiniuskaiciumasyvas;</w:t>
      </w:r>
    </w:p>
    <w:p w14:paraId="0CE9F9B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71CF7F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7D623B9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Sukuriami .csv tipo failai, ir juose patalpinami duomenys apie atsitiktinai išrinktus klausimus</w:t>
      </w:r>
    </w:p>
    <w:p w14:paraId="3C95D14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5A8B33B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294CBF6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rinkiniuskaicius</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Kiek skirtingu rezultatų failų yra sukuriama</w:t>
      </w:r>
    </w:p>
    <w:p w14:paraId="0058129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klausimuskaicius</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Kiek klausimų yra rezultatų faile</w:t>
      </w:r>
    </w:p>
    <w:p w14:paraId="4DCEC0F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AtsitiktiniuRinkiniuSpausdinimas(List&lt;Klausimas&gt; klausimas,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rinkiniuskaicius,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klausimuskaicius)</w:t>
      </w:r>
    </w:p>
    <w:p w14:paraId="0FCE8D5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2112C4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atsitiktiniuskaiciumasyvas = AtsitiktiniaiRinkiniai(klausimas, </w:t>
      </w:r>
      <w:r>
        <w:rPr>
          <w:rFonts w:ascii="Consolas" w:hAnsi="Consolas" w:cs="Consolas"/>
          <w:noProof/>
          <w:color w:val="0000FF"/>
          <w:sz w:val="19"/>
          <w:szCs w:val="19"/>
          <w:lang w:eastAsia="lt-LT"/>
        </w:rPr>
        <w:t>out</w:t>
      </w:r>
      <w:r>
        <w:rPr>
          <w:rFonts w:ascii="Consolas" w:hAnsi="Consolas" w:cs="Consolas"/>
          <w:noProof/>
          <w:color w:val="000000"/>
          <w:sz w:val="19"/>
          <w:szCs w:val="19"/>
          <w:lang w:eastAsia="lt-LT"/>
        </w:rPr>
        <w:t xml:space="preserve"> rinkiniuskaicius, </w:t>
      </w:r>
      <w:r>
        <w:rPr>
          <w:rFonts w:ascii="Consolas" w:hAnsi="Consolas" w:cs="Consolas"/>
          <w:noProof/>
          <w:color w:val="0000FF"/>
          <w:sz w:val="19"/>
          <w:szCs w:val="19"/>
          <w:lang w:eastAsia="lt-LT"/>
        </w:rPr>
        <w:t>out</w:t>
      </w:r>
      <w:r>
        <w:rPr>
          <w:rFonts w:ascii="Consolas" w:hAnsi="Consolas" w:cs="Consolas"/>
          <w:noProof/>
          <w:color w:val="000000"/>
          <w:sz w:val="19"/>
          <w:szCs w:val="19"/>
          <w:lang w:eastAsia="lt-LT"/>
        </w:rPr>
        <w:t xml:space="preserve"> klausimuskaicius);</w:t>
      </w:r>
    </w:p>
    <w:p w14:paraId="67DB97C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failopavadinimas;</w:t>
      </w:r>
    </w:p>
    <w:p w14:paraId="6E5B535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 xml:space="preserve"> failonumeris;</w:t>
      </w:r>
    </w:p>
    <w:p w14:paraId="40980B9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laikinaskintamasis = 0;</w:t>
      </w:r>
    </w:p>
    <w:p w14:paraId="2402611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var</w:t>
      </w:r>
      <w:r>
        <w:rPr>
          <w:rFonts w:ascii="Consolas" w:hAnsi="Consolas" w:cs="Consolas"/>
          <w:noProof/>
          <w:color w:val="000000"/>
          <w:sz w:val="19"/>
          <w:szCs w:val="19"/>
          <w:lang w:eastAsia="lt-LT"/>
        </w:rPr>
        <w:t xml:space="preserve"> sarasoklonas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List&lt;Klausimas&gt;(klausimas); </w:t>
      </w:r>
      <w:r>
        <w:rPr>
          <w:rFonts w:ascii="Consolas" w:hAnsi="Consolas" w:cs="Consolas"/>
          <w:noProof/>
          <w:color w:val="008000"/>
          <w:sz w:val="19"/>
          <w:szCs w:val="19"/>
          <w:lang w:eastAsia="lt-LT"/>
        </w:rPr>
        <w:t>// Sukuriamas toks pats sąrašas</w:t>
      </w:r>
    </w:p>
    <w:p w14:paraId="0A52E3F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900D20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1; i &lt; rinkiniuskaicius + 1; i++)</w:t>
      </w:r>
    </w:p>
    <w:p w14:paraId="1F851E3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0E52A7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failonumeris = i.ToString();</w:t>
      </w:r>
    </w:p>
    <w:p w14:paraId="029B65E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 = </w:t>
      </w:r>
      <w:r>
        <w:rPr>
          <w:rFonts w:ascii="Consolas" w:hAnsi="Consolas" w:cs="Consolas"/>
          <w:noProof/>
          <w:color w:val="A31515"/>
          <w:sz w:val="19"/>
          <w:szCs w:val="19"/>
          <w:lang w:eastAsia="lt-LT"/>
        </w:rPr>
        <w:t>$"Klausimai</w:t>
      </w:r>
      <w:r>
        <w:rPr>
          <w:rFonts w:ascii="Consolas" w:hAnsi="Consolas" w:cs="Consolas"/>
          <w:noProof/>
          <w:color w:val="000000"/>
          <w:sz w:val="19"/>
          <w:szCs w:val="19"/>
          <w:lang w:eastAsia="lt-LT"/>
        </w:rPr>
        <w:t>{failonumeris}</w:t>
      </w:r>
      <w:r>
        <w:rPr>
          <w:rFonts w:ascii="Consolas" w:hAnsi="Consolas" w:cs="Consolas"/>
          <w:noProof/>
          <w:color w:val="A31515"/>
          <w:sz w:val="19"/>
          <w:szCs w:val="19"/>
          <w:lang w:eastAsia="lt-LT"/>
        </w:rPr>
        <w:t>.csv"</w:t>
      </w:r>
      <w:r>
        <w:rPr>
          <w:rFonts w:ascii="Consolas" w:hAnsi="Consolas" w:cs="Consolas"/>
          <w:noProof/>
          <w:color w:val="000000"/>
          <w:sz w:val="19"/>
          <w:szCs w:val="19"/>
          <w:lang w:eastAsia="lt-LT"/>
        </w:rPr>
        <w:t>;</w:t>
      </w:r>
    </w:p>
    <w:p w14:paraId="1EA06798"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(System.IO.StreamWriter file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System.IO.StreamWriter(failopavadinimas))</w:t>
      </w:r>
    </w:p>
    <w:p w14:paraId="0AB2F98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F1C841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file.WriteLine(</w:t>
      </w:r>
      <w:r>
        <w:rPr>
          <w:rFonts w:ascii="Consolas" w:hAnsi="Consolas" w:cs="Consolas"/>
          <w:noProof/>
          <w:color w:val="A31515"/>
          <w:sz w:val="19"/>
          <w:szCs w:val="19"/>
          <w:lang w:eastAsia="lt-LT"/>
        </w:rPr>
        <w:t>"sep=;"</w:t>
      </w:r>
      <w:r>
        <w:rPr>
          <w:rFonts w:ascii="Consolas" w:hAnsi="Consolas" w:cs="Consolas"/>
          <w:noProof/>
          <w:color w:val="000000"/>
          <w:sz w:val="19"/>
          <w:szCs w:val="19"/>
          <w:lang w:eastAsia="lt-LT"/>
        </w:rPr>
        <w:t>);</w:t>
      </w:r>
      <w:r>
        <w:rPr>
          <w:rFonts w:ascii="Consolas" w:hAnsi="Consolas" w:cs="Consolas"/>
          <w:noProof/>
          <w:color w:val="008000"/>
          <w:sz w:val="19"/>
          <w:szCs w:val="19"/>
          <w:lang w:eastAsia="lt-LT"/>
        </w:rPr>
        <w:t>// Naudojama tam, kad perkeltu i kitą langelį csv faile</w:t>
      </w:r>
    </w:p>
    <w:p w14:paraId="540364F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j = 0; j &lt; klausimuskaicius; j++)</w:t>
      </w:r>
    </w:p>
    <w:p w14:paraId="2144CA3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                   </w:t>
      </w:r>
    </w:p>
    <w:p w14:paraId="670F920D"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noProof/>
          <w:color w:val="000000"/>
          <w:sz w:val="19"/>
          <w:szCs w:val="19"/>
          <w:lang w:eastAsia="lt-LT"/>
        </w:rPr>
        <w:t xml:space="preserve">                        file.WriteLine(</w:t>
      </w:r>
      <w:r>
        <w:rPr>
          <w:rFonts w:ascii="Consolas" w:hAnsi="Consolas" w:cs="Consolas"/>
          <w:noProof/>
          <w:color w:val="A31515"/>
          <w:sz w:val="19"/>
          <w:szCs w:val="19"/>
          <w:lang w:eastAsia="lt-LT"/>
        </w:rPr>
        <w:t>"{0};{1};{2}"</w:t>
      </w:r>
      <w:r>
        <w:rPr>
          <w:rFonts w:ascii="Consolas" w:hAnsi="Consolas" w:cs="Consolas"/>
          <w:noProof/>
          <w:color w:val="000000"/>
          <w:sz w:val="19"/>
          <w:szCs w:val="19"/>
          <w:lang w:eastAsia="lt-LT"/>
        </w:rPr>
        <w:t>,</w:t>
      </w:r>
      <w:r w:rsidR="00154307">
        <w:rPr>
          <w:rFonts w:ascii="Consolas" w:hAnsi="Consolas" w:cs="Consolas"/>
          <w:color w:val="000000"/>
          <w:sz w:val="19"/>
          <w:szCs w:val="19"/>
          <w:lang w:eastAsia="lt-LT"/>
        </w:rPr>
        <w:t xml:space="preserve"> </w:t>
      </w:r>
      <w:r>
        <w:rPr>
          <w:rFonts w:ascii="Consolas" w:hAnsi="Consolas" w:cs="Consolas"/>
          <w:color w:val="000000"/>
          <w:sz w:val="19"/>
          <w:szCs w:val="19"/>
          <w:lang w:eastAsia="lt-LT"/>
        </w:rPr>
        <w:t>sarasoklonas[atsitiktiniuskaiciumasyvas[laikinaskintamasis]].Tema,</w:t>
      </w:r>
    </w:p>
    <w:p w14:paraId="5B62DB48"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sarasoklonas[atsitiktiniuskaiciumasyvas[laikinaskintamasis]].KlausimoTekstas,</w:t>
      </w:r>
    </w:p>
    <w:p w14:paraId="7A833BD5"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sarasoklonas[atsitiktiniuskaiciumasyvas[laikinaskintamasis]].Balai.ToString());</w:t>
      </w:r>
    </w:p>
    <w:p w14:paraId="179B630D"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sarasoklonas.RemoveAt(atsitiktiniuskaiciumasyvas[laikinaskintamasis]);</w:t>
      </w:r>
    </w:p>
    <w:p w14:paraId="3F33A93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noProof/>
          <w:color w:val="000000"/>
          <w:sz w:val="19"/>
          <w:szCs w:val="19"/>
          <w:lang w:eastAsia="lt-LT"/>
        </w:rPr>
        <w:t xml:space="preserve">  laikinaskintamasis++;</w:t>
      </w:r>
    </w:p>
    <w:p w14:paraId="3BEE6A8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4478CF6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9BA460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sarasoklonas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List&lt;Klausimas&gt;(klausimas);</w:t>
      </w:r>
    </w:p>
    <w:p w14:paraId="2A1DC56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329C24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40DEAF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24FAE34A"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Sukuriama duomenų </w:t>
      </w:r>
      <w:r>
        <w:rPr>
          <w:rFonts w:ascii="Consolas" w:hAnsi="Consolas" w:cs="Consolas"/>
          <w:color w:val="008000"/>
          <w:sz w:val="19"/>
          <w:szCs w:val="19"/>
          <w:lang w:eastAsia="lt-LT"/>
        </w:rPr>
        <w:t>lentelė, kuri yra išsaugojama .txt tipu</w:t>
      </w:r>
    </w:p>
    <w:p w14:paraId="47EE492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1B792AA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1265CEB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DuomenuPateikimasLenteleje(List&lt;Klausimas&gt; klausimas)</w:t>
      </w:r>
    </w:p>
    <w:p w14:paraId="66B8F77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lastRenderedPageBreak/>
        <w:t xml:space="preserve">        {</w:t>
      </w:r>
    </w:p>
    <w:p w14:paraId="60FB2D2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using</w:t>
      </w:r>
      <w:r>
        <w:rPr>
          <w:rFonts w:ascii="Consolas" w:hAnsi="Consolas" w:cs="Consolas"/>
          <w:noProof/>
          <w:color w:val="000000"/>
          <w:sz w:val="19"/>
          <w:szCs w:val="19"/>
          <w:lang w:eastAsia="lt-LT"/>
        </w:rPr>
        <w:t xml:space="preserve"> (StreamWriter failopavadinimas = </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StreamWriter(</w:t>
      </w:r>
      <w:r>
        <w:rPr>
          <w:rFonts w:ascii="Consolas" w:hAnsi="Consolas" w:cs="Consolas"/>
          <w:noProof/>
          <w:color w:val="A31515"/>
          <w:sz w:val="19"/>
          <w:szCs w:val="19"/>
          <w:lang w:eastAsia="lt-LT"/>
        </w:rPr>
        <w:t>"L1Duomenųlentelė.txt"</w:t>
      </w:r>
      <w:r>
        <w:rPr>
          <w:rFonts w:ascii="Consolas" w:hAnsi="Consolas" w:cs="Consolas"/>
          <w:noProof/>
          <w:color w:val="000000"/>
          <w:sz w:val="19"/>
          <w:szCs w:val="19"/>
          <w:lang w:eastAsia="lt-LT"/>
        </w:rPr>
        <w:t>))</w:t>
      </w:r>
    </w:p>
    <w:p w14:paraId="1F01357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C6C3A4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A31515"/>
          <w:sz w:val="19"/>
          <w:szCs w:val="19"/>
          <w:lang w:eastAsia="lt-LT"/>
        </w:rPr>
        <w:t>"Duomenys apie klausymus:"</w:t>
      </w:r>
      <w:r>
        <w:rPr>
          <w:rFonts w:ascii="Consolas" w:hAnsi="Consolas" w:cs="Consolas"/>
          <w:noProof/>
          <w:color w:val="000000"/>
          <w:sz w:val="19"/>
          <w:szCs w:val="19"/>
          <w:lang w:eastAsia="lt-LT"/>
        </w:rPr>
        <w:t>);</w:t>
      </w:r>
    </w:p>
    <w:p w14:paraId="2F052DF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String(</w:t>
      </w:r>
      <w:r>
        <w:rPr>
          <w:rFonts w:ascii="Consolas" w:hAnsi="Consolas" w:cs="Consolas"/>
          <w:noProof/>
          <w:color w:val="A31515"/>
          <w:sz w:val="19"/>
          <w:szCs w:val="19"/>
          <w:lang w:eastAsia="lt-LT"/>
        </w:rPr>
        <w:t>'-'</w:t>
      </w:r>
      <w:r>
        <w:rPr>
          <w:rFonts w:ascii="Consolas" w:hAnsi="Consolas" w:cs="Consolas"/>
          <w:noProof/>
          <w:color w:val="000000"/>
          <w:sz w:val="19"/>
          <w:szCs w:val="19"/>
          <w:lang w:eastAsia="lt-LT"/>
        </w:rPr>
        <w:t>, 360));</w:t>
      </w:r>
    </w:p>
    <w:p w14:paraId="74C0DA4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A31515"/>
          <w:sz w:val="19"/>
          <w:szCs w:val="19"/>
          <w:lang w:eastAsia="lt-LT"/>
        </w:rPr>
        <w:t>"| {0, -22} | {1, 12} | {2, -23} | {3, -150} | {4, -90} | {5, -35} | {6, 6} |"</w:t>
      </w:r>
      <w:r>
        <w:rPr>
          <w:rFonts w:ascii="Consolas" w:hAnsi="Consolas" w:cs="Consolas"/>
          <w:noProof/>
          <w:color w:val="000000"/>
          <w:sz w:val="19"/>
          <w:szCs w:val="19"/>
          <w:lang w:eastAsia="lt-LT"/>
        </w:rPr>
        <w:t>,</w:t>
      </w:r>
    </w:p>
    <w:p w14:paraId="2581F00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"Tema"</w:t>
      </w: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"Sudėtingumas"</w:t>
      </w: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"Klausimo autorius"</w:t>
      </w: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"Klausimo tekstas"</w:t>
      </w:r>
      <w:r>
        <w:rPr>
          <w:rFonts w:ascii="Consolas" w:hAnsi="Consolas" w:cs="Consolas"/>
          <w:noProof/>
          <w:color w:val="000000"/>
          <w:sz w:val="19"/>
          <w:szCs w:val="19"/>
          <w:lang w:eastAsia="lt-LT"/>
        </w:rPr>
        <w:t>,</w:t>
      </w:r>
    </w:p>
    <w:p w14:paraId="04E2965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"Atsakymo variantai"</w:t>
      </w: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"Teisingas atsakymas"</w:t>
      </w:r>
      <w:r>
        <w:rPr>
          <w:rFonts w:ascii="Consolas" w:hAnsi="Consolas" w:cs="Consolas"/>
          <w:noProof/>
          <w:color w:val="000000"/>
          <w:sz w:val="19"/>
          <w:szCs w:val="19"/>
          <w:lang w:eastAsia="lt-LT"/>
        </w:rPr>
        <w:t xml:space="preserve">, </w:t>
      </w:r>
      <w:r>
        <w:rPr>
          <w:rFonts w:ascii="Consolas" w:hAnsi="Consolas" w:cs="Consolas"/>
          <w:noProof/>
          <w:color w:val="A31515"/>
          <w:sz w:val="19"/>
          <w:szCs w:val="19"/>
          <w:lang w:eastAsia="lt-LT"/>
        </w:rPr>
        <w:t>"Balai"</w:t>
      </w:r>
      <w:r>
        <w:rPr>
          <w:rFonts w:ascii="Consolas" w:hAnsi="Consolas" w:cs="Consolas"/>
          <w:noProof/>
          <w:color w:val="000000"/>
          <w:sz w:val="19"/>
          <w:szCs w:val="19"/>
          <w:lang w:eastAsia="lt-LT"/>
        </w:rPr>
        <w:t>);</w:t>
      </w:r>
    </w:p>
    <w:p w14:paraId="03AF2264"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String(</w:t>
      </w:r>
      <w:r>
        <w:rPr>
          <w:rFonts w:ascii="Consolas" w:hAnsi="Consolas" w:cs="Consolas"/>
          <w:noProof/>
          <w:color w:val="A31515"/>
          <w:sz w:val="19"/>
          <w:szCs w:val="19"/>
          <w:lang w:eastAsia="lt-LT"/>
        </w:rPr>
        <w:t>'-'</w:t>
      </w:r>
      <w:r>
        <w:rPr>
          <w:rFonts w:ascii="Consolas" w:hAnsi="Consolas" w:cs="Consolas"/>
          <w:noProof/>
          <w:color w:val="000000"/>
          <w:sz w:val="19"/>
          <w:szCs w:val="19"/>
          <w:lang w:eastAsia="lt-LT"/>
        </w:rPr>
        <w:t>, 360));</w:t>
      </w:r>
    </w:p>
    <w:p w14:paraId="70C6F71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1C0155D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klausimas.Count; i++)</w:t>
      </w:r>
    </w:p>
    <w:p w14:paraId="7A46ECF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0DFD09EF" w14:textId="77777777" w:rsidR="009E20B1" w:rsidRDefault="009E20B1" w:rsidP="009E20B1">
      <w:pPr>
        <w:tabs>
          <w:tab w:val="right" w:pos="5040"/>
        </w:tabs>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A31515"/>
          <w:sz w:val="19"/>
          <w:szCs w:val="19"/>
          <w:lang w:eastAsia="lt-LT"/>
        </w:rPr>
        <w:t xml:space="preserve">"| {0, -22} | {1, -12} | {2, -23} | {3, -150} |                        </w:t>
      </w:r>
      <w:r w:rsidR="00154307">
        <w:rPr>
          <w:rFonts w:ascii="Consolas" w:hAnsi="Consolas" w:cs="Consolas"/>
          <w:noProof/>
          <w:color w:val="A31515"/>
          <w:sz w:val="19"/>
          <w:szCs w:val="19"/>
          <w:lang w:eastAsia="lt-LT"/>
        </w:rPr>
        <w:t xml:space="preserve">        </w:t>
      </w:r>
      <w:r>
        <w:rPr>
          <w:rFonts w:ascii="Consolas" w:hAnsi="Consolas" w:cs="Consolas"/>
          <w:noProof/>
          <w:color w:val="A31515"/>
          <w:sz w:val="19"/>
          <w:szCs w:val="19"/>
          <w:lang w:eastAsia="lt-LT"/>
        </w:rPr>
        <w:t>{4, -90} | {5, -35} | {6, -6} |"</w:t>
      </w:r>
      <w:r>
        <w:rPr>
          <w:rFonts w:ascii="Consolas" w:hAnsi="Consolas" w:cs="Consolas"/>
          <w:noProof/>
          <w:color w:val="000000"/>
          <w:sz w:val="19"/>
          <w:szCs w:val="19"/>
          <w:lang w:eastAsia="lt-LT"/>
        </w:rPr>
        <w:t>, klausimas[i].Tema, klausimas[i].Sudėtingumas, klausimas[i].Autorius, klausimas[i].KlausimoTekstas, klausimas[i].AtsakymoVariantai, klausimas[i].TeisingasAtsakymas, klausimas[i].Balai);</w:t>
      </w:r>
    </w:p>
    <w:p w14:paraId="3F72DFC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failopavadinimas.WriteLine(</w:t>
      </w:r>
      <w:r>
        <w:rPr>
          <w:rFonts w:ascii="Consolas" w:hAnsi="Consolas" w:cs="Consolas"/>
          <w:noProof/>
          <w:color w:val="0000FF"/>
          <w:sz w:val="19"/>
          <w:szCs w:val="19"/>
          <w:lang w:eastAsia="lt-LT"/>
        </w:rPr>
        <w:t>new</w:t>
      </w:r>
      <w:r>
        <w:rPr>
          <w:rFonts w:ascii="Consolas" w:hAnsi="Consolas" w:cs="Consolas"/>
          <w:noProof/>
          <w:color w:val="000000"/>
          <w:sz w:val="19"/>
          <w:szCs w:val="19"/>
          <w:lang w:eastAsia="lt-LT"/>
        </w:rPr>
        <w:t xml:space="preserve"> String(</w:t>
      </w:r>
      <w:r>
        <w:rPr>
          <w:rFonts w:ascii="Consolas" w:hAnsi="Consolas" w:cs="Consolas"/>
          <w:noProof/>
          <w:color w:val="A31515"/>
          <w:sz w:val="19"/>
          <w:szCs w:val="19"/>
          <w:lang w:eastAsia="lt-LT"/>
        </w:rPr>
        <w:t>'-'</w:t>
      </w:r>
      <w:r>
        <w:rPr>
          <w:rFonts w:ascii="Consolas" w:hAnsi="Consolas" w:cs="Consolas"/>
          <w:noProof/>
          <w:color w:val="000000"/>
          <w:sz w:val="19"/>
          <w:szCs w:val="19"/>
          <w:lang w:eastAsia="lt-LT"/>
        </w:rPr>
        <w:t>, 360));</w:t>
      </w:r>
    </w:p>
    <w:p w14:paraId="34FFB9D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51898A8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4944EF0"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8A50442"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1DA1453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Gauti rezultatai spausdinami konsolėje</w:t>
      </w:r>
    </w:p>
    <w:p w14:paraId="4EE96F1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6C5818A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0AB6A134"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daugiausiaiklausimuuzdaveautoriai</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Sąrašas, kuriame talpinami</w:t>
      </w:r>
      <w:r>
        <w:rPr>
          <w:rFonts w:ascii="Consolas" w:hAnsi="Consolas" w:cs="Consolas"/>
          <w:color w:val="008000"/>
          <w:sz w:val="19"/>
          <w:szCs w:val="19"/>
          <w:lang w:eastAsia="lt-LT"/>
        </w:rPr>
        <w:t xml:space="preserve"> autoriu vardai, kurie uždavė daugiausiai klausimų</w:t>
      </w:r>
    </w:p>
    <w:p w14:paraId="1B52F5F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DaugiausiaiKlausimuIsvedimas(List&lt;Klausimas&gt; klausimas,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daugiausiaiklausimuuzdaveautoriai)</w:t>
      </w:r>
    </w:p>
    <w:p w14:paraId="58B3202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AE4878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Console.WriteLine(</w:t>
      </w:r>
      <w:r>
        <w:rPr>
          <w:rFonts w:ascii="Consolas" w:hAnsi="Consolas" w:cs="Consolas"/>
          <w:noProof/>
          <w:color w:val="A31515"/>
          <w:sz w:val="19"/>
          <w:szCs w:val="19"/>
          <w:lang w:eastAsia="lt-LT"/>
        </w:rPr>
        <w:t>"Daugiausiai užduota klausimų: {0}"</w:t>
      </w:r>
      <w:r>
        <w:rPr>
          <w:rFonts w:ascii="Consolas" w:hAnsi="Consolas" w:cs="Consolas"/>
          <w:noProof/>
          <w:color w:val="000000"/>
          <w:sz w:val="19"/>
          <w:szCs w:val="19"/>
          <w:lang w:eastAsia="lt-LT"/>
        </w:rPr>
        <w:t>, DaugiausiaiKlausimu(klausimas, daugiausiaiklausimuuzdaveautoriai));</w:t>
      </w:r>
    </w:p>
    <w:p w14:paraId="5C3105D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w:t>
      </w:r>
      <w:r>
        <w:rPr>
          <w:rFonts w:ascii="Consolas" w:hAnsi="Consolas" w:cs="Consolas"/>
          <w:noProof/>
          <w:color w:val="A31515"/>
          <w:sz w:val="19"/>
          <w:szCs w:val="19"/>
          <w:lang w:eastAsia="lt-LT"/>
        </w:rPr>
        <w:t>"Daugiausiai klausimų uždavė: "</w:t>
      </w:r>
      <w:r>
        <w:rPr>
          <w:rFonts w:ascii="Consolas" w:hAnsi="Consolas" w:cs="Consolas"/>
          <w:noProof/>
          <w:color w:val="000000"/>
          <w:sz w:val="19"/>
          <w:szCs w:val="19"/>
          <w:lang w:eastAsia="lt-LT"/>
        </w:rPr>
        <w:t>);</w:t>
      </w:r>
    </w:p>
    <w:p w14:paraId="5FB9C5DF"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daugiausiaiklausimuuzdaveautoriai.Count; i++)</w:t>
      </w:r>
    </w:p>
    <w:p w14:paraId="74E8E1C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2529E94E"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w:t>
      </w:r>
      <w:r>
        <w:rPr>
          <w:rFonts w:ascii="Consolas" w:hAnsi="Consolas" w:cs="Consolas"/>
          <w:noProof/>
          <w:color w:val="A31515"/>
          <w:sz w:val="19"/>
          <w:szCs w:val="19"/>
          <w:lang w:eastAsia="lt-LT"/>
        </w:rPr>
        <w:t>"{0};"</w:t>
      </w:r>
      <w:r>
        <w:rPr>
          <w:rFonts w:ascii="Consolas" w:hAnsi="Consolas" w:cs="Consolas"/>
          <w:noProof/>
          <w:color w:val="000000"/>
          <w:sz w:val="19"/>
          <w:szCs w:val="19"/>
          <w:lang w:eastAsia="lt-LT"/>
        </w:rPr>
        <w:t>, daugiausiaiklausimuuzdaveautoriai[i]);</w:t>
      </w:r>
    </w:p>
    <w:p w14:paraId="53E82BBA"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            </w:t>
      </w:r>
    </w:p>
    <w:p w14:paraId="0CE268F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4E1C93C"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44F1E62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Autoriu uždaviusiu daugiausiai klausimų išvedimas</w:t>
      </w:r>
    </w:p>
    <w:p w14:paraId="0F173A7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&lt;/summary&gt;</w:t>
      </w:r>
    </w:p>
    <w:p w14:paraId="092AA7F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klausimas</w:t>
      </w:r>
      <w:r>
        <w:rPr>
          <w:rFonts w:ascii="Consolas" w:hAnsi="Consolas" w:cs="Consolas"/>
          <w:noProof/>
          <w:color w:val="808080"/>
          <w:sz w:val="19"/>
          <w:szCs w:val="19"/>
          <w:lang w:eastAsia="lt-LT"/>
        </w:rPr>
        <w:t>"&gt;&lt;/param&gt;</w:t>
      </w:r>
    </w:p>
    <w:p w14:paraId="447AAC89"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808080"/>
          <w:sz w:val="19"/>
          <w:szCs w:val="19"/>
          <w:lang w:eastAsia="lt-LT"/>
        </w:rPr>
        <w:t>///</w:t>
      </w:r>
      <w:r>
        <w:rPr>
          <w:rFonts w:ascii="Consolas" w:hAnsi="Consolas" w:cs="Consolas"/>
          <w:noProof/>
          <w:color w:val="008000"/>
          <w:sz w:val="19"/>
          <w:szCs w:val="19"/>
          <w:lang w:eastAsia="lt-LT"/>
        </w:rPr>
        <w:t xml:space="preserve"> </w:t>
      </w:r>
      <w:r>
        <w:rPr>
          <w:rFonts w:ascii="Consolas" w:hAnsi="Consolas" w:cs="Consolas"/>
          <w:noProof/>
          <w:color w:val="808080"/>
          <w:sz w:val="19"/>
          <w:szCs w:val="19"/>
          <w:lang w:eastAsia="lt-LT"/>
        </w:rPr>
        <w:t>&lt;param name="</w:t>
      </w:r>
      <w:r>
        <w:rPr>
          <w:rFonts w:ascii="Consolas" w:hAnsi="Consolas" w:cs="Consolas"/>
          <w:noProof/>
          <w:color w:val="000000"/>
          <w:sz w:val="19"/>
          <w:szCs w:val="19"/>
          <w:lang w:eastAsia="lt-LT"/>
        </w:rPr>
        <w:t>sudetingiausiostemos</w:t>
      </w:r>
      <w:r>
        <w:rPr>
          <w:rFonts w:ascii="Consolas" w:hAnsi="Consolas" w:cs="Consolas"/>
          <w:noProof/>
          <w:color w:val="808080"/>
          <w:sz w:val="19"/>
          <w:szCs w:val="19"/>
          <w:lang w:eastAsia="lt-LT"/>
        </w:rPr>
        <w:t>"&gt;&lt;/param&gt;</w:t>
      </w:r>
      <w:r>
        <w:rPr>
          <w:rFonts w:ascii="Consolas" w:hAnsi="Consolas" w:cs="Consolas"/>
          <w:noProof/>
          <w:color w:val="008000"/>
          <w:sz w:val="19"/>
          <w:szCs w:val="19"/>
          <w:lang w:eastAsia="lt-LT"/>
        </w:rPr>
        <w:t>Sąrašas, kuriame talpinami sudėtingiausiu temu pavadinimai</w:t>
      </w:r>
    </w:p>
    <w:p w14:paraId="3139DCA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void</w:t>
      </w:r>
      <w:r>
        <w:rPr>
          <w:rFonts w:ascii="Consolas" w:hAnsi="Consolas" w:cs="Consolas"/>
          <w:noProof/>
          <w:color w:val="000000"/>
          <w:sz w:val="19"/>
          <w:szCs w:val="19"/>
          <w:lang w:eastAsia="lt-LT"/>
        </w:rPr>
        <w:t xml:space="preserve"> SudetingiausiuTemuIsvedimas(List&lt;Klausimas&gt; klausimas, List&lt;</w:t>
      </w:r>
      <w:r>
        <w:rPr>
          <w:rFonts w:ascii="Consolas" w:hAnsi="Consolas" w:cs="Consolas"/>
          <w:noProof/>
          <w:color w:val="0000FF"/>
          <w:sz w:val="19"/>
          <w:szCs w:val="19"/>
          <w:lang w:eastAsia="lt-LT"/>
        </w:rPr>
        <w:t>string</w:t>
      </w:r>
      <w:r>
        <w:rPr>
          <w:rFonts w:ascii="Consolas" w:hAnsi="Consolas" w:cs="Consolas"/>
          <w:noProof/>
          <w:color w:val="000000"/>
          <w:sz w:val="19"/>
          <w:szCs w:val="19"/>
          <w:lang w:eastAsia="lt-LT"/>
        </w:rPr>
        <w:t>&gt; sudetingiausiostemos)</w:t>
      </w:r>
    </w:p>
    <w:p w14:paraId="13D21D0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7EB057C7"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Console.WriteLine();</w:t>
      </w:r>
    </w:p>
    <w:p w14:paraId="4E245D0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w:t>
      </w:r>
      <w:r>
        <w:rPr>
          <w:rFonts w:ascii="Consolas" w:hAnsi="Consolas" w:cs="Consolas"/>
          <w:noProof/>
          <w:color w:val="A31515"/>
          <w:sz w:val="19"/>
          <w:szCs w:val="19"/>
          <w:lang w:eastAsia="lt-LT"/>
        </w:rPr>
        <w:t>"Sudėtingiausios(-a) temos(-a): "</w:t>
      </w:r>
      <w:r>
        <w:rPr>
          <w:rFonts w:ascii="Consolas" w:hAnsi="Consolas" w:cs="Consolas"/>
          <w:noProof/>
          <w:color w:val="000000"/>
          <w:sz w:val="19"/>
          <w:szCs w:val="19"/>
          <w:lang w:eastAsia="lt-LT"/>
        </w:rPr>
        <w:t>);</w:t>
      </w:r>
    </w:p>
    <w:p w14:paraId="64110F55"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for</w:t>
      </w:r>
      <w:r>
        <w:rPr>
          <w:rFonts w:ascii="Consolas" w:hAnsi="Consolas" w:cs="Consolas"/>
          <w:noProof/>
          <w:color w:val="000000"/>
          <w:sz w:val="19"/>
          <w:szCs w:val="19"/>
          <w:lang w:eastAsia="lt-LT"/>
        </w:rPr>
        <w:t xml:space="preserve"> (</w:t>
      </w:r>
      <w:r>
        <w:rPr>
          <w:rFonts w:ascii="Consolas" w:hAnsi="Consolas" w:cs="Consolas"/>
          <w:noProof/>
          <w:color w:val="0000FF"/>
          <w:sz w:val="19"/>
          <w:szCs w:val="19"/>
          <w:lang w:eastAsia="lt-LT"/>
        </w:rPr>
        <w:t>int</w:t>
      </w:r>
      <w:r>
        <w:rPr>
          <w:rFonts w:ascii="Consolas" w:hAnsi="Consolas" w:cs="Consolas"/>
          <w:noProof/>
          <w:color w:val="000000"/>
          <w:sz w:val="19"/>
          <w:szCs w:val="19"/>
          <w:lang w:eastAsia="lt-LT"/>
        </w:rPr>
        <w:t xml:space="preserve"> i = 0; i &lt; sudetingiausiostemos.Count; i++)</w:t>
      </w:r>
    </w:p>
    <w:p w14:paraId="7D862883"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ECD145D"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w:t>
      </w:r>
      <w:r>
        <w:rPr>
          <w:rFonts w:ascii="Consolas" w:hAnsi="Consolas" w:cs="Consolas"/>
          <w:noProof/>
          <w:color w:val="A31515"/>
          <w:sz w:val="19"/>
          <w:szCs w:val="19"/>
          <w:lang w:eastAsia="lt-LT"/>
        </w:rPr>
        <w:t>"{0};"</w:t>
      </w:r>
      <w:r>
        <w:rPr>
          <w:rFonts w:ascii="Consolas" w:hAnsi="Consolas" w:cs="Consolas"/>
          <w:noProof/>
          <w:color w:val="000000"/>
          <w:sz w:val="19"/>
          <w:szCs w:val="19"/>
          <w:lang w:eastAsia="lt-LT"/>
        </w:rPr>
        <w:t>, sudetingiausiostemos[i]);</w:t>
      </w:r>
    </w:p>
    <w:p w14:paraId="3C93077B"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6F92CF6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Console.WriteLine();</w:t>
      </w:r>
    </w:p>
    <w:p w14:paraId="6E2B7476"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r>
        <w:rPr>
          <w:rFonts w:ascii="Consolas" w:hAnsi="Consolas" w:cs="Consolas"/>
          <w:noProof/>
          <w:color w:val="000000"/>
          <w:sz w:val="19"/>
          <w:szCs w:val="19"/>
          <w:lang w:eastAsia="lt-LT"/>
        </w:rPr>
        <w:t xml:space="preserve">        }</w:t>
      </w:r>
    </w:p>
    <w:p w14:paraId="141FCF2D"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14:paraId="235BB203" w14:textId="77777777" w:rsidR="009E20B1" w:rsidRDefault="009E20B1" w:rsidP="009E20B1">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14:paraId="0FC8ED91" w14:textId="77777777" w:rsidR="009E20B1" w:rsidRDefault="009E20B1" w:rsidP="009E20B1">
      <w:pPr>
        <w:autoSpaceDE w:val="0"/>
        <w:autoSpaceDN w:val="0"/>
        <w:adjustRightInd w:val="0"/>
        <w:ind w:firstLine="0"/>
        <w:jc w:val="left"/>
        <w:rPr>
          <w:rFonts w:ascii="Consolas" w:hAnsi="Consolas" w:cs="Consolas"/>
          <w:noProof/>
          <w:color w:val="000000"/>
          <w:sz w:val="19"/>
          <w:szCs w:val="19"/>
          <w:lang w:eastAsia="lt-LT"/>
        </w:rPr>
      </w:pPr>
    </w:p>
    <w:p w14:paraId="2A4E8A4D" w14:textId="77777777" w:rsidR="00844988" w:rsidRDefault="00844988" w:rsidP="00F16C66">
      <w:pPr>
        <w:pStyle w:val="Antrat2"/>
      </w:pPr>
      <w:bookmarkStart w:id="3" w:name="_Toc530682448"/>
      <w:r w:rsidRPr="00844988">
        <w:t>Pradiniai duomenys ir rezultatai</w:t>
      </w:r>
      <w:bookmarkEnd w:id="3"/>
    </w:p>
    <w:p w14:paraId="221C6F69" w14:textId="77777777" w:rsidR="00871985" w:rsidRPr="00240124" w:rsidRDefault="00871985" w:rsidP="00871985">
      <w:pPr>
        <w:rPr>
          <w:b/>
        </w:rPr>
      </w:pPr>
      <w:r w:rsidRPr="00240124">
        <w:rPr>
          <w:b/>
        </w:rPr>
        <w:t>Pirmas testas:</w:t>
      </w:r>
    </w:p>
    <w:p w14:paraId="37EAD4E7" w14:textId="77777777" w:rsidR="00871985" w:rsidRDefault="00871985" w:rsidP="00871985"/>
    <w:p w14:paraId="46F67FE1" w14:textId="77777777" w:rsidR="00871985" w:rsidRPr="00871985" w:rsidRDefault="00871985" w:rsidP="00871985">
      <w:pPr>
        <w:rPr>
          <w:b/>
        </w:rPr>
      </w:pPr>
      <w:r w:rsidRPr="00871985">
        <w:rPr>
          <w:b/>
        </w:rPr>
        <w:t>L1-5.csv:</w:t>
      </w:r>
    </w:p>
    <w:p w14:paraId="7994AC08" w14:textId="77777777" w:rsidR="00871985" w:rsidRDefault="00871985" w:rsidP="00871985">
      <w:pPr>
        <w:pStyle w:val="Programostekstas"/>
        <w:rPr>
          <w:noProof/>
        </w:rPr>
      </w:pPr>
      <w:r>
        <w:rPr>
          <w:noProof/>
        </w:rPr>
        <w:lastRenderedPageBreak/>
        <w:t>Tema;Sudėtingumas;Klausimo autorius;Klausimo tekstas;Atsakymo variantai;Teisingas atsakymas;Balai;</w:t>
      </w:r>
    </w:p>
    <w:p w14:paraId="5798B22E" w14:textId="77777777" w:rsidR="00871985" w:rsidRDefault="00871985" w:rsidP="00871985">
      <w:pPr>
        <w:pStyle w:val="Programostekstas"/>
        <w:rPr>
          <w:noProof/>
        </w:rPr>
      </w:pPr>
      <w:r>
        <w:rPr>
          <w:noProof/>
        </w:rPr>
        <w:t>Įvairūs;2;Robertas Petrauskas;Kaip NATO fonetinėje abėcėlėje šifruojama raidė R?;Romeo,Rembo,Raily,Rodeo;Romeo;2;</w:t>
      </w:r>
    </w:p>
    <w:p w14:paraId="17F8718B" w14:textId="77777777" w:rsidR="00871985" w:rsidRDefault="00871985" w:rsidP="00871985">
      <w:pPr>
        <w:pStyle w:val="Programostekstas"/>
        <w:rPr>
          <w:noProof/>
        </w:rPr>
      </w:pPr>
      <w:r>
        <w:rPr>
          <w:noProof/>
        </w:rPr>
        <w:t>Anotomija ir medicina;2;Rimantas Valiukonis;Koks augalas vienos rūšies žinduoliui sukelia euforiją, o kitos rūšies žinduolį nuramina?;Kanapė,Durniaropė,Valerijonas,Aguona;Valerijonas;2;</w:t>
      </w:r>
    </w:p>
    <w:p w14:paraId="3128AB60" w14:textId="77777777" w:rsidR="00871985" w:rsidRDefault="00871985" w:rsidP="00871985">
      <w:pPr>
        <w:pStyle w:val="Programostekstas"/>
        <w:rPr>
          <w:noProof/>
        </w:rPr>
      </w:pPr>
      <w:r>
        <w:rPr>
          <w:noProof/>
        </w:rPr>
        <w:t>Įvairūs;3;Robertas Petrauskas;Kaip iššifruojama santrumpa DNR?;Deoksiribonukleorūgštis,Deoksinorūgšits,Deoksidooksidorūgštis,Deoksiribonukleonidorūgštis;Deoksiribonukleorūgštis;5;</w:t>
      </w:r>
    </w:p>
    <w:p w14:paraId="00435F77" w14:textId="77777777" w:rsidR="00871985" w:rsidRDefault="00871985" w:rsidP="00871985">
      <w:pPr>
        <w:pStyle w:val="Programostekstas"/>
        <w:rPr>
          <w:noProof/>
        </w:rPr>
      </w:pPr>
      <w:r>
        <w:rPr>
          <w:noProof/>
        </w:rPr>
        <w:t>Įvairūs;2;Mantas Stonkus;Koks augalas lotyniškai vadinasi Urtica?;Pienė,Dilgėlė,Usnis,Melisa;Dilgėlė;3;</w:t>
      </w:r>
    </w:p>
    <w:p w14:paraId="33B206B0" w14:textId="77777777" w:rsidR="00871985" w:rsidRDefault="00871985" w:rsidP="00871985">
      <w:pPr>
        <w:pStyle w:val="Programostekstas"/>
        <w:rPr>
          <w:noProof/>
        </w:rPr>
      </w:pPr>
      <w:r>
        <w:rPr>
          <w:noProof/>
        </w:rPr>
        <w:t>Geografija;2;Viktoras Drąsutavičius;Prie kokios jūros įsikūręs Vladivostokas?;Rytų Sibiro,Japonijos,Čiukčių,Beringo;Japonijos;2;</w:t>
      </w:r>
    </w:p>
    <w:p w14:paraId="4FB75917" w14:textId="77777777" w:rsidR="00871985" w:rsidRDefault="00871985" w:rsidP="00871985">
      <w:pPr>
        <w:pStyle w:val="Programostekstas"/>
        <w:rPr>
          <w:noProof/>
        </w:rPr>
      </w:pPr>
      <w:r>
        <w:rPr>
          <w:noProof/>
        </w:rPr>
        <w:t>Įvairūs;2;Ramunė Vinauskaitė;Kokį gėrimą italai vadina spumante?;Anyžinę dektinę,Baltąjį vyną,Putojantį vyną,Raudonąjį vyną;Putojantį vyną;3;</w:t>
      </w:r>
    </w:p>
    <w:p w14:paraId="47E1B6B3" w14:textId="77777777" w:rsidR="00871985" w:rsidRDefault="00871985" w:rsidP="00871985">
      <w:pPr>
        <w:pStyle w:val="Programostekstas"/>
        <w:rPr>
          <w:noProof/>
        </w:rPr>
      </w:pPr>
      <w:r>
        <w:rPr>
          <w:noProof/>
        </w:rPr>
        <w:t>Geografija;2;Robertas Petrauskas;Kokios valstybės pavadinimas išvertus į lietuvių kalbą reiškia "Sidabro žemė"?;Siera Leonė,Australija,Islandija,Argentina;Argentina;3;</w:t>
      </w:r>
    </w:p>
    <w:p w14:paraId="392AC7B8" w14:textId="77777777" w:rsidR="00871985" w:rsidRDefault="00871985" w:rsidP="00871985">
      <w:pPr>
        <w:pStyle w:val="Programostekstas"/>
        <w:rPr>
          <w:noProof/>
        </w:rPr>
      </w:pPr>
      <w:r>
        <w:rPr>
          <w:noProof/>
        </w:rPr>
        <w:t>Kinas;3;Viktoras Drąsutavičius;Kas vaidino SS pulkininką Hansą Landą filme "Negarbingi šunsnukiai"?;Tilis Šveigeris,Kristofas Valcas,Kventinas Tarantino,Bruno Ganzas;Kristofas Valcas (Christoph Waltz);5;</w:t>
      </w:r>
    </w:p>
    <w:p w14:paraId="393CBDC1" w14:textId="77777777" w:rsidR="00871985" w:rsidRDefault="00871985" w:rsidP="00871985">
      <w:pPr>
        <w:pStyle w:val="Programostekstas"/>
        <w:rPr>
          <w:noProof/>
        </w:rPr>
      </w:pPr>
      <w:r>
        <w:rPr>
          <w:noProof/>
        </w:rPr>
        <w:t>Kinas;3;Mindaugas Baliukevičius;Kaip vadinasi filmas, kuriame pagrindinis veikėjas sako: "Gyvenimas - kaip šokoladinių saldainių dėžutė. Niekada nežinai, ką ją atidaręs rasi..."?;Forestas Gampas,Vėjo nublokšti,Apie Šmitą,Babelis;Forestas Gampas;2;</w:t>
      </w:r>
    </w:p>
    <w:p w14:paraId="6A485BC5" w14:textId="77777777" w:rsidR="00871985" w:rsidRDefault="00871985" w:rsidP="00871985">
      <w:pPr>
        <w:pStyle w:val="Programostekstas"/>
        <w:rPr>
          <w:noProof/>
        </w:rPr>
      </w:pPr>
      <w:r>
        <w:rPr>
          <w:noProof/>
        </w:rPr>
        <w:t>Lietuva;1;Ramunė Vinauskaitė;Kada Lietuva įstojo į ES?;2003m. gegužės 1d.,2004m. gegužės 1d.,2005m. gegužės 1d.,2003m. balandžio 30d.;2004m. gegužės 1d.;1;</w:t>
      </w:r>
    </w:p>
    <w:p w14:paraId="74F5796B" w14:textId="77777777" w:rsidR="00871985" w:rsidRDefault="00871985" w:rsidP="00871985">
      <w:pPr>
        <w:pStyle w:val="Programostekstas"/>
        <w:rPr>
          <w:noProof/>
        </w:rPr>
      </w:pPr>
      <w:r>
        <w:rPr>
          <w:noProof/>
        </w:rPr>
        <w:t>Lietuva;2;Robertas Petrauskas;Kokia įstaiga dabar įsikūrus Raudonės pilyje?;Savivaldybės administracija,Viešoji biblioteka,Mokykla,Kraštotyros muziejus;Mokykla;3;</w:t>
      </w:r>
    </w:p>
    <w:p w14:paraId="083FEA72" w14:textId="77777777" w:rsidR="00871985" w:rsidRDefault="00871985" w:rsidP="00871985">
      <w:pPr>
        <w:pStyle w:val="Programostekstas"/>
        <w:rPr>
          <w:noProof/>
        </w:rPr>
      </w:pPr>
      <w:r>
        <w:rPr>
          <w:noProof/>
        </w:rPr>
        <w:t>Anotomija ir medicina;2;Rimantas Valiukonis;Kiek žmogaus ląstelė turi chromosomų porų?;20,21,22,23;23;3;</w:t>
      </w:r>
    </w:p>
    <w:p w14:paraId="1711D289" w14:textId="77777777" w:rsidR="00871985" w:rsidRDefault="00871985" w:rsidP="00871985">
      <w:pPr>
        <w:pStyle w:val="Programostekstas"/>
        <w:rPr>
          <w:noProof/>
        </w:rPr>
      </w:pPr>
      <w:r>
        <w:rPr>
          <w:noProof/>
        </w:rPr>
        <w:t>Lietuva;2;Aurelijus Esanavičius;Kelintais metais susidegino Romas Kalanta?;1971m.,1972m.,1973m.1975m.;1972m.;3;</w:t>
      </w:r>
    </w:p>
    <w:p w14:paraId="21C69150" w14:textId="77777777" w:rsidR="00871985" w:rsidRDefault="00871985" w:rsidP="00871985">
      <w:pPr>
        <w:pStyle w:val="Programostekstas"/>
        <w:rPr>
          <w:noProof/>
        </w:rPr>
      </w:pPr>
      <w:r>
        <w:rPr>
          <w:noProof/>
        </w:rPr>
        <w:t>Anotomija ir medicina;3;Rimantas Valiukonis;Ką žmogaus organizme pažeidžia psoriazė?;Kraujagysles ir širdį,Odą ir sąnarius,Smegenis,Odą ir nagus;Odą ir sąnarius;5;</w:t>
      </w:r>
    </w:p>
    <w:p w14:paraId="59C15EBC" w14:textId="77777777" w:rsidR="00871985" w:rsidRDefault="00871985" w:rsidP="00871985">
      <w:pPr>
        <w:pStyle w:val="Programostekstas"/>
        <w:rPr>
          <w:noProof/>
        </w:rPr>
      </w:pPr>
      <w:r>
        <w:rPr>
          <w:noProof/>
        </w:rPr>
        <w:t>Istorija;2;Mindaugas Baliukevičius;Kokią šalį II pasauliniame kare Sąjungininkai išlaisvino vėliausiai?;Olandiją,Austriją,Italiją,Belgiją;Olandiją;2;</w:t>
      </w:r>
    </w:p>
    <w:p w14:paraId="6A5C46BC" w14:textId="77777777" w:rsidR="00871985" w:rsidRDefault="00871985" w:rsidP="00871985">
      <w:pPr>
        <w:pStyle w:val="Programostekstas"/>
        <w:rPr>
          <w:noProof/>
        </w:rPr>
      </w:pPr>
      <w:r>
        <w:rPr>
          <w:noProof/>
        </w:rPr>
        <w:t>Istorija;2;Mindaugas Baliukevičius;Kuris XX a. diktatorius buvo įsakęs naikti žvirblius?;Josifas Stalinas,Benito Musolinis,Mao Dzedongas,Fransiskas Frankas;Mao Dzedongas;2;</w:t>
      </w:r>
    </w:p>
    <w:p w14:paraId="71127E79" w14:textId="77777777" w:rsidR="00871985" w:rsidRDefault="00871985" w:rsidP="00871985">
      <w:pPr>
        <w:pStyle w:val="Programostekstas"/>
        <w:rPr>
          <w:noProof/>
        </w:rPr>
      </w:pPr>
      <w:r>
        <w:rPr>
          <w:noProof/>
        </w:rPr>
        <w:t>Gyvūnai;2;Gerda Jakštaitė;Kokios spalvos omaro kraujas?;Raudonos,Žalios,Geltonos,Mėlynos;Mėlynos;3;</w:t>
      </w:r>
    </w:p>
    <w:p w14:paraId="6D8AE28A" w14:textId="77777777" w:rsidR="00871985" w:rsidRDefault="00871985" w:rsidP="00871985">
      <w:pPr>
        <w:pStyle w:val="Programostekstas"/>
        <w:rPr>
          <w:noProof/>
        </w:rPr>
      </w:pPr>
      <w:r>
        <w:rPr>
          <w:noProof/>
        </w:rPr>
        <w:t>Skaičiai;2;Robertas Petrauskas;Koks mėnuo metuose yra ilgiausias?;Gruodis,Spalis,Sausis,Gegužė;Spalis - 31 d. + 1 val.;4;</w:t>
      </w:r>
    </w:p>
    <w:p w14:paraId="0421A845" w14:textId="77777777" w:rsidR="00871985" w:rsidRDefault="00871985" w:rsidP="00871985">
      <w:pPr>
        <w:pStyle w:val="Programostekstas"/>
        <w:rPr>
          <w:noProof/>
        </w:rPr>
      </w:pPr>
      <w:r>
        <w:rPr>
          <w:noProof/>
        </w:rPr>
        <w:t>Gyvūnai;3;Gerda Jakštaitė;Koks paukštis turi ilgiausią snapą?;Raganosis ragasnapis,Australijos pelikanas,Didžioji kuolinga,Amerikos baltasis pelikanas;Australijos pelikanas - apie 47 cm;6;</w:t>
      </w:r>
    </w:p>
    <w:p w14:paraId="1A411458" w14:textId="77777777" w:rsidR="00871985" w:rsidRDefault="00871985" w:rsidP="00871985">
      <w:pPr>
        <w:pStyle w:val="Programostekstas"/>
        <w:rPr>
          <w:noProof/>
        </w:rPr>
      </w:pPr>
      <w:r>
        <w:rPr>
          <w:noProof/>
        </w:rPr>
        <w:t>Gyvūnai;3;Gerda Jakštaitė;Kokį gyvūną 1408 m.Vokiečių ordino magistras padovanojo Vytautui?;Lokį,Tigrą,Taurųjį elnią,Liūtą;Liūtą;5;</w:t>
      </w:r>
    </w:p>
    <w:p w14:paraId="4DB62D10" w14:textId="77777777" w:rsidR="00871985" w:rsidRDefault="00871985" w:rsidP="00871985">
      <w:pPr>
        <w:pStyle w:val="Programostekstas"/>
        <w:rPr>
          <w:noProof/>
        </w:rPr>
      </w:pPr>
      <w:r>
        <w:rPr>
          <w:noProof/>
        </w:rPr>
        <w:t>Skaičiai;1;Robertas Petrauskas;Kokią sumą visada sudaro lošimo kauliuko priešingų plokštumų skaičiai?;6,7,8,9;7;1;</w:t>
      </w:r>
    </w:p>
    <w:p w14:paraId="60EBA863" w14:textId="77777777" w:rsidR="00871985" w:rsidRDefault="00871985" w:rsidP="00871985">
      <w:pPr>
        <w:pStyle w:val="Programostekstas"/>
        <w:rPr>
          <w:noProof/>
        </w:rPr>
      </w:pPr>
      <w:r>
        <w:rPr>
          <w:noProof/>
        </w:rPr>
        <w:t>Maistas;2;Ramunė Vinauskaitė;Kelių spalvų būna "M&amp;M" saldainiai?;4,5,6,7;6;3;</w:t>
      </w:r>
    </w:p>
    <w:p w14:paraId="4BA7B52E" w14:textId="77777777" w:rsidR="00871985" w:rsidRDefault="00871985" w:rsidP="00871985">
      <w:pPr>
        <w:pStyle w:val="Programostekstas"/>
        <w:rPr>
          <w:noProof/>
        </w:rPr>
      </w:pPr>
      <w:r>
        <w:rPr>
          <w:noProof/>
        </w:rPr>
        <w:t>Skaičiai;1;Mantas Stonkus;Kokia spalva pažymėtas skaičius "0" ruletės rate?;Žalia,Juoda,Raudona,Balta;Žalia;2;</w:t>
      </w:r>
    </w:p>
    <w:p w14:paraId="7BDE9008" w14:textId="77777777" w:rsidR="00871985" w:rsidRDefault="00871985" w:rsidP="00871985">
      <w:pPr>
        <w:pStyle w:val="Programostekstas"/>
        <w:rPr>
          <w:noProof/>
        </w:rPr>
      </w:pPr>
      <w:r>
        <w:rPr>
          <w:noProof/>
        </w:rPr>
        <w:t>Maistas;1;Ramunė Vinauskaitė;Kuris vaisius yra saldžiausias - mandarinas, figa, bananas ar mangas?;Mandarinas,Figa,Bananas,Mangas;Figa;1;</w:t>
      </w:r>
    </w:p>
    <w:p w14:paraId="24487972" w14:textId="77777777" w:rsidR="00871985" w:rsidRDefault="00871985" w:rsidP="00871985">
      <w:pPr>
        <w:pStyle w:val="Programostekstas"/>
        <w:rPr>
          <w:noProof/>
        </w:rPr>
      </w:pPr>
      <w:r>
        <w:rPr>
          <w:noProof/>
        </w:rPr>
        <w:t>Spalvos;2;Robertas Petrauskas;Kuri "Google" logotipo raidė yra žalia?;"G","O","L","E";"L";5;</w:t>
      </w:r>
    </w:p>
    <w:p w14:paraId="0B67CBAE" w14:textId="77777777" w:rsidR="00871985" w:rsidRDefault="00871985" w:rsidP="00871985">
      <w:pPr>
        <w:pStyle w:val="Programostekstas"/>
        <w:rPr>
          <w:noProof/>
        </w:rPr>
      </w:pPr>
    </w:p>
    <w:p w14:paraId="27FD8DB5" w14:textId="77777777" w:rsidR="00871985" w:rsidRDefault="00871985" w:rsidP="00871985">
      <w:pPr>
        <w:pStyle w:val="Programostekstas"/>
        <w:rPr>
          <w:rFonts w:ascii="Consolas" w:hAnsi="Consolas" w:cs="Consolas"/>
          <w:b/>
          <w:sz w:val="19"/>
          <w:szCs w:val="19"/>
          <w:lang w:eastAsia="lt-LT"/>
        </w:rPr>
      </w:pPr>
      <w:r w:rsidRPr="00871985">
        <w:rPr>
          <w:rFonts w:ascii="Consolas" w:hAnsi="Consolas" w:cs="Consolas"/>
          <w:b/>
          <w:sz w:val="19"/>
          <w:szCs w:val="19"/>
          <w:lang w:eastAsia="lt-LT"/>
        </w:rPr>
        <w:t>L1Duomenųlentelė.txt</w:t>
      </w:r>
    </w:p>
    <w:p w14:paraId="453214C5" w14:textId="77777777" w:rsidR="00154307" w:rsidRPr="00154307" w:rsidRDefault="00154307" w:rsidP="00871985">
      <w:pPr>
        <w:pStyle w:val="Programostekstas"/>
        <w:rPr>
          <w:noProof/>
        </w:rPr>
      </w:pPr>
      <w:r w:rsidRPr="00154307">
        <w:rPr>
          <w:noProof/>
        </w:rPr>
        <w:t>Duomenys apie klausymus:</w:t>
      </w:r>
    </w:p>
    <w:p w14:paraId="2D53B65D" w14:textId="77777777" w:rsidR="00871985" w:rsidRDefault="00871985" w:rsidP="00871985">
      <w:pPr>
        <w:pStyle w:val="Programostekstas"/>
        <w:rPr>
          <w:noProof/>
        </w:rPr>
      </w:pPr>
      <w:r>
        <w:rPr>
          <w:noProof/>
        </w:rPr>
        <w:t>--------------------------------------------------------------------------------------------------------------------------------------------------------------------</w:t>
      </w:r>
      <w:r>
        <w:rPr>
          <w:noProof/>
        </w:rPr>
        <w:lastRenderedPageBreak/>
        <w:t>----------------------------------------------------------------------------------------------------------------------------------------------------------------------------------------------------</w:t>
      </w:r>
    </w:p>
    <w:p w14:paraId="7F87DDBB" w14:textId="77777777" w:rsidR="00871985" w:rsidRDefault="00871985" w:rsidP="00871985">
      <w:pPr>
        <w:pStyle w:val="Programostekstas"/>
        <w:rPr>
          <w:noProof/>
        </w:rPr>
      </w:pPr>
      <w:r>
        <w:rPr>
          <w:noProof/>
        </w:rPr>
        <w:t>| Tema                   | Sudėtingumas | Klausimo autorius       | Klausimo tekstas                                                                                                                                       | Atsakymo variantai                                                                         | Teisingas atsakymas                 | Balai  |</w:t>
      </w:r>
    </w:p>
    <w:p w14:paraId="1A5247DF" w14:textId="77777777" w:rsidR="00871985" w:rsidRDefault="00871985" w:rsidP="00871985">
      <w:pPr>
        <w:pStyle w:val="Programostekstas"/>
        <w:rPr>
          <w:noProof/>
        </w:rPr>
      </w:pPr>
      <w:r>
        <w:rPr>
          <w:noProof/>
        </w:rPr>
        <w:t>------------------------------------------------------------------------------------------------------------------------------------------------------------------------------------------------------------------------------------------------------------------------------------------------------------------------------------------------------------------------</w:t>
      </w:r>
    </w:p>
    <w:p w14:paraId="619BF014" w14:textId="77777777" w:rsidR="00871985" w:rsidRDefault="00871985" w:rsidP="00871985">
      <w:pPr>
        <w:pStyle w:val="Programostekstas"/>
        <w:rPr>
          <w:noProof/>
        </w:rPr>
      </w:pPr>
      <w:r>
        <w:rPr>
          <w:noProof/>
        </w:rPr>
        <w:t>| Įvairūs                | 20           | Robertas Petrauskas     | Kaip NATO fonetinėje abėcėlėje šifruojama raidė R?                                                                                                     | Romeo,Rembo,Raily,Rodeo                                                                    | Romeo                               | 2      |</w:t>
      </w:r>
    </w:p>
    <w:p w14:paraId="365626B4" w14:textId="77777777" w:rsidR="00871985" w:rsidRDefault="00871985" w:rsidP="00871985">
      <w:pPr>
        <w:pStyle w:val="Programostekstas"/>
        <w:rPr>
          <w:noProof/>
        </w:rPr>
      </w:pPr>
      <w:r>
        <w:rPr>
          <w:noProof/>
        </w:rPr>
        <w:t>------------------------------------------------------------------------------------------------------------------------------------------------------------------------------------------------------------------------------------------------------------------------------------------------------------------------------------------------------------------------</w:t>
      </w:r>
    </w:p>
    <w:p w14:paraId="22178F66" w14:textId="77777777" w:rsidR="00871985" w:rsidRDefault="00871985" w:rsidP="00871985">
      <w:pPr>
        <w:pStyle w:val="Programostekstas"/>
        <w:rPr>
          <w:noProof/>
        </w:rPr>
      </w:pPr>
      <w:r>
        <w:rPr>
          <w:noProof/>
        </w:rPr>
        <w:t>| Anotomija ir medicina  | 2            | Rimantas Valiukonis     | Koks augalas vienos rūšies žinduoliui sukelia euforiją, o kitos rūšies žinduolį nuramina?                                                              | Kanapė,Durniaropė,Valerijonas,Aguona                                                       | Valerijonas                         | 2      |</w:t>
      </w:r>
    </w:p>
    <w:p w14:paraId="7CE504E2" w14:textId="77777777" w:rsidR="00871985" w:rsidRDefault="00871985" w:rsidP="00871985">
      <w:pPr>
        <w:pStyle w:val="Programostekstas"/>
        <w:rPr>
          <w:noProof/>
        </w:rPr>
      </w:pPr>
      <w:r>
        <w:rPr>
          <w:noProof/>
        </w:rPr>
        <w:t>------------------------------------------------------------------------------------------------------------------------------------------------------------------------------------------------------------------------------------------------------------------------------------------------------------------------------------------------------------------------</w:t>
      </w:r>
    </w:p>
    <w:p w14:paraId="78F94138" w14:textId="77777777" w:rsidR="00871985" w:rsidRDefault="00871985" w:rsidP="00871985">
      <w:pPr>
        <w:pStyle w:val="Programostekstas"/>
        <w:rPr>
          <w:noProof/>
        </w:rPr>
      </w:pPr>
      <w:r>
        <w:rPr>
          <w:noProof/>
        </w:rPr>
        <w:t>| Įvairūs                | 3            | Robertas Petrauskas     | Kaip iššifruojama santrumpa DNR?                                                                                                                       | Deoksiribonukleorūgštis,Deoksinorūgšits,Deoksidooksidorūgštis,Deoksiribonukleonidorūgštis  | Deoksiribonukleorūgštis             | 5      |</w:t>
      </w:r>
    </w:p>
    <w:p w14:paraId="0D47E993" w14:textId="77777777" w:rsidR="00871985" w:rsidRDefault="00871985" w:rsidP="00871985">
      <w:pPr>
        <w:pStyle w:val="Programostekstas"/>
        <w:rPr>
          <w:noProof/>
        </w:rPr>
      </w:pPr>
      <w:r>
        <w:rPr>
          <w:noProof/>
        </w:rPr>
        <w:t>------------------------------------------------------------------------------------------------------------------------------------------------------------------------------------------------------------------------------------------------------------------------------------------------------------------------------------------------------------------------</w:t>
      </w:r>
    </w:p>
    <w:p w14:paraId="1AD852FE" w14:textId="77777777" w:rsidR="00871985" w:rsidRDefault="00871985" w:rsidP="00871985">
      <w:pPr>
        <w:pStyle w:val="Programostekstas"/>
        <w:rPr>
          <w:noProof/>
        </w:rPr>
      </w:pPr>
      <w:r>
        <w:rPr>
          <w:noProof/>
        </w:rPr>
        <w:t>| Įvairūs                | 2            | Mantas Stonkus          | Koks augalas lotyniškai vadinasi Urtica?                                                                                                               | Pienė,Dilgėlė,Usnis,Melisa                                                                 | Dilgėlė                             | 3      |</w:t>
      </w:r>
    </w:p>
    <w:p w14:paraId="77F4A2A7" w14:textId="77777777" w:rsidR="00871985" w:rsidRDefault="00871985" w:rsidP="00871985">
      <w:pPr>
        <w:pStyle w:val="Programostekstas"/>
        <w:rPr>
          <w:noProof/>
        </w:rPr>
      </w:pPr>
      <w:r>
        <w:rPr>
          <w:noProof/>
        </w:rPr>
        <w:t>------------------------------------------------------------------------------------------------------------------------------------------------------------------------------------------------------------------------------------------------------------------------------------------------------------------------------------------------------------------------</w:t>
      </w:r>
    </w:p>
    <w:p w14:paraId="7F10CC56" w14:textId="77777777" w:rsidR="00871985" w:rsidRDefault="00871985" w:rsidP="00871985">
      <w:pPr>
        <w:pStyle w:val="Programostekstas"/>
        <w:rPr>
          <w:noProof/>
        </w:rPr>
      </w:pPr>
      <w:r>
        <w:rPr>
          <w:noProof/>
        </w:rPr>
        <w:t>| Geografija             | 2            | Viktoras Drąsutavičius  | Prie kokios jūros įsikūręs Vladivostokas?                                                                                                              | Rytų Sibiro,Japonijos,Čiukčių,Beringo                                                      | Japonijos                           | 2      |</w:t>
      </w:r>
    </w:p>
    <w:p w14:paraId="427C0032" w14:textId="77777777" w:rsidR="00871985" w:rsidRDefault="00871985" w:rsidP="00871985">
      <w:pPr>
        <w:pStyle w:val="Programostekstas"/>
        <w:rPr>
          <w:noProof/>
        </w:rPr>
      </w:pPr>
      <w:r>
        <w:rPr>
          <w:noProof/>
        </w:rPr>
        <w:t>------------------------------------------------------------------------------------------------------------------------------------------------------------------------------------------------------------------------------------------------------------------------------------------------------------------------------------------------------------------------</w:t>
      </w:r>
    </w:p>
    <w:p w14:paraId="2A2048DF" w14:textId="77777777" w:rsidR="00871985" w:rsidRDefault="00871985" w:rsidP="00871985">
      <w:pPr>
        <w:pStyle w:val="Programostekstas"/>
        <w:rPr>
          <w:noProof/>
        </w:rPr>
      </w:pPr>
      <w:r>
        <w:rPr>
          <w:noProof/>
        </w:rPr>
        <w:t>| Įvairūs                | 2            | Ramunė Vinauskaitė      | Kokį gėrimą italai vadina spumante?                                                                                                                    | Anyžinę dektinę,Baltąjį vyną,Putojantį vyną,Raudonąjį vyną                                 | Putojantį vyną                      | 3      |</w:t>
      </w:r>
    </w:p>
    <w:p w14:paraId="33984A29" w14:textId="77777777" w:rsidR="00871985" w:rsidRDefault="00871985" w:rsidP="00871985">
      <w:pPr>
        <w:pStyle w:val="Programostekstas"/>
        <w:rPr>
          <w:noProof/>
        </w:rPr>
      </w:pPr>
      <w:r>
        <w:rPr>
          <w:noProof/>
        </w:rPr>
        <w:t>------------------------------------------------------------------------------------------------------------------------------------------------------------------------------------------------------------------------------------------------------</w:t>
      </w:r>
      <w:r>
        <w:rPr>
          <w:noProof/>
        </w:rPr>
        <w:lastRenderedPageBreak/>
        <w:t>------------------------------------------------------------------------------------------------------------------</w:t>
      </w:r>
    </w:p>
    <w:p w14:paraId="7461D4BE" w14:textId="77777777" w:rsidR="00871985" w:rsidRDefault="00871985" w:rsidP="00871985">
      <w:pPr>
        <w:pStyle w:val="Programostekstas"/>
        <w:rPr>
          <w:noProof/>
        </w:rPr>
      </w:pPr>
      <w:r>
        <w:rPr>
          <w:noProof/>
        </w:rPr>
        <w:t>| Geografija             | 2            | Robertas Petrauskas     | Kokios valstybės pavadinimas išvertus į lietuvių kalbą reiškia "Sidabro žemė"?                                                                         | Siera Leonė,Australija,Islandija,Argentina                                                 | Argentina                           | 3      |</w:t>
      </w:r>
    </w:p>
    <w:p w14:paraId="682B72A9" w14:textId="77777777" w:rsidR="00871985" w:rsidRDefault="00871985" w:rsidP="00871985">
      <w:pPr>
        <w:pStyle w:val="Programostekstas"/>
        <w:rPr>
          <w:noProof/>
        </w:rPr>
      </w:pPr>
      <w:r>
        <w:rPr>
          <w:noProof/>
        </w:rPr>
        <w:t>------------------------------------------------------------------------------------------------------------------------------------------------------------------------------------------------------------------------------------------------------------------------------------------------------------------------------------------------------------------------</w:t>
      </w:r>
    </w:p>
    <w:p w14:paraId="65DA9E20" w14:textId="77777777" w:rsidR="00871985" w:rsidRDefault="00871985" w:rsidP="00871985">
      <w:pPr>
        <w:pStyle w:val="Programostekstas"/>
        <w:rPr>
          <w:noProof/>
        </w:rPr>
      </w:pPr>
      <w:r>
        <w:rPr>
          <w:noProof/>
        </w:rPr>
        <w:t>| Kinas                  | 3            | Viktoras Drąsutavičius  | Kas vaidino SS pulkininką Hansą Landą filme "Negarbingi šunsnukiai"?                                                                                   | Tilis Šveigeris,Kristofas Valcas,Kventinas Tarantino,Bruno Ganzas                          | Kristofas Valcas (Christoph Waltz)  | 5      |</w:t>
      </w:r>
    </w:p>
    <w:p w14:paraId="0EF11E93" w14:textId="77777777" w:rsidR="00871985" w:rsidRDefault="00871985" w:rsidP="00871985">
      <w:pPr>
        <w:pStyle w:val="Programostekstas"/>
        <w:rPr>
          <w:noProof/>
        </w:rPr>
      </w:pPr>
      <w:r>
        <w:rPr>
          <w:noProof/>
        </w:rPr>
        <w:t>------------------------------------------------------------------------------------------------------------------------------------------------------------------------------------------------------------------------------------------------------------------------------------------------------------------------------------------------------------------------</w:t>
      </w:r>
    </w:p>
    <w:p w14:paraId="532EA4EC" w14:textId="77777777" w:rsidR="00871985" w:rsidRDefault="00871985" w:rsidP="00871985">
      <w:pPr>
        <w:pStyle w:val="Programostekstas"/>
        <w:rPr>
          <w:noProof/>
        </w:rPr>
      </w:pPr>
      <w:r>
        <w:rPr>
          <w:noProof/>
        </w:rPr>
        <w:t>| Kinas                  | 3            | Mindaugas Baliukevičius | Kaip vadinasi filmas, kuriame pagrindinis veikėjas sako: "Gyvenimas - kaip šokoladinių saldainių dėžutė. Niekada nežinai, ką ją atidaręs rasi..."?     | Forestas Gampas,Vėjo nublokšti,Apie Šmitą,Babelis                                          | Forestas Gampas                     | 2      |</w:t>
      </w:r>
    </w:p>
    <w:p w14:paraId="3F79E26D" w14:textId="77777777" w:rsidR="00871985" w:rsidRDefault="00871985" w:rsidP="00871985">
      <w:pPr>
        <w:pStyle w:val="Programostekstas"/>
        <w:rPr>
          <w:noProof/>
        </w:rPr>
      </w:pPr>
      <w:r>
        <w:rPr>
          <w:noProof/>
        </w:rPr>
        <w:t>------------------------------------------------------------------------------------------------------------------------------------------------------------------------------------------------------------------------------------------------------------------------------------------------------------------------------------------------------------------------</w:t>
      </w:r>
    </w:p>
    <w:p w14:paraId="41F050A1" w14:textId="77777777" w:rsidR="00871985" w:rsidRDefault="00871985" w:rsidP="00871985">
      <w:pPr>
        <w:pStyle w:val="Programostekstas"/>
        <w:rPr>
          <w:noProof/>
        </w:rPr>
      </w:pPr>
      <w:r>
        <w:rPr>
          <w:noProof/>
        </w:rPr>
        <w:t>| Lietuva                | 1            | Ramunė Vinauskaitė      | Kada Lietuva įstojo į ES?                                                                                                                              | 2003m. gegužės 1d.,2004m. gegužės 1d.,2005m. gegužės 1d.,2003m. balandžio 30d.             | 2004m. gegužės 1d.                  | 1      |</w:t>
      </w:r>
    </w:p>
    <w:p w14:paraId="3B5212F2" w14:textId="77777777" w:rsidR="00871985" w:rsidRDefault="00871985" w:rsidP="00871985">
      <w:pPr>
        <w:pStyle w:val="Programostekstas"/>
        <w:rPr>
          <w:noProof/>
        </w:rPr>
      </w:pPr>
      <w:r>
        <w:rPr>
          <w:noProof/>
        </w:rPr>
        <w:t>------------------------------------------------------------------------------------------------------------------------------------------------------------------------------------------------------------------------------------------------------------------------------------------------------------------------------------------------------------------------</w:t>
      </w:r>
    </w:p>
    <w:p w14:paraId="56AD9B50" w14:textId="77777777" w:rsidR="00871985" w:rsidRDefault="00871985" w:rsidP="00871985">
      <w:pPr>
        <w:pStyle w:val="Programostekstas"/>
        <w:rPr>
          <w:noProof/>
        </w:rPr>
      </w:pPr>
      <w:r>
        <w:rPr>
          <w:noProof/>
        </w:rPr>
        <w:t>| Lietuva                | 2            | Robertas Petrauskas     | Kokia įstaiga dabar įsikūrus Raudonės pilyje?                                                                                                          | Savivaldybės administracija,Viešoji biblioteka,Mokykla,Kraštotyros muziejus                | Mokykla                             | 3      |</w:t>
      </w:r>
    </w:p>
    <w:p w14:paraId="5D2C3E40" w14:textId="77777777" w:rsidR="00871985" w:rsidRDefault="00871985" w:rsidP="00871985">
      <w:pPr>
        <w:pStyle w:val="Programostekstas"/>
        <w:rPr>
          <w:noProof/>
        </w:rPr>
      </w:pPr>
      <w:r>
        <w:rPr>
          <w:noProof/>
        </w:rPr>
        <w:t>------------------------------------------------------------------------------------------------------------------------------------------------------------------------------------------------------------------------------------------------------------------------------------------------------------------------------------------------------------------------</w:t>
      </w:r>
    </w:p>
    <w:p w14:paraId="055D1690" w14:textId="77777777" w:rsidR="00871985" w:rsidRDefault="00871985" w:rsidP="00871985">
      <w:pPr>
        <w:pStyle w:val="Programostekstas"/>
        <w:rPr>
          <w:noProof/>
        </w:rPr>
      </w:pPr>
      <w:r>
        <w:rPr>
          <w:noProof/>
        </w:rPr>
        <w:t>| Anotomija ir medicina  | 2            | Rimantas Valiukonis     | Kiek žmogaus ląstelė turi chromosomų porų?                                                                                                             | 20,21,22,23                                                                                | 23                                  | 3      |</w:t>
      </w:r>
    </w:p>
    <w:p w14:paraId="5F3748B5" w14:textId="77777777" w:rsidR="00871985" w:rsidRDefault="00871985" w:rsidP="00871985">
      <w:pPr>
        <w:pStyle w:val="Programostekstas"/>
        <w:rPr>
          <w:noProof/>
        </w:rPr>
      </w:pPr>
      <w:r>
        <w:rPr>
          <w:noProof/>
        </w:rPr>
        <w:t>------------------------------------------------------------------------------------------------------------------------------------------------------------------------------------------------------------------------------------------------------------------------------------------------------------------------------------------------------------------------</w:t>
      </w:r>
    </w:p>
    <w:p w14:paraId="66ED4302" w14:textId="77777777" w:rsidR="00871985" w:rsidRDefault="00871985" w:rsidP="00871985">
      <w:pPr>
        <w:pStyle w:val="Programostekstas"/>
        <w:rPr>
          <w:noProof/>
        </w:rPr>
      </w:pPr>
      <w:r>
        <w:rPr>
          <w:noProof/>
        </w:rPr>
        <w:t>| Lietuva                | 2            | Aurelijus Esanavičius   | Kelintais metais susidegino Romas Kalanta?                                                                                                             | 1971m.,1972m.,1973m.1975m.                                                                 | 1972m.                              | 3      |</w:t>
      </w:r>
    </w:p>
    <w:p w14:paraId="37309C36" w14:textId="77777777" w:rsidR="00871985" w:rsidRDefault="00871985" w:rsidP="00871985">
      <w:pPr>
        <w:pStyle w:val="Programostekstas"/>
        <w:rPr>
          <w:noProof/>
        </w:rPr>
      </w:pPr>
      <w:r>
        <w:rPr>
          <w:noProof/>
        </w:rPr>
        <w:t>------------------------------------------------------------------------------------------------------------------------------------------------------------------------------------------------------------------------------------------------------------------------------------------------------------------------------------------------------------------------</w:t>
      </w:r>
    </w:p>
    <w:p w14:paraId="5EE5A074" w14:textId="77777777" w:rsidR="00871985" w:rsidRDefault="00871985" w:rsidP="00871985">
      <w:pPr>
        <w:pStyle w:val="Programostekstas"/>
        <w:rPr>
          <w:noProof/>
        </w:rPr>
      </w:pPr>
      <w:r>
        <w:rPr>
          <w:noProof/>
        </w:rPr>
        <w:lastRenderedPageBreak/>
        <w:t>| Anotomija ir medicina  | 3            | Rimantas Valiukonis     | Ką žmogaus organizme pažeidžia psoriazė?                                                                                                               | Kraujagysles ir širdį,Odą ir sąnarius,Smegenis,Odą ir nagus                                | Odą ir sąnarius                     | 5      |</w:t>
      </w:r>
    </w:p>
    <w:p w14:paraId="2A495E01" w14:textId="77777777" w:rsidR="00871985" w:rsidRDefault="00871985" w:rsidP="00871985">
      <w:pPr>
        <w:pStyle w:val="Programostekstas"/>
        <w:rPr>
          <w:noProof/>
        </w:rPr>
      </w:pPr>
      <w:r>
        <w:rPr>
          <w:noProof/>
        </w:rPr>
        <w:t>------------------------------------------------------------------------------------------------------------------------------------------------------------------------------------------------------------------------------------------------------------------------------------------------------------------------------------------------------------------------</w:t>
      </w:r>
    </w:p>
    <w:p w14:paraId="5BA81A5D" w14:textId="77777777" w:rsidR="00871985" w:rsidRDefault="00871985" w:rsidP="00871985">
      <w:pPr>
        <w:pStyle w:val="Programostekstas"/>
        <w:rPr>
          <w:noProof/>
        </w:rPr>
      </w:pPr>
      <w:r>
        <w:rPr>
          <w:noProof/>
        </w:rPr>
        <w:t>| Istorija               | 2            | Mindaugas Baliukevičius | Kokią šalį II pasauliniame kare Sąjungininkai išlaisvino vėliausiai?                                                                                   | Olandiją,Austriją,Italiją,Belgiją                                                          | Olandiją                            | 2      |</w:t>
      </w:r>
    </w:p>
    <w:p w14:paraId="5B083EFF" w14:textId="77777777" w:rsidR="00871985" w:rsidRDefault="00871985" w:rsidP="00871985">
      <w:pPr>
        <w:pStyle w:val="Programostekstas"/>
        <w:rPr>
          <w:noProof/>
        </w:rPr>
      </w:pPr>
      <w:r>
        <w:rPr>
          <w:noProof/>
        </w:rPr>
        <w:t>------------------------------------------------------------------------------------------------------------------------------------------------------------------------------------------------------------------------------------------------------------------------------------------------------------------------------------------------------------------------</w:t>
      </w:r>
    </w:p>
    <w:p w14:paraId="666594FA" w14:textId="77777777" w:rsidR="00871985" w:rsidRDefault="00871985" w:rsidP="00871985">
      <w:pPr>
        <w:pStyle w:val="Programostekstas"/>
        <w:rPr>
          <w:noProof/>
        </w:rPr>
      </w:pPr>
      <w:r>
        <w:rPr>
          <w:noProof/>
        </w:rPr>
        <w:t>| Istorija               | 2            | Mindaugas Baliukevičius | Kuris XX a. diktatorius buvo įsakęs naikti žvirblius?                                                                                                  | Josifas Stalinas,Benito Musolinis,Mao Dzedongas,Fransiskas Frankas                         | Mao Dzedongas                       | 2      |</w:t>
      </w:r>
    </w:p>
    <w:p w14:paraId="62111A94" w14:textId="77777777" w:rsidR="00871985" w:rsidRDefault="00871985" w:rsidP="00871985">
      <w:pPr>
        <w:pStyle w:val="Programostekstas"/>
        <w:rPr>
          <w:noProof/>
        </w:rPr>
      </w:pPr>
      <w:r>
        <w:rPr>
          <w:noProof/>
        </w:rPr>
        <w:t>------------------------------------------------------------------------------------------------------------------------------------------------------------------------------------------------------------------------------------------------------------------------------------------------------------------------------------------------------------------------</w:t>
      </w:r>
    </w:p>
    <w:p w14:paraId="45357EDA" w14:textId="77777777" w:rsidR="00871985" w:rsidRDefault="00871985" w:rsidP="00871985">
      <w:pPr>
        <w:pStyle w:val="Programostekstas"/>
        <w:rPr>
          <w:noProof/>
        </w:rPr>
      </w:pPr>
      <w:r>
        <w:rPr>
          <w:noProof/>
        </w:rPr>
        <w:t>| Gyvūnai                | 2            | Gerda Jakštaitė         | Kokios spalvos omaro kraujas?                                                                                                                          | Raudonos,Žalios,Geltonos,Mėlynos                                                           | Mėlynos                             | 3      |</w:t>
      </w:r>
    </w:p>
    <w:p w14:paraId="305037EE" w14:textId="77777777" w:rsidR="00871985" w:rsidRDefault="00871985" w:rsidP="00871985">
      <w:pPr>
        <w:pStyle w:val="Programostekstas"/>
        <w:rPr>
          <w:noProof/>
        </w:rPr>
      </w:pPr>
      <w:r>
        <w:rPr>
          <w:noProof/>
        </w:rPr>
        <w:t>------------------------------------------------------------------------------------------------------------------------------------------------------------------------------------------------------------------------------------------------------------------------------------------------------------------------------------------------------------------------</w:t>
      </w:r>
    </w:p>
    <w:p w14:paraId="107E6AEC" w14:textId="77777777" w:rsidR="00871985" w:rsidRDefault="00871985" w:rsidP="00871985">
      <w:pPr>
        <w:pStyle w:val="Programostekstas"/>
        <w:rPr>
          <w:noProof/>
        </w:rPr>
      </w:pPr>
      <w:r>
        <w:rPr>
          <w:noProof/>
        </w:rPr>
        <w:t>| Skaičiai               | 2            | Robertas Petrauskas     | Koks mėnuo metuose yra ilgiausias?                                                                                                                     | Gruodis,Spalis,Sausis,Gegužė                                                               | Spalis - 31 d. + 1 val.             | 4      |</w:t>
      </w:r>
    </w:p>
    <w:p w14:paraId="5CD8A1D2" w14:textId="77777777" w:rsidR="00871985" w:rsidRDefault="00871985" w:rsidP="00871985">
      <w:pPr>
        <w:pStyle w:val="Programostekstas"/>
        <w:rPr>
          <w:noProof/>
        </w:rPr>
      </w:pPr>
      <w:r>
        <w:rPr>
          <w:noProof/>
        </w:rPr>
        <w:t>------------------------------------------------------------------------------------------------------------------------------------------------------------------------------------------------------------------------------------------------------------------------------------------------------------------------------------------------------------------------</w:t>
      </w:r>
    </w:p>
    <w:p w14:paraId="7DC4D711" w14:textId="77777777" w:rsidR="00871985" w:rsidRDefault="00871985" w:rsidP="00871985">
      <w:pPr>
        <w:pStyle w:val="Programostekstas"/>
        <w:rPr>
          <w:noProof/>
        </w:rPr>
      </w:pPr>
      <w:r>
        <w:rPr>
          <w:noProof/>
        </w:rPr>
        <w:t>| Gyvūnai                | 3            | Gerda Jakštaitė         | Koks paukštis turi ilgiausią snapą?                                                                                                                    | Raganosis ragasnapis,Australijos pelikanas,Didžioji kuolinga,Amerikos baltasis pelikanas   | Australijos pelikanas - apie 47 cm  | 6      |</w:t>
      </w:r>
    </w:p>
    <w:p w14:paraId="037BA8F5" w14:textId="77777777" w:rsidR="00871985" w:rsidRDefault="00871985" w:rsidP="00871985">
      <w:pPr>
        <w:pStyle w:val="Programostekstas"/>
        <w:rPr>
          <w:noProof/>
        </w:rPr>
      </w:pPr>
      <w:r>
        <w:rPr>
          <w:noProof/>
        </w:rPr>
        <w:t>------------------------------------------------------------------------------------------------------------------------------------------------------------------------------------------------------------------------------------------------------------------------------------------------------------------------------------------------------------------------</w:t>
      </w:r>
    </w:p>
    <w:p w14:paraId="3A0D6332" w14:textId="77777777" w:rsidR="00871985" w:rsidRDefault="00871985" w:rsidP="00871985">
      <w:pPr>
        <w:pStyle w:val="Programostekstas"/>
        <w:rPr>
          <w:noProof/>
        </w:rPr>
      </w:pPr>
      <w:r>
        <w:rPr>
          <w:noProof/>
        </w:rPr>
        <w:t>| Gyvūnai                | 3            | Gerda Jakštaitė         | Kokį gyvūną 1408 m.Vokiečių ordino magistras padovanojo Vytautui?                                                                                      | Lokį,Tigrą,Taurųjį elnią,Liūtą                                                             | Liūtą                               | 5      |</w:t>
      </w:r>
    </w:p>
    <w:p w14:paraId="2EA344BD" w14:textId="77777777" w:rsidR="00871985" w:rsidRDefault="00871985" w:rsidP="00871985">
      <w:pPr>
        <w:pStyle w:val="Programostekstas"/>
        <w:rPr>
          <w:noProof/>
        </w:rPr>
      </w:pPr>
      <w:r>
        <w:rPr>
          <w:noProof/>
        </w:rPr>
        <w:t>------------------------------------------------------------------------------------------------------------------------------------------------------------------------------------------------------------------------------------------------------------------------------------------------------------------------------------------------------------------------</w:t>
      </w:r>
    </w:p>
    <w:p w14:paraId="4890DCC1" w14:textId="77777777" w:rsidR="00871985" w:rsidRDefault="00871985" w:rsidP="00871985">
      <w:pPr>
        <w:pStyle w:val="Programostekstas"/>
        <w:rPr>
          <w:noProof/>
        </w:rPr>
      </w:pPr>
      <w:r>
        <w:rPr>
          <w:noProof/>
        </w:rPr>
        <w:t xml:space="preserve">| Skaičiai               | 1            | Robertas Petrauskas     | Kokią sumą visada sudaro lošimo kauliuko priešingų plokštumų skaičiai?                                                                                 </w:t>
      </w:r>
      <w:r>
        <w:rPr>
          <w:noProof/>
        </w:rPr>
        <w:lastRenderedPageBreak/>
        <w:t>| 6,7,8,9                                                                                    | 7                                   | 1      |</w:t>
      </w:r>
    </w:p>
    <w:p w14:paraId="7871A6A3" w14:textId="77777777" w:rsidR="00871985" w:rsidRDefault="00871985" w:rsidP="00871985">
      <w:pPr>
        <w:pStyle w:val="Programostekstas"/>
        <w:rPr>
          <w:noProof/>
        </w:rPr>
      </w:pPr>
      <w:r>
        <w:rPr>
          <w:noProof/>
        </w:rPr>
        <w:t>------------------------------------------------------------------------------------------------------------------------------------------------------------------------------------------------------------------------------------------------------------------------------------------------------------------------------------------------------------------------</w:t>
      </w:r>
    </w:p>
    <w:p w14:paraId="3B12A2D7" w14:textId="77777777" w:rsidR="00871985" w:rsidRDefault="00871985" w:rsidP="00871985">
      <w:pPr>
        <w:pStyle w:val="Programostekstas"/>
        <w:rPr>
          <w:noProof/>
        </w:rPr>
      </w:pPr>
      <w:r>
        <w:rPr>
          <w:noProof/>
        </w:rPr>
        <w:t>| Maistas                | 2            | Ramunė Vinauskaitė      | Kelių spalvų būna "M&amp;M" saldainiai?                                                                                                                    | 4,5,6,7                                                                                    | 6                                   | 3      |</w:t>
      </w:r>
    </w:p>
    <w:p w14:paraId="54FDF409" w14:textId="77777777" w:rsidR="00871985" w:rsidRDefault="00871985" w:rsidP="00871985">
      <w:pPr>
        <w:pStyle w:val="Programostekstas"/>
        <w:rPr>
          <w:noProof/>
        </w:rPr>
      </w:pPr>
      <w:r>
        <w:rPr>
          <w:noProof/>
        </w:rPr>
        <w:t>------------------------------------------------------------------------------------------------------------------------------------------------------------------------------------------------------------------------------------------------------------------------------------------------------------------------------------------------------------------------</w:t>
      </w:r>
    </w:p>
    <w:p w14:paraId="2D87E69F" w14:textId="77777777" w:rsidR="00871985" w:rsidRDefault="00871985" w:rsidP="00871985">
      <w:pPr>
        <w:pStyle w:val="Programostekstas"/>
        <w:rPr>
          <w:noProof/>
        </w:rPr>
      </w:pPr>
      <w:r>
        <w:rPr>
          <w:noProof/>
        </w:rPr>
        <w:t>| Skaičiai               | 1            | Mantas Stonkus          | Kokia spalva pažymėtas skaičius "0" ruletės rate?                                                                                                      | Žalia,Juoda,Raudona,Balta                                                                  | Žalia                               | 2      |</w:t>
      </w:r>
    </w:p>
    <w:p w14:paraId="51A72413" w14:textId="77777777" w:rsidR="00871985" w:rsidRDefault="00871985" w:rsidP="00871985">
      <w:pPr>
        <w:pStyle w:val="Programostekstas"/>
        <w:rPr>
          <w:noProof/>
        </w:rPr>
      </w:pPr>
      <w:r>
        <w:rPr>
          <w:noProof/>
        </w:rPr>
        <w:t>------------------------------------------------------------------------------------------------------------------------------------------------------------------------------------------------------------------------------------------------------------------------------------------------------------------------------------------------------------------------</w:t>
      </w:r>
    </w:p>
    <w:p w14:paraId="141FBD3A" w14:textId="77777777" w:rsidR="00871985" w:rsidRDefault="00871985" w:rsidP="00871985">
      <w:pPr>
        <w:pStyle w:val="Programostekstas"/>
        <w:rPr>
          <w:noProof/>
        </w:rPr>
      </w:pPr>
      <w:r>
        <w:rPr>
          <w:noProof/>
        </w:rPr>
        <w:t>| Maistas                | 1            | Ramunė Vinauskaitė      | Kuris vaisius yra saldžiausias - mandarinas, figa, bananas ar mangas?                                                                                  | Mandarinas,Figa,Bananas,Mangas                                                             | Figa                                | 1      |</w:t>
      </w:r>
    </w:p>
    <w:p w14:paraId="20AB291F" w14:textId="77777777" w:rsidR="00871985" w:rsidRDefault="00871985" w:rsidP="00871985">
      <w:pPr>
        <w:pStyle w:val="Programostekstas"/>
        <w:rPr>
          <w:noProof/>
        </w:rPr>
      </w:pPr>
      <w:r>
        <w:rPr>
          <w:noProof/>
        </w:rPr>
        <w:t>------------------------------------------------------------------------------------------------------------------------------------------------------------------------------------------------------------------------------------------------------------------------------------------------------------------------------------------------------------------------</w:t>
      </w:r>
    </w:p>
    <w:p w14:paraId="615555F0" w14:textId="77777777" w:rsidR="00871985" w:rsidRDefault="00871985" w:rsidP="00871985">
      <w:pPr>
        <w:pStyle w:val="Programostekstas"/>
        <w:rPr>
          <w:noProof/>
        </w:rPr>
      </w:pPr>
      <w:r>
        <w:rPr>
          <w:noProof/>
        </w:rPr>
        <w:t>| Spalvos                | 2            | Robertas Petrauskas     | Kuri "Google" logotipo raidė yra žalia?                                                                                                                | "G","O","L","E"                                                                            | "L"                                 | 5      |</w:t>
      </w:r>
    </w:p>
    <w:p w14:paraId="21CEC390" w14:textId="77777777" w:rsidR="00871985" w:rsidRDefault="00871985" w:rsidP="00871985">
      <w:pPr>
        <w:pStyle w:val="Programostekstas"/>
        <w:rPr>
          <w:noProof/>
        </w:rPr>
      </w:pPr>
      <w:r>
        <w:rPr>
          <w:noProof/>
        </w:rPr>
        <w:t>------------------------------------------------------------------------------------------------------------------------------------------------------------------------------------------------------------------------------------------------------------------------------------------------------------------------------------------------------------------------</w:t>
      </w:r>
    </w:p>
    <w:p w14:paraId="143129F5" w14:textId="77777777" w:rsidR="0095184C" w:rsidRPr="00871985" w:rsidRDefault="0095184C" w:rsidP="0095184C">
      <w:pPr>
        <w:pStyle w:val="Programostekstas"/>
        <w:rPr>
          <w:b/>
          <w:noProof/>
        </w:rPr>
      </w:pPr>
      <w:r w:rsidRPr="00871985">
        <w:rPr>
          <w:rFonts w:ascii="Consolas" w:hAnsi="Consolas" w:cs="Consolas"/>
          <w:b/>
          <w:sz w:val="19"/>
          <w:szCs w:val="19"/>
          <w:lang w:eastAsia="lt-LT"/>
        </w:rPr>
        <w:t>L1Duomenųlentelė.txt</w:t>
      </w:r>
      <w:r>
        <w:rPr>
          <w:rFonts w:ascii="Consolas" w:hAnsi="Consolas" w:cs="Consolas"/>
          <w:b/>
          <w:sz w:val="19"/>
          <w:szCs w:val="19"/>
          <w:lang w:eastAsia="lt-LT"/>
        </w:rPr>
        <w:t>(vaizdas notepad programoje):</w:t>
      </w:r>
    </w:p>
    <w:p w14:paraId="3D2349C9" w14:textId="77777777" w:rsidR="0095184C" w:rsidRDefault="00154307" w:rsidP="00871985">
      <w:pPr>
        <w:pStyle w:val="Programostekstas"/>
        <w:rPr>
          <w:noProof/>
        </w:rPr>
      </w:pPr>
      <w:r>
        <w:rPr>
          <w:noProof/>
          <w:lang w:eastAsia="lt-LT"/>
        </w:rPr>
        <w:drawing>
          <wp:inline distT="0" distB="0" distL="0" distR="0" wp14:anchorId="30B01D0B" wp14:editId="1F9E8D89">
            <wp:extent cx="6299835" cy="2248535"/>
            <wp:effectExtent l="0" t="0" r="5715"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2248535"/>
                    </a:xfrm>
                    <a:prstGeom prst="rect">
                      <a:avLst/>
                    </a:prstGeom>
                  </pic:spPr>
                </pic:pic>
              </a:graphicData>
            </a:graphic>
          </wp:inline>
        </w:drawing>
      </w:r>
    </w:p>
    <w:p w14:paraId="0DD27D30" w14:textId="77777777" w:rsidR="005E1E1D" w:rsidRDefault="005E1E1D" w:rsidP="00871985">
      <w:pPr>
        <w:pStyle w:val="Programostekstas"/>
        <w:rPr>
          <w:noProof/>
        </w:rPr>
      </w:pPr>
    </w:p>
    <w:p w14:paraId="5F1953C2" w14:textId="77777777" w:rsidR="007F6D20" w:rsidRPr="007F6D20" w:rsidRDefault="007F6D20" w:rsidP="00871985">
      <w:pPr>
        <w:pStyle w:val="Programostekstas"/>
        <w:rPr>
          <w:b/>
          <w:noProof/>
        </w:rPr>
      </w:pPr>
      <w:r w:rsidRPr="007F6D20">
        <w:rPr>
          <w:b/>
          <w:noProof/>
        </w:rPr>
        <w:t>Klaviatura įvesta, kad būtų sukurti 2 failai ir juose būtu atspausdinti 5 klausimai.</w:t>
      </w:r>
    </w:p>
    <w:p w14:paraId="69AF1197" w14:textId="77777777" w:rsidR="007F6D20" w:rsidRDefault="007F6D20" w:rsidP="00871985">
      <w:pPr>
        <w:pStyle w:val="Programostekstas"/>
        <w:rPr>
          <w:noProof/>
        </w:rPr>
      </w:pPr>
    </w:p>
    <w:p w14:paraId="7C42BF12" w14:textId="77777777" w:rsidR="0095184C" w:rsidRPr="0095184C" w:rsidRDefault="0095184C" w:rsidP="00871985">
      <w:pPr>
        <w:pStyle w:val="Programostekstas"/>
        <w:rPr>
          <w:b/>
          <w:noProof/>
        </w:rPr>
      </w:pPr>
      <w:r w:rsidRPr="0095184C">
        <w:rPr>
          <w:b/>
          <w:noProof/>
        </w:rPr>
        <w:t>Klausimai1.csv:</w:t>
      </w:r>
    </w:p>
    <w:p w14:paraId="27A900FD" w14:textId="77777777" w:rsidR="00154307" w:rsidRDefault="00154307" w:rsidP="00154307">
      <w:pPr>
        <w:pStyle w:val="Programostekstas"/>
      </w:pPr>
      <w:r>
        <w:t>Maistas;Kelių spalvų būna "M&amp;M" saldainiai?;3</w:t>
      </w:r>
    </w:p>
    <w:p w14:paraId="1997AFAC" w14:textId="77777777" w:rsidR="00154307" w:rsidRDefault="00154307" w:rsidP="00154307">
      <w:pPr>
        <w:pStyle w:val="Programostekstas"/>
      </w:pPr>
      <w:r>
        <w:t>Gyvūnai;Kokios spalvos omaro kraujas?;3</w:t>
      </w:r>
    </w:p>
    <w:p w14:paraId="6B3B1114" w14:textId="77777777" w:rsidR="00154307" w:rsidRDefault="00154307" w:rsidP="00154307">
      <w:pPr>
        <w:pStyle w:val="Programostekstas"/>
      </w:pPr>
      <w:r>
        <w:lastRenderedPageBreak/>
        <w:t>Gyvūnai;Kokį gyvūną 1408 m.Vokiečių ordino magistras padovanojo Vytautui?;5</w:t>
      </w:r>
    </w:p>
    <w:p w14:paraId="540B23ED" w14:textId="77777777" w:rsidR="00154307" w:rsidRDefault="00154307" w:rsidP="00154307">
      <w:pPr>
        <w:pStyle w:val="Programostekstas"/>
      </w:pPr>
      <w:r>
        <w:t>Įvairūs;Kokį gėrimą italai vadina spumante?;3</w:t>
      </w:r>
    </w:p>
    <w:p w14:paraId="4A6E1815" w14:textId="77777777" w:rsidR="0095184C" w:rsidRDefault="00154307" w:rsidP="00154307">
      <w:pPr>
        <w:pStyle w:val="Programostekstas"/>
      </w:pPr>
      <w:r>
        <w:t>Lietuva;Kelintais metais susidegino Romas Kalanta?;3</w:t>
      </w:r>
    </w:p>
    <w:p w14:paraId="7C9EC76D" w14:textId="77777777" w:rsidR="00154307" w:rsidRDefault="00154307" w:rsidP="00154307">
      <w:pPr>
        <w:pStyle w:val="Programostekstas"/>
      </w:pPr>
    </w:p>
    <w:p w14:paraId="72558CB7" w14:textId="77777777" w:rsidR="00154307" w:rsidRDefault="00154307" w:rsidP="00154307">
      <w:pPr>
        <w:pStyle w:val="Programostekstas"/>
      </w:pPr>
    </w:p>
    <w:p w14:paraId="57044CE1" w14:textId="77777777" w:rsidR="0095184C" w:rsidRPr="0095184C" w:rsidRDefault="0095184C" w:rsidP="0095184C">
      <w:pPr>
        <w:pStyle w:val="Programostekstas"/>
        <w:rPr>
          <w:b/>
          <w:noProof/>
        </w:rPr>
      </w:pPr>
      <w:r w:rsidRPr="0095184C">
        <w:rPr>
          <w:b/>
          <w:noProof/>
        </w:rPr>
        <w:t>Klausimai</w:t>
      </w:r>
      <w:r>
        <w:rPr>
          <w:b/>
          <w:noProof/>
        </w:rPr>
        <w:t>2</w:t>
      </w:r>
      <w:r w:rsidRPr="0095184C">
        <w:rPr>
          <w:b/>
          <w:noProof/>
        </w:rPr>
        <w:t>.csv:</w:t>
      </w:r>
    </w:p>
    <w:p w14:paraId="5B062C14" w14:textId="77777777" w:rsidR="00154307" w:rsidRDefault="00154307" w:rsidP="00154307">
      <w:pPr>
        <w:pStyle w:val="Programostekstas"/>
      </w:pPr>
      <w:r>
        <w:t>Skaičiai;Koks mėnuo metuose yra ilgiausias?;4</w:t>
      </w:r>
    </w:p>
    <w:p w14:paraId="16D5DB07" w14:textId="77777777" w:rsidR="00154307" w:rsidRDefault="00154307" w:rsidP="00154307">
      <w:pPr>
        <w:pStyle w:val="Programostekstas"/>
      </w:pPr>
      <w:r>
        <w:t>Anotomija ir medicina;Ką žmogaus organizme pažeidžia psoriazė?;5</w:t>
      </w:r>
    </w:p>
    <w:p w14:paraId="25405444" w14:textId="77777777" w:rsidR="00154307" w:rsidRDefault="00154307" w:rsidP="00154307">
      <w:pPr>
        <w:pStyle w:val="Programostekstas"/>
      </w:pPr>
      <w:r>
        <w:t>Anotomija ir medicina;Koks augalas vienos rūšies žinduoliui sukelia euforiją, o kitos rūšies žinduolį nuramina?;2</w:t>
      </w:r>
    </w:p>
    <w:p w14:paraId="2FED7B70" w14:textId="77777777" w:rsidR="00154307" w:rsidRDefault="00154307" w:rsidP="00154307">
      <w:pPr>
        <w:pStyle w:val="Programostekstas"/>
      </w:pPr>
      <w:r>
        <w:t>Geografija;Kokios valstybės pavadinimas išvertus į lietuvių kalbą reiškia "Sidabro žemė"?;3</w:t>
      </w:r>
    </w:p>
    <w:p w14:paraId="44A53D25" w14:textId="77777777" w:rsidR="00240124" w:rsidRDefault="00154307" w:rsidP="00154307">
      <w:pPr>
        <w:pStyle w:val="Programostekstas"/>
      </w:pPr>
      <w:r>
        <w:t>Maistas;Kuris vaisius yra saldžiausias - mandarinas, figa, bananas ar mangas?;1</w:t>
      </w:r>
    </w:p>
    <w:p w14:paraId="12279CE5" w14:textId="77777777" w:rsidR="00240124" w:rsidRDefault="00240124" w:rsidP="0095184C">
      <w:pPr>
        <w:pStyle w:val="Programostekstas"/>
        <w:rPr>
          <w:b/>
        </w:rPr>
      </w:pPr>
      <w:r w:rsidRPr="00240124">
        <w:rPr>
          <w:b/>
        </w:rPr>
        <w:t>Rezultatai, spausdinami į ekraną:</w:t>
      </w:r>
    </w:p>
    <w:p w14:paraId="14BAB89D" w14:textId="77777777" w:rsidR="00240124" w:rsidRDefault="00240124" w:rsidP="00240124">
      <w:pPr>
        <w:pStyle w:val="Programostekstas"/>
      </w:pPr>
      <w:r>
        <w:t>Daugiausiai u</w:t>
      </w:r>
      <w:r w:rsidR="003E1204">
        <w:t>ž</w:t>
      </w:r>
      <w:r>
        <w:t>duota klausimu: 7</w:t>
      </w:r>
    </w:p>
    <w:p w14:paraId="5A491415" w14:textId="77777777" w:rsidR="00240124" w:rsidRDefault="00240124" w:rsidP="00240124">
      <w:pPr>
        <w:pStyle w:val="Programostekstas"/>
      </w:pPr>
      <w:r>
        <w:t>Daugiausiai klausimu u</w:t>
      </w:r>
      <w:r w:rsidR="003E1204">
        <w:t>ž</w:t>
      </w:r>
      <w:r>
        <w:t>dav</w:t>
      </w:r>
      <w:r w:rsidR="003E1204">
        <w:t>ė</w:t>
      </w:r>
      <w:r>
        <w:t>: Robertas Petrauskas;</w:t>
      </w:r>
    </w:p>
    <w:p w14:paraId="40945A8C" w14:textId="77777777" w:rsidR="00240124" w:rsidRDefault="00240124" w:rsidP="00240124">
      <w:pPr>
        <w:pStyle w:val="Programostekstas"/>
      </w:pPr>
      <w:r>
        <w:t>Sud</w:t>
      </w:r>
      <w:r w:rsidR="003E1204">
        <w:t>ė</w:t>
      </w:r>
      <w:r>
        <w:t>tingiausios(-a) temos(-a): Kinas</w:t>
      </w:r>
      <w:r w:rsidRPr="00240124">
        <w:t>;</w:t>
      </w:r>
    </w:p>
    <w:p w14:paraId="16627C70" w14:textId="77777777" w:rsidR="00240124" w:rsidRDefault="00240124" w:rsidP="00240124">
      <w:pPr>
        <w:pStyle w:val="Programostekstas"/>
      </w:pPr>
    </w:p>
    <w:p w14:paraId="5B4C846A" w14:textId="77777777" w:rsidR="00240124" w:rsidRPr="00240124" w:rsidRDefault="00240124" w:rsidP="00240124">
      <w:pPr>
        <w:pStyle w:val="Programostekstas"/>
        <w:rPr>
          <w:b/>
        </w:rPr>
      </w:pPr>
      <w:r w:rsidRPr="00240124">
        <w:rPr>
          <w:b/>
        </w:rPr>
        <w:t>Antras testas:</w:t>
      </w:r>
    </w:p>
    <w:p w14:paraId="2180CB66" w14:textId="77777777" w:rsidR="00240124" w:rsidRDefault="00240124" w:rsidP="00240124">
      <w:pPr>
        <w:pStyle w:val="Programostekstas"/>
      </w:pPr>
    </w:p>
    <w:p w14:paraId="6507C951" w14:textId="77777777" w:rsidR="00240124" w:rsidRPr="00871985" w:rsidRDefault="00240124" w:rsidP="00240124">
      <w:pPr>
        <w:ind w:firstLine="0"/>
        <w:rPr>
          <w:b/>
        </w:rPr>
      </w:pPr>
      <w:r w:rsidRPr="00871985">
        <w:rPr>
          <w:b/>
        </w:rPr>
        <w:t>L1-5.csv:</w:t>
      </w:r>
    </w:p>
    <w:p w14:paraId="76C30A47" w14:textId="77777777" w:rsidR="00240124" w:rsidRDefault="00240124" w:rsidP="00240124">
      <w:pPr>
        <w:pStyle w:val="Programostekstas"/>
      </w:pPr>
    </w:p>
    <w:p w14:paraId="336E4E8A" w14:textId="77777777" w:rsidR="00D247ED" w:rsidRDefault="00D247ED" w:rsidP="00D247ED">
      <w:pPr>
        <w:pStyle w:val="Programostekstas"/>
      </w:pPr>
      <w:r>
        <w:t>Tema;Sudėtingumas;Klausimo autorius;Klausimo tekstas;Atsakymo variantai;Teisingas atsakymas;Balai;</w:t>
      </w:r>
    </w:p>
    <w:p w14:paraId="29C7CAA4" w14:textId="77777777" w:rsidR="00D247ED" w:rsidRDefault="00D247ED" w:rsidP="00D247ED">
      <w:pPr>
        <w:pStyle w:val="Programostekstas"/>
      </w:pPr>
      <w:r>
        <w:t>Įvairūs;2;Robertas Petrauskas;Kaip NATO fonetinėje abėcėlėje šifruojama raidė R?;Romeo,Rembo,Raily,Rodeo;Romeo;2;</w:t>
      </w:r>
    </w:p>
    <w:p w14:paraId="70B5CC7E" w14:textId="77777777" w:rsidR="00D247ED" w:rsidRDefault="00D247ED" w:rsidP="00D247ED">
      <w:pPr>
        <w:pStyle w:val="Programostekstas"/>
      </w:pPr>
      <w:r>
        <w:t>Anotomija ir medicina;2;Rimantas Valiukonis;Koks augalas vienos rūšies žinduoliui sukelia euforiją, o kitos rūšies žinduolį nuramina?;Kanapė,Durniaropė,Valerijonas,Aguona;Valerijonas;2;</w:t>
      </w:r>
    </w:p>
    <w:p w14:paraId="0972F297" w14:textId="77777777" w:rsidR="00D247ED" w:rsidRDefault="00D247ED" w:rsidP="00D247ED">
      <w:pPr>
        <w:pStyle w:val="Programostekstas"/>
      </w:pPr>
      <w:r>
        <w:t>Įvairūs;2;Ramunė Vinauskaitė;Kaip iššifruojama santrumpa DNR?;Deoksiribonukleorūgštis,Deoksinorūgšits,Deoksidooksidorūgštis,Deoksiribonukleonidorūgštis;Deoksiribonukleorūgštis;5;</w:t>
      </w:r>
    </w:p>
    <w:p w14:paraId="19D1453A" w14:textId="77777777" w:rsidR="00D247ED" w:rsidRDefault="00D247ED" w:rsidP="00D247ED">
      <w:pPr>
        <w:pStyle w:val="Programostekstas"/>
      </w:pPr>
      <w:r>
        <w:t>Įvairūs;2;Mantas Stonkus;Koks augalas lotyniškai vadinasi Urtica?;Pienė,Dilgėlė,Usnis,Melisa;Dilgėlė;3;</w:t>
      </w:r>
    </w:p>
    <w:p w14:paraId="0C5988A8" w14:textId="77777777" w:rsidR="00240124" w:rsidRDefault="00D247ED" w:rsidP="00D247ED">
      <w:pPr>
        <w:pStyle w:val="Programostekstas"/>
      </w:pPr>
      <w:r>
        <w:t>Geografija;2;Viktoras Drąsutavičius;Prie kokios jūros įsikūręs Vladivostokas?;Rytų Sibiro,Japonijos,Čiukčių,Beringo;Japonijos;2;</w:t>
      </w:r>
    </w:p>
    <w:p w14:paraId="61DC4C8D" w14:textId="77777777" w:rsidR="00D247ED" w:rsidRDefault="00D247ED" w:rsidP="00D247ED">
      <w:pPr>
        <w:pStyle w:val="Programostekstas"/>
      </w:pPr>
    </w:p>
    <w:p w14:paraId="5B71ADEA" w14:textId="77777777" w:rsidR="00D247ED" w:rsidRPr="00871985" w:rsidRDefault="00D247ED" w:rsidP="00D247ED">
      <w:pPr>
        <w:pStyle w:val="Programostekstas"/>
        <w:rPr>
          <w:b/>
          <w:noProof/>
        </w:rPr>
      </w:pPr>
      <w:r w:rsidRPr="00871985">
        <w:rPr>
          <w:rFonts w:ascii="Consolas" w:hAnsi="Consolas" w:cs="Consolas"/>
          <w:b/>
          <w:sz w:val="19"/>
          <w:szCs w:val="19"/>
          <w:lang w:eastAsia="lt-LT"/>
        </w:rPr>
        <w:t>L1Duomenųlentelė.txt</w:t>
      </w:r>
    </w:p>
    <w:p w14:paraId="3329CB0B" w14:textId="77777777" w:rsidR="00D247ED" w:rsidRDefault="00D247ED" w:rsidP="00D247ED">
      <w:pPr>
        <w:pStyle w:val="Programostekstas"/>
      </w:pPr>
    </w:p>
    <w:p w14:paraId="655F2116" w14:textId="77777777" w:rsidR="00D247ED" w:rsidRDefault="00D247ED" w:rsidP="00D247ED">
      <w:pPr>
        <w:pStyle w:val="Programostekstas"/>
      </w:pPr>
      <w:r>
        <w:t>------------------------------------------------------------------------------------------------------------------------------------------------------------------------------------------------------------------------------------------------------------------------------------------------------------------------------------------------------------------------</w:t>
      </w:r>
    </w:p>
    <w:p w14:paraId="0D853CC3" w14:textId="77777777" w:rsidR="00D247ED" w:rsidRDefault="00D247ED" w:rsidP="00D247ED">
      <w:pPr>
        <w:pStyle w:val="Programostekstas"/>
      </w:pPr>
      <w:r>
        <w:t>| Tema                   | Sudėtingumas | Klausimo autorius       | Klausimo tekstas                                                                                                                                       | Atsakymo variantai                                                                         | Teisingas atsakymas                 | Balai  |</w:t>
      </w:r>
    </w:p>
    <w:p w14:paraId="4B78AA4E" w14:textId="77777777" w:rsidR="00D247ED" w:rsidRDefault="00D247ED" w:rsidP="00D247ED">
      <w:pPr>
        <w:pStyle w:val="Programostekstas"/>
      </w:pPr>
      <w:r>
        <w:t>------------------------------------------------------------------------------------------------------------------------------------------------------------------------------------------------------------------------------------------------------------------------------------------------------------------------------------------------------------------------</w:t>
      </w:r>
    </w:p>
    <w:p w14:paraId="6F2A4547" w14:textId="77777777" w:rsidR="00D247ED" w:rsidRDefault="00D247ED" w:rsidP="00D247ED">
      <w:pPr>
        <w:pStyle w:val="Programostekstas"/>
      </w:pPr>
      <w:r>
        <w:t>| Įvairūs                | 2            | Robertas Petrauskas     | Kaip NATO fonetinėje abėcėlėje šifruojama raidė R?                                                                                                     | Romeo,Rembo,Raily,Rodeo                                                                    | Romeo                               | 2      |</w:t>
      </w:r>
    </w:p>
    <w:p w14:paraId="43B0B7EB" w14:textId="77777777" w:rsidR="00D247ED" w:rsidRDefault="00D247ED" w:rsidP="00D247ED">
      <w:pPr>
        <w:pStyle w:val="Programostekstas"/>
      </w:pPr>
      <w:r>
        <w:t>------------------------------------------------------------------------------------------------------------------------------------------------------------------------------------------------------------------------------------------------------------------------------------------------------------------------------------------------------------------------</w:t>
      </w:r>
    </w:p>
    <w:p w14:paraId="6D8C876A" w14:textId="77777777" w:rsidR="00D247ED" w:rsidRDefault="00D247ED" w:rsidP="00D247ED">
      <w:pPr>
        <w:pStyle w:val="Programostekstas"/>
      </w:pPr>
      <w:r>
        <w:t>| Anotomija ir medicina  | 2            | Rimantas Valiukonis     | Koks augalas vienos rūšies žinduoliui sukelia euforiją, o kitos rūšies žinduolį nuramina?                                                              | Kanapė,Durniaropė,Valerijonas,Aguona                                                       | Valerijonas                         | 2      |</w:t>
      </w:r>
    </w:p>
    <w:p w14:paraId="4333CD91" w14:textId="77777777" w:rsidR="00D247ED" w:rsidRDefault="00D247ED" w:rsidP="00D247ED">
      <w:pPr>
        <w:pStyle w:val="Programostekstas"/>
      </w:pPr>
      <w:r>
        <w:lastRenderedPageBreak/>
        <w:t>------------------------------------------------------------------------------------------------------------------------------------------------------------------------------------------------------------------------------------------------------------------------------------------------------------------------------------------------------------------------</w:t>
      </w:r>
    </w:p>
    <w:p w14:paraId="3562086C" w14:textId="77777777" w:rsidR="00D247ED" w:rsidRDefault="00D247ED" w:rsidP="00D247ED">
      <w:pPr>
        <w:pStyle w:val="Programostekstas"/>
      </w:pPr>
      <w:r>
        <w:t>| Įvairūs                | 2            | Ramunė Vinauskaitė      | Kaip iššifruojama santrumpa DNR?                                                                                                                       | Deoksiribonukleorūgštis,Deoksinorūgšits,Deoksidooksidorūgštis,Deoksiribonukleonidorūgštis  | Deoksiribonukleorūgštis             | 5      |</w:t>
      </w:r>
    </w:p>
    <w:p w14:paraId="0CE9DB6C" w14:textId="77777777" w:rsidR="00D247ED" w:rsidRDefault="00D247ED" w:rsidP="00D247ED">
      <w:pPr>
        <w:pStyle w:val="Programostekstas"/>
      </w:pPr>
      <w:r>
        <w:t>------------------------------------------------------------------------------------------------------------------------------------------------------------------------------------------------------------------------------------------------------------------------------------------------------------------------------------------------------------------------</w:t>
      </w:r>
    </w:p>
    <w:p w14:paraId="02937CF4" w14:textId="77777777" w:rsidR="00D247ED" w:rsidRDefault="00D247ED" w:rsidP="00D247ED">
      <w:pPr>
        <w:pStyle w:val="Programostekstas"/>
      </w:pPr>
      <w:r>
        <w:t>| Įvairūs                | 2            | Mantas Stonkus          | Koks augalas lotyniškai vadinasi Urtica?                                                                                                               | Pienė,Dilgėlė,Usnis,Melisa                                                                 | Dilgėlė                             | 3      |</w:t>
      </w:r>
    </w:p>
    <w:p w14:paraId="6F2D5163" w14:textId="77777777" w:rsidR="00D247ED" w:rsidRDefault="00D247ED" w:rsidP="00D247ED">
      <w:pPr>
        <w:pStyle w:val="Programostekstas"/>
      </w:pPr>
      <w:r>
        <w:t>------------------------------------------------------------------------------------------------------------------------------------------------------------------------------------------------------------------------------------------------------------------------------------------------------------------------------------------------------------------------</w:t>
      </w:r>
    </w:p>
    <w:p w14:paraId="38983E60" w14:textId="77777777" w:rsidR="00D247ED" w:rsidRDefault="00D247ED" w:rsidP="00D247ED">
      <w:pPr>
        <w:pStyle w:val="Programostekstas"/>
      </w:pPr>
      <w:r>
        <w:t>| Geografija             | 2            | Viktoras Drąsutavičius  | Prie kokios jūros įsikūręs Vladivostokas?                                                                                                              | Rytų Sibiro,Japonijos,Čiukčių,Beringo                                                      | Japonijos                           | 2      |</w:t>
      </w:r>
    </w:p>
    <w:p w14:paraId="439DB993" w14:textId="77777777" w:rsidR="00D247ED" w:rsidRDefault="00D247ED" w:rsidP="00D247ED">
      <w:pPr>
        <w:pStyle w:val="Programostekstas"/>
      </w:pPr>
      <w:r>
        <w:t>------------------------------------------------------------------------------------------------------------------------------------------------------------------------------------------------------------------------------------------------------------------------------------------------------------------------------------------------------------------------</w:t>
      </w:r>
    </w:p>
    <w:p w14:paraId="14E507EF" w14:textId="77777777" w:rsidR="00D247ED" w:rsidRDefault="00D247ED" w:rsidP="00D247ED">
      <w:pPr>
        <w:pStyle w:val="Programostekstas"/>
        <w:rPr>
          <w:rFonts w:ascii="Consolas" w:hAnsi="Consolas" w:cs="Consolas"/>
          <w:b/>
          <w:sz w:val="19"/>
          <w:szCs w:val="19"/>
          <w:lang w:eastAsia="lt-LT"/>
        </w:rPr>
      </w:pPr>
      <w:r w:rsidRPr="00871985">
        <w:rPr>
          <w:rFonts w:ascii="Consolas" w:hAnsi="Consolas" w:cs="Consolas"/>
          <w:b/>
          <w:sz w:val="19"/>
          <w:szCs w:val="19"/>
          <w:lang w:eastAsia="lt-LT"/>
        </w:rPr>
        <w:t>L1Duomenųlentelė.txt</w:t>
      </w:r>
      <w:r>
        <w:rPr>
          <w:rFonts w:ascii="Consolas" w:hAnsi="Consolas" w:cs="Consolas"/>
          <w:b/>
          <w:sz w:val="19"/>
          <w:szCs w:val="19"/>
          <w:lang w:eastAsia="lt-LT"/>
        </w:rPr>
        <w:t>(vaizdas notepad programoje):</w:t>
      </w:r>
    </w:p>
    <w:p w14:paraId="316E12E6" w14:textId="77777777" w:rsidR="00D247ED" w:rsidRDefault="007F6D20" w:rsidP="00D247ED">
      <w:pPr>
        <w:pStyle w:val="Programostekstas"/>
      </w:pPr>
      <w:r>
        <w:rPr>
          <w:noProof/>
          <w:lang w:eastAsia="lt-LT"/>
        </w:rPr>
        <w:drawing>
          <wp:inline distT="0" distB="0" distL="0" distR="0" wp14:anchorId="3ED8023A" wp14:editId="711BCA1F">
            <wp:extent cx="6299835" cy="600710"/>
            <wp:effectExtent l="0" t="0" r="5715" b="889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600710"/>
                    </a:xfrm>
                    <a:prstGeom prst="rect">
                      <a:avLst/>
                    </a:prstGeom>
                  </pic:spPr>
                </pic:pic>
              </a:graphicData>
            </a:graphic>
          </wp:inline>
        </w:drawing>
      </w:r>
    </w:p>
    <w:p w14:paraId="66D7C86F" w14:textId="77777777" w:rsidR="007F6D20" w:rsidRDefault="007F6D20" w:rsidP="00D247ED">
      <w:pPr>
        <w:pStyle w:val="Programostekstas"/>
      </w:pPr>
    </w:p>
    <w:p w14:paraId="7F314414" w14:textId="77777777" w:rsidR="007F6D20" w:rsidRPr="007F6D20" w:rsidRDefault="007F6D20" w:rsidP="007F6D20">
      <w:pPr>
        <w:pStyle w:val="Programostekstas"/>
        <w:rPr>
          <w:b/>
          <w:noProof/>
        </w:rPr>
      </w:pPr>
      <w:r w:rsidRPr="007F6D20">
        <w:rPr>
          <w:b/>
          <w:noProof/>
        </w:rPr>
        <w:t>Klaviatura įvesta, kad būtų sukurt</w:t>
      </w:r>
      <w:r>
        <w:rPr>
          <w:b/>
          <w:noProof/>
        </w:rPr>
        <w:t>as</w:t>
      </w:r>
      <w:r w:rsidRPr="007F6D20">
        <w:rPr>
          <w:b/>
          <w:noProof/>
        </w:rPr>
        <w:t xml:space="preserve"> </w:t>
      </w:r>
      <w:r>
        <w:rPr>
          <w:b/>
          <w:noProof/>
        </w:rPr>
        <w:t>1</w:t>
      </w:r>
      <w:r w:rsidRPr="007F6D20">
        <w:rPr>
          <w:b/>
          <w:noProof/>
        </w:rPr>
        <w:t xml:space="preserve"> faila</w:t>
      </w:r>
      <w:r>
        <w:rPr>
          <w:b/>
          <w:noProof/>
        </w:rPr>
        <w:t>s</w:t>
      </w:r>
      <w:r w:rsidRPr="007F6D20">
        <w:rPr>
          <w:b/>
          <w:noProof/>
        </w:rPr>
        <w:t xml:space="preserve"> ir j</w:t>
      </w:r>
      <w:r>
        <w:rPr>
          <w:b/>
          <w:noProof/>
        </w:rPr>
        <w:t>ame</w:t>
      </w:r>
      <w:r w:rsidRPr="007F6D20">
        <w:rPr>
          <w:b/>
          <w:noProof/>
        </w:rPr>
        <w:t xml:space="preserve"> būtu atspausdinti </w:t>
      </w:r>
      <w:r>
        <w:rPr>
          <w:b/>
          <w:noProof/>
        </w:rPr>
        <w:t>2</w:t>
      </w:r>
      <w:r w:rsidRPr="007F6D20">
        <w:rPr>
          <w:b/>
          <w:noProof/>
        </w:rPr>
        <w:t xml:space="preserve"> klausimai.</w:t>
      </w:r>
    </w:p>
    <w:p w14:paraId="200DB9D7" w14:textId="77777777" w:rsidR="00D247ED" w:rsidRDefault="00D247ED" w:rsidP="00D247ED">
      <w:pPr>
        <w:pStyle w:val="Programostekstas"/>
      </w:pPr>
    </w:p>
    <w:p w14:paraId="499F2946" w14:textId="77777777" w:rsidR="007F6D20" w:rsidRDefault="007F6D20" w:rsidP="00D247ED">
      <w:pPr>
        <w:pStyle w:val="Programostekstas"/>
      </w:pPr>
    </w:p>
    <w:p w14:paraId="79FF36CC" w14:textId="77777777" w:rsidR="00D247ED" w:rsidRDefault="00D247ED" w:rsidP="00D247ED">
      <w:pPr>
        <w:pStyle w:val="Programostekstas"/>
        <w:rPr>
          <w:b/>
        </w:rPr>
      </w:pPr>
      <w:r w:rsidRPr="00D247ED">
        <w:rPr>
          <w:b/>
        </w:rPr>
        <w:t>Klausimai1.csv</w:t>
      </w:r>
    </w:p>
    <w:p w14:paraId="4EE61E2E" w14:textId="77777777" w:rsidR="007F6D20" w:rsidRDefault="007F6D20" w:rsidP="007F6D20">
      <w:pPr>
        <w:pStyle w:val="Programostekstas"/>
      </w:pPr>
      <w:r>
        <w:t>Įvairūs;Koks augalas lotyniškai vadinasi Urtica?;3</w:t>
      </w:r>
    </w:p>
    <w:p w14:paraId="6D209E1B" w14:textId="77777777" w:rsidR="00154307" w:rsidRDefault="007F6D20" w:rsidP="007F6D20">
      <w:pPr>
        <w:pStyle w:val="Programostekstas"/>
      </w:pPr>
      <w:r>
        <w:t>Geografija;Prie kokios jūros įsikūręs Vladivostokas?;2</w:t>
      </w:r>
    </w:p>
    <w:p w14:paraId="175E5205" w14:textId="77777777" w:rsidR="007F6D20" w:rsidRDefault="007F6D20" w:rsidP="007F6D20">
      <w:pPr>
        <w:pStyle w:val="Programostekstas"/>
      </w:pPr>
    </w:p>
    <w:p w14:paraId="187D45FD" w14:textId="77777777" w:rsidR="00D247ED" w:rsidRDefault="00D247ED" w:rsidP="00D247ED">
      <w:pPr>
        <w:pStyle w:val="Programostekstas"/>
        <w:rPr>
          <w:b/>
        </w:rPr>
      </w:pPr>
      <w:r w:rsidRPr="00D247ED">
        <w:rPr>
          <w:b/>
        </w:rPr>
        <w:t>Rezultatai, spausdinami į ekraną:</w:t>
      </w:r>
    </w:p>
    <w:p w14:paraId="18F2A8EB" w14:textId="77777777" w:rsidR="00D247ED" w:rsidRPr="00D247ED" w:rsidRDefault="00D247ED" w:rsidP="00D247ED">
      <w:pPr>
        <w:pStyle w:val="Programostekstas"/>
      </w:pPr>
      <w:r w:rsidRPr="00D247ED">
        <w:t>Daugiausiai u</w:t>
      </w:r>
      <w:r w:rsidR="003E1204">
        <w:t>ž</w:t>
      </w:r>
      <w:r w:rsidRPr="00D247ED">
        <w:t>duota klausimu: 1</w:t>
      </w:r>
    </w:p>
    <w:p w14:paraId="30470714" w14:textId="77777777" w:rsidR="00D247ED" w:rsidRPr="00D247ED" w:rsidRDefault="00D247ED" w:rsidP="00D247ED">
      <w:pPr>
        <w:pStyle w:val="Programostekstas"/>
      </w:pPr>
      <w:r w:rsidRPr="00D247ED">
        <w:t>Daugiausiai klausimu u</w:t>
      </w:r>
      <w:r w:rsidR="003E1204">
        <w:t>ž</w:t>
      </w:r>
      <w:r w:rsidRPr="00D247ED">
        <w:t>dav</w:t>
      </w:r>
      <w:r w:rsidR="003E1204">
        <w:t>ė</w:t>
      </w:r>
      <w:r w:rsidRPr="00D247ED">
        <w:t>: Robertas Petrauskas;Rimantas Valiukonis;Ramun</w:t>
      </w:r>
      <w:r w:rsidR="003E1204">
        <w:t>ė</w:t>
      </w:r>
      <w:r w:rsidRPr="00D247ED">
        <w:t xml:space="preserve"> Vinauskait</w:t>
      </w:r>
      <w:r w:rsidR="003E1204">
        <w:t>ė</w:t>
      </w:r>
      <w:r w:rsidRPr="00D247ED">
        <w:t>;</w:t>
      </w:r>
      <w:r w:rsidR="00C55A2B">
        <w:t xml:space="preserve"> </w:t>
      </w:r>
      <w:r w:rsidRPr="00D247ED">
        <w:t>Mantas Stonkus;</w:t>
      </w:r>
      <w:r w:rsidR="00C55A2B">
        <w:t xml:space="preserve"> </w:t>
      </w:r>
      <w:r w:rsidRPr="00D247ED">
        <w:t>Viktoras Drasutavi</w:t>
      </w:r>
      <w:r w:rsidR="003E1204">
        <w:t>č</w:t>
      </w:r>
      <w:r w:rsidRPr="00D247ED">
        <w:t>ius;</w:t>
      </w:r>
    </w:p>
    <w:p w14:paraId="2FE75D96" w14:textId="77777777" w:rsidR="00D247ED" w:rsidRPr="00D247ED" w:rsidRDefault="00D247ED" w:rsidP="00D247ED">
      <w:pPr>
        <w:pStyle w:val="Programostekstas"/>
      </w:pPr>
      <w:r w:rsidRPr="00D247ED">
        <w:t>Sud</w:t>
      </w:r>
      <w:r w:rsidR="003E1204">
        <w:t>ė</w:t>
      </w:r>
      <w:r w:rsidRPr="00D247ED">
        <w:t xml:space="preserve">tingiausios(-a) temos(-a): </w:t>
      </w:r>
      <w:r w:rsidR="003E1204">
        <w:t>Į</w:t>
      </w:r>
      <w:r w:rsidRPr="00D247ED">
        <w:t>vairus;</w:t>
      </w:r>
      <w:r w:rsidR="003E1204">
        <w:t xml:space="preserve"> </w:t>
      </w:r>
      <w:r w:rsidRPr="00D247ED">
        <w:t>Anotomija ir medicina;</w:t>
      </w:r>
      <w:r w:rsidR="003E1204">
        <w:t xml:space="preserve"> </w:t>
      </w:r>
      <w:r w:rsidRPr="00D247ED">
        <w:t>Geografija;</w:t>
      </w:r>
    </w:p>
    <w:p w14:paraId="59FE1CBB" w14:textId="77777777" w:rsidR="00D247ED" w:rsidRPr="00D247ED" w:rsidRDefault="00D247ED" w:rsidP="00D247ED">
      <w:pPr>
        <w:pStyle w:val="Programostekstas"/>
      </w:pPr>
    </w:p>
    <w:p w14:paraId="04A11897" w14:textId="77777777" w:rsidR="00D247ED" w:rsidRDefault="00D247ED" w:rsidP="00D247ED">
      <w:pPr>
        <w:pStyle w:val="Programostekstas"/>
      </w:pPr>
    </w:p>
    <w:p w14:paraId="3339067D" w14:textId="77777777" w:rsidR="00240124" w:rsidRPr="00240124" w:rsidRDefault="00240124" w:rsidP="00240124">
      <w:pPr>
        <w:pStyle w:val="Programostekstas"/>
      </w:pPr>
    </w:p>
    <w:p w14:paraId="2DBAB4A4" w14:textId="77777777" w:rsidR="00D1074F" w:rsidRDefault="00D1074F" w:rsidP="00D1074F">
      <w:pPr>
        <w:pStyle w:val="Antrat2"/>
      </w:pPr>
      <w:bookmarkStart w:id="4" w:name="_Toc530682449"/>
      <w:r>
        <w:t>Dėstytojo pastabos</w:t>
      </w:r>
      <w:bookmarkEnd w:id="4"/>
    </w:p>
    <w:p w14:paraId="6EB0B923" w14:textId="77777777" w:rsidR="00D1074F" w:rsidRDefault="00D1074F" w:rsidP="00D1074F"/>
    <w:p w14:paraId="0CBB7173" w14:textId="77777777" w:rsidR="00D1074F" w:rsidRPr="00D1074F" w:rsidRDefault="00D1074F" w:rsidP="009C2B54">
      <w:pPr>
        <w:ind w:firstLine="0"/>
      </w:pPr>
    </w:p>
    <w:p w14:paraId="0DFBF477" w14:textId="77777777" w:rsidR="00AB7416" w:rsidRPr="0015714D" w:rsidRDefault="00AB7416" w:rsidP="006E731F">
      <w:pPr>
        <w:pStyle w:val="Antrat1"/>
      </w:pPr>
      <w:r>
        <w:br w:type="page"/>
      </w:r>
      <w:bookmarkStart w:id="5" w:name="_Toc530682450"/>
      <w:r w:rsidR="009E0401" w:rsidRPr="009E0401">
        <w:lastRenderedPageBreak/>
        <w:t>Konteineris</w:t>
      </w:r>
      <w:r w:rsidR="00DB3BD2">
        <w:t xml:space="preserve"> (Mantas Danauskas)</w:t>
      </w:r>
      <w:bookmarkEnd w:id="5"/>
    </w:p>
    <w:p w14:paraId="15DE28BD" w14:textId="77777777" w:rsidR="00AB7416" w:rsidRPr="00844988" w:rsidRDefault="00AB7416" w:rsidP="00AB7416">
      <w:pPr>
        <w:pStyle w:val="Antrat2"/>
      </w:pPr>
      <w:bookmarkStart w:id="6" w:name="_Toc530682451"/>
      <w:r w:rsidRPr="00844988">
        <w:t>Darbo užduotis</w:t>
      </w:r>
      <w:bookmarkEnd w:id="6"/>
    </w:p>
    <w:p w14:paraId="06CD9449" w14:textId="77777777" w:rsidR="00810D26" w:rsidRDefault="00810D26" w:rsidP="00AB7416">
      <w:r>
        <w:t xml:space="preserve">U2-5. Proto mūšis. Proto mūšius organizuojančios studentų atstovybės nusprendė susivienyti ir sudaryti bendrą klausimų bazę. Keičiasi duomenų formatas. Pirmoje eilutėje studentų atstovybės pavadinimas. Toliau informacija apie klausimus pateikta tokiu pačiu formatu kaip L1 užduotyje. </w:t>
      </w:r>
    </w:p>
    <w:p w14:paraId="17BE5BC9" w14:textId="77777777" w:rsidR="00810D26" w:rsidRDefault="00810D26" w:rsidP="00AB7416">
      <w:r>
        <w:sym w:font="Symbol" w:char="F0B7"/>
      </w:r>
      <w:r>
        <w:t xml:space="preserve"> Raskite, kas sukūrė daugiausiai klausimų, autoriaus vardą bei klausimų kiekį atspausdinkite ekrane. </w:t>
      </w:r>
    </w:p>
    <w:p w14:paraId="7CD3E863" w14:textId="77777777" w:rsidR="00810D26" w:rsidRDefault="00810D26" w:rsidP="00AB7416">
      <w:r>
        <w:sym w:font="Symbol" w:char="F0B7"/>
      </w:r>
      <w:r>
        <w:t xml:space="preserve"> Raskite, kas sukūrė daugiausiai klausimų kiekvienoje atstovybėje, autoriaus vardą bei klausimų kiekį atspausdinkite ekrane. </w:t>
      </w:r>
    </w:p>
    <w:p w14:paraId="68870AE9" w14:textId="77777777" w:rsidR="00810D26" w:rsidRDefault="00810D26" w:rsidP="00AB7416">
      <w:r>
        <w:sym w:font="Symbol" w:char="F0B7"/>
      </w:r>
      <w:r>
        <w:t xml:space="preserve"> Sudarykite visų klausimų temų sąrašą, surašykite temų pavadinimus bei kiek yra tos temos klausimų į failą „TemųSkaičius.csv“. </w:t>
      </w:r>
    </w:p>
    <w:p w14:paraId="1FBA6AAF" w14:textId="77777777" w:rsidR="00AB7416" w:rsidRDefault="00810D26" w:rsidP="00AB7416">
      <w:r>
        <w:sym w:font="Symbol" w:char="F0B7"/>
      </w:r>
      <w:r>
        <w:t xml:space="preserve"> Protų mūšių organizatoriai mėgdavo „pasiskolinti“ jiems patikusius klausimus, truputėlį pakeisdami atsakymo variantus, tačiau palikdami tą patį klausimą. Raskite klausimus, kurių tekstas sutampa ir įrašykite į failą „VienodiKlausimai.cvs“.</w:t>
      </w:r>
    </w:p>
    <w:p w14:paraId="4D9B6D7A" w14:textId="77777777" w:rsidR="00AB7416" w:rsidRDefault="00AB7416" w:rsidP="00AB7416"/>
    <w:p w14:paraId="5EC3BA1C" w14:textId="77777777" w:rsidR="00AB7416" w:rsidRPr="00844988" w:rsidRDefault="00AB7416" w:rsidP="00AB7416"/>
    <w:p w14:paraId="15C7A761" w14:textId="77777777" w:rsidR="00AC6DFC" w:rsidRDefault="00AB7416" w:rsidP="00AB7416">
      <w:pPr>
        <w:pStyle w:val="Antrat2"/>
      </w:pPr>
      <w:bookmarkStart w:id="7" w:name="_Toc530682452"/>
      <w:r w:rsidRPr="00844988">
        <w:t>Programos tekstas</w:t>
      </w:r>
      <w:bookmarkEnd w:id="7"/>
    </w:p>
    <w:p w14:paraId="276CFA99" w14:textId="77777777" w:rsidR="00AC6DFC" w:rsidRPr="00AC6DFC" w:rsidRDefault="00AC6DFC" w:rsidP="00AC6DFC"/>
    <w:p w14:paraId="1AD68891"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Atstovybės.cs</w:t>
      </w:r>
      <w:r w:rsidR="00421496">
        <w:rPr>
          <w:rFonts w:ascii="Times New Roman" w:hAnsi="Times New Roman"/>
          <w:b/>
          <w:sz w:val="22"/>
          <w:szCs w:val="22"/>
        </w:rPr>
        <w:t>:</w:t>
      </w:r>
    </w:p>
    <w:p w14:paraId="3341D301" w14:textId="77777777" w:rsidR="00421496" w:rsidRDefault="00421496" w:rsidP="00AB7416">
      <w:pPr>
        <w:pStyle w:val="Programostekstas"/>
        <w:rPr>
          <w:rFonts w:ascii="Times New Roman" w:hAnsi="Times New Roman"/>
          <w:b/>
          <w:sz w:val="22"/>
          <w:szCs w:val="22"/>
        </w:rPr>
      </w:pPr>
    </w:p>
    <w:p w14:paraId="7F48AD45"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using</w:t>
      </w:r>
      <w:r w:rsidRPr="00421496">
        <w:rPr>
          <w:rFonts w:ascii="Courier New" w:hAnsi="Courier New" w:cs="Courier New"/>
          <w:color w:val="000000"/>
          <w:sz w:val="20"/>
          <w:lang w:eastAsia="lt-LT"/>
        </w:rPr>
        <w:t xml:space="preserve"> System;</w:t>
      </w:r>
    </w:p>
    <w:p w14:paraId="222C1D17"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using</w:t>
      </w:r>
      <w:r w:rsidRPr="00421496">
        <w:rPr>
          <w:rFonts w:ascii="Courier New" w:hAnsi="Courier New" w:cs="Courier New"/>
          <w:color w:val="000000"/>
          <w:sz w:val="20"/>
          <w:lang w:eastAsia="lt-LT"/>
        </w:rPr>
        <w:t xml:space="preserve"> System.Collections.Generic;</w:t>
      </w:r>
    </w:p>
    <w:p w14:paraId="1164B9EC"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using</w:t>
      </w:r>
      <w:r w:rsidRPr="00421496">
        <w:rPr>
          <w:rFonts w:ascii="Courier New" w:hAnsi="Courier New" w:cs="Courier New"/>
          <w:color w:val="000000"/>
          <w:sz w:val="20"/>
          <w:lang w:eastAsia="lt-LT"/>
        </w:rPr>
        <w:t xml:space="preserve"> System.Linq;</w:t>
      </w:r>
    </w:p>
    <w:p w14:paraId="603D5FE9"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using</w:t>
      </w:r>
      <w:r w:rsidRPr="00421496">
        <w:rPr>
          <w:rFonts w:ascii="Courier New" w:hAnsi="Courier New" w:cs="Courier New"/>
          <w:color w:val="000000"/>
          <w:sz w:val="20"/>
          <w:lang w:eastAsia="lt-LT"/>
        </w:rPr>
        <w:t xml:space="preserve"> System.Text;</w:t>
      </w:r>
    </w:p>
    <w:p w14:paraId="2D954AEF"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using</w:t>
      </w:r>
      <w:r w:rsidRPr="00421496">
        <w:rPr>
          <w:rFonts w:ascii="Courier New" w:hAnsi="Courier New" w:cs="Courier New"/>
          <w:color w:val="000000"/>
          <w:sz w:val="20"/>
          <w:lang w:eastAsia="lt-LT"/>
        </w:rPr>
        <w:t xml:space="preserve"> System.Threading.Tasks;</w:t>
      </w:r>
    </w:p>
    <w:p w14:paraId="53686BC5"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p>
    <w:p w14:paraId="67FB4034"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FF"/>
          <w:sz w:val="20"/>
          <w:lang w:eastAsia="lt-LT"/>
        </w:rPr>
        <w:t>namespace</w:t>
      </w:r>
      <w:r w:rsidRPr="00421496">
        <w:rPr>
          <w:rFonts w:ascii="Courier New" w:hAnsi="Courier New" w:cs="Courier New"/>
          <w:color w:val="000000"/>
          <w:sz w:val="20"/>
          <w:lang w:eastAsia="lt-LT"/>
        </w:rPr>
        <w:t xml:space="preserve"> U2_5_Mantas_Danauskas</w:t>
      </w:r>
    </w:p>
    <w:p w14:paraId="2CDAEA5A"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w:t>
      </w:r>
    </w:p>
    <w:p w14:paraId="655D41E7"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808080"/>
          <w:sz w:val="20"/>
          <w:lang w:eastAsia="lt-LT"/>
        </w:rPr>
        <w:t>///</w:t>
      </w:r>
      <w:r w:rsidRPr="00421496">
        <w:rPr>
          <w:rFonts w:ascii="Courier New" w:hAnsi="Courier New" w:cs="Courier New"/>
          <w:color w:val="008000"/>
          <w:sz w:val="20"/>
          <w:lang w:eastAsia="lt-LT"/>
        </w:rPr>
        <w:t xml:space="preserve"> </w:t>
      </w:r>
      <w:r w:rsidRPr="00421496">
        <w:rPr>
          <w:rFonts w:ascii="Courier New" w:hAnsi="Courier New" w:cs="Courier New"/>
          <w:color w:val="808080"/>
          <w:sz w:val="20"/>
          <w:lang w:eastAsia="lt-LT"/>
        </w:rPr>
        <w:t>&lt;summary&gt;</w:t>
      </w:r>
    </w:p>
    <w:p w14:paraId="45B6387F"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808080"/>
          <w:sz w:val="20"/>
          <w:lang w:eastAsia="lt-LT"/>
        </w:rPr>
        <w:t>///</w:t>
      </w:r>
      <w:r w:rsidRPr="00421496">
        <w:rPr>
          <w:rFonts w:ascii="Courier New" w:hAnsi="Courier New" w:cs="Courier New"/>
          <w:color w:val="008000"/>
          <w:sz w:val="20"/>
          <w:lang w:eastAsia="lt-LT"/>
        </w:rPr>
        <w:t xml:space="preserve"> Klasėje saugoma informacija apie atstovybę</w:t>
      </w:r>
    </w:p>
    <w:p w14:paraId="7AA24A75"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808080"/>
          <w:sz w:val="20"/>
          <w:lang w:eastAsia="lt-LT"/>
        </w:rPr>
        <w:t>///</w:t>
      </w:r>
      <w:r w:rsidRPr="00421496">
        <w:rPr>
          <w:rFonts w:ascii="Courier New" w:hAnsi="Courier New" w:cs="Courier New"/>
          <w:color w:val="008000"/>
          <w:sz w:val="20"/>
          <w:lang w:eastAsia="lt-LT"/>
        </w:rPr>
        <w:t xml:space="preserve"> </w:t>
      </w:r>
      <w:r w:rsidRPr="00421496">
        <w:rPr>
          <w:rFonts w:ascii="Courier New" w:hAnsi="Courier New" w:cs="Courier New"/>
          <w:color w:val="808080"/>
          <w:sz w:val="20"/>
          <w:lang w:eastAsia="lt-LT"/>
        </w:rPr>
        <w:t>&lt;/summary&gt;</w:t>
      </w:r>
    </w:p>
    <w:p w14:paraId="3F0F610A"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class</w:t>
      </w:r>
      <w:r w:rsidRPr="00421496">
        <w:rPr>
          <w:rFonts w:ascii="Courier New" w:hAnsi="Courier New" w:cs="Courier New"/>
          <w:color w:val="000000"/>
          <w:sz w:val="20"/>
          <w:lang w:eastAsia="lt-LT"/>
        </w:rPr>
        <w:t xml:space="preserve"> </w:t>
      </w:r>
      <w:r w:rsidRPr="00421496">
        <w:rPr>
          <w:rFonts w:ascii="Courier New" w:hAnsi="Courier New" w:cs="Courier New"/>
          <w:color w:val="2B91AF"/>
          <w:sz w:val="20"/>
          <w:lang w:eastAsia="lt-LT"/>
        </w:rPr>
        <w:t>Atstovybes</w:t>
      </w:r>
    </w:p>
    <w:p w14:paraId="4C0AA442"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4F4C59D5"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public</w:t>
      </w: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string</w:t>
      </w:r>
      <w:r w:rsidRPr="00421496">
        <w:rPr>
          <w:rFonts w:ascii="Courier New" w:hAnsi="Courier New" w:cs="Courier New"/>
          <w:color w:val="000000"/>
          <w:sz w:val="20"/>
          <w:lang w:eastAsia="lt-LT"/>
        </w:rPr>
        <w:t xml:space="preserve"> atstovybesPav { </w:t>
      </w:r>
      <w:r w:rsidRPr="00421496">
        <w:rPr>
          <w:rFonts w:ascii="Courier New" w:hAnsi="Courier New" w:cs="Courier New"/>
          <w:color w:val="0000FF"/>
          <w:sz w:val="20"/>
          <w:lang w:eastAsia="lt-LT"/>
        </w:rPr>
        <w:t>get</w:t>
      </w: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private</w:t>
      </w: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set</w:t>
      </w:r>
      <w:r w:rsidRPr="00421496">
        <w:rPr>
          <w:rFonts w:ascii="Courier New" w:hAnsi="Courier New" w:cs="Courier New"/>
          <w:color w:val="000000"/>
          <w:sz w:val="20"/>
          <w:lang w:eastAsia="lt-LT"/>
        </w:rPr>
        <w:t>; }</w:t>
      </w:r>
    </w:p>
    <w:p w14:paraId="3F1F22C3"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public</w:t>
      </w:r>
      <w:r w:rsidRPr="00421496">
        <w:rPr>
          <w:rFonts w:ascii="Courier New" w:hAnsi="Courier New" w:cs="Courier New"/>
          <w:color w:val="000000"/>
          <w:sz w:val="20"/>
          <w:lang w:eastAsia="lt-LT"/>
        </w:rPr>
        <w:t xml:space="preserve"> Konteineris Klausimai { </w:t>
      </w:r>
      <w:r w:rsidRPr="00421496">
        <w:rPr>
          <w:rFonts w:ascii="Courier New" w:hAnsi="Courier New" w:cs="Courier New"/>
          <w:color w:val="0000FF"/>
          <w:sz w:val="20"/>
          <w:lang w:eastAsia="lt-LT"/>
        </w:rPr>
        <w:t>get</w:t>
      </w: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private</w:t>
      </w: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set</w:t>
      </w:r>
      <w:r w:rsidRPr="00421496">
        <w:rPr>
          <w:rFonts w:ascii="Courier New" w:hAnsi="Courier New" w:cs="Courier New"/>
          <w:color w:val="000000"/>
          <w:sz w:val="20"/>
          <w:lang w:eastAsia="lt-LT"/>
        </w:rPr>
        <w:t>; }</w:t>
      </w:r>
    </w:p>
    <w:p w14:paraId="28855946"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p>
    <w:p w14:paraId="1EBEA261"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public</w:t>
      </w:r>
      <w:r w:rsidRPr="00421496">
        <w:rPr>
          <w:rFonts w:ascii="Courier New" w:hAnsi="Courier New" w:cs="Courier New"/>
          <w:color w:val="000000"/>
          <w:sz w:val="20"/>
          <w:lang w:eastAsia="lt-LT"/>
        </w:rPr>
        <w:t xml:space="preserve"> Atstovybes()</w:t>
      </w:r>
    </w:p>
    <w:p w14:paraId="126835D0"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42E5267B"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6C02262E"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297FA953"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p>
    <w:p w14:paraId="218F9D4F"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r w:rsidRPr="00421496">
        <w:rPr>
          <w:rFonts w:ascii="Courier New" w:hAnsi="Courier New" w:cs="Courier New"/>
          <w:color w:val="0000FF"/>
          <w:sz w:val="20"/>
          <w:lang w:eastAsia="lt-LT"/>
        </w:rPr>
        <w:t>public</w:t>
      </w:r>
      <w:r w:rsidRPr="00421496">
        <w:rPr>
          <w:rFonts w:ascii="Courier New" w:hAnsi="Courier New" w:cs="Courier New"/>
          <w:color w:val="000000"/>
          <w:sz w:val="20"/>
          <w:lang w:eastAsia="lt-LT"/>
        </w:rPr>
        <w:t xml:space="preserve"> Atstovybes(</w:t>
      </w:r>
      <w:r w:rsidRPr="00421496">
        <w:rPr>
          <w:rFonts w:ascii="Courier New" w:hAnsi="Courier New" w:cs="Courier New"/>
          <w:color w:val="0000FF"/>
          <w:sz w:val="20"/>
          <w:lang w:eastAsia="lt-LT"/>
        </w:rPr>
        <w:t>string</w:t>
      </w:r>
      <w:r w:rsidRPr="00421496">
        <w:rPr>
          <w:rFonts w:ascii="Courier New" w:hAnsi="Courier New" w:cs="Courier New"/>
          <w:color w:val="000000"/>
          <w:sz w:val="20"/>
          <w:lang w:eastAsia="lt-LT"/>
        </w:rPr>
        <w:t xml:space="preserve"> atstovybe, </w:t>
      </w:r>
      <w:r w:rsidRPr="00421496">
        <w:rPr>
          <w:rFonts w:ascii="Courier New" w:hAnsi="Courier New" w:cs="Courier New"/>
          <w:color w:val="0000FF"/>
          <w:sz w:val="20"/>
          <w:lang w:eastAsia="lt-LT"/>
        </w:rPr>
        <w:t>int</w:t>
      </w:r>
      <w:r w:rsidRPr="00421496">
        <w:rPr>
          <w:rFonts w:ascii="Courier New" w:hAnsi="Courier New" w:cs="Courier New"/>
          <w:color w:val="000000"/>
          <w:sz w:val="20"/>
          <w:lang w:eastAsia="lt-LT"/>
        </w:rPr>
        <w:t xml:space="preserve"> maxKiekis)</w:t>
      </w:r>
    </w:p>
    <w:p w14:paraId="1D92B678"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206EDA1C"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atstovybesPav = atstovybe;</w:t>
      </w:r>
    </w:p>
    <w:p w14:paraId="57B226B5"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Klausimai = </w:t>
      </w:r>
      <w:r w:rsidRPr="00421496">
        <w:rPr>
          <w:rFonts w:ascii="Courier New" w:hAnsi="Courier New" w:cs="Courier New"/>
          <w:color w:val="0000FF"/>
          <w:sz w:val="20"/>
          <w:lang w:eastAsia="lt-LT"/>
        </w:rPr>
        <w:t>new</w:t>
      </w:r>
      <w:r w:rsidRPr="00421496">
        <w:rPr>
          <w:rFonts w:ascii="Courier New" w:hAnsi="Courier New" w:cs="Courier New"/>
          <w:color w:val="000000"/>
          <w:sz w:val="20"/>
          <w:lang w:eastAsia="lt-LT"/>
        </w:rPr>
        <w:t xml:space="preserve"> Konteineris(maxKiekis);</w:t>
      </w:r>
    </w:p>
    <w:p w14:paraId="6883D2FB"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2441D03C" w14:textId="77777777" w:rsidR="007476F5" w:rsidRPr="00421496" w:rsidRDefault="007476F5" w:rsidP="007476F5">
      <w:pPr>
        <w:autoSpaceDE w:val="0"/>
        <w:autoSpaceDN w:val="0"/>
        <w:adjustRightInd w:val="0"/>
        <w:ind w:firstLine="0"/>
        <w:jc w:val="left"/>
        <w:rPr>
          <w:rFonts w:ascii="Courier New" w:hAnsi="Courier New" w:cs="Courier New"/>
          <w:color w:val="000000"/>
          <w:sz w:val="20"/>
          <w:lang w:eastAsia="lt-LT"/>
        </w:rPr>
      </w:pPr>
      <w:r w:rsidRPr="00421496">
        <w:rPr>
          <w:rFonts w:ascii="Courier New" w:hAnsi="Courier New" w:cs="Courier New"/>
          <w:color w:val="000000"/>
          <w:sz w:val="20"/>
          <w:lang w:eastAsia="lt-LT"/>
        </w:rPr>
        <w:t xml:space="preserve">    }</w:t>
      </w:r>
    </w:p>
    <w:p w14:paraId="0BDE5A9A" w14:textId="77777777" w:rsidR="007476F5" w:rsidRDefault="007476F5" w:rsidP="007476F5">
      <w:pPr>
        <w:pStyle w:val="Programostekstas"/>
        <w:rPr>
          <w:rFonts w:cs="Courier New"/>
          <w:color w:val="000000"/>
          <w:lang w:eastAsia="lt-LT"/>
        </w:rPr>
      </w:pPr>
      <w:r w:rsidRPr="00421496">
        <w:rPr>
          <w:rFonts w:cs="Courier New"/>
          <w:color w:val="000000"/>
          <w:lang w:eastAsia="lt-LT"/>
        </w:rPr>
        <w:t>}</w:t>
      </w:r>
    </w:p>
    <w:p w14:paraId="6C468063" w14:textId="77777777" w:rsidR="00421496" w:rsidRPr="00421496" w:rsidRDefault="00421496" w:rsidP="007476F5">
      <w:pPr>
        <w:pStyle w:val="Programostekstas"/>
        <w:rPr>
          <w:rFonts w:cs="Courier New"/>
          <w:b/>
        </w:rPr>
      </w:pPr>
    </w:p>
    <w:p w14:paraId="67B849E0"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DaugiausiaKlausimuAtskirai.cs</w:t>
      </w:r>
      <w:r w:rsidR="00421496">
        <w:rPr>
          <w:rFonts w:ascii="Times New Roman" w:hAnsi="Times New Roman"/>
          <w:b/>
          <w:sz w:val="22"/>
          <w:szCs w:val="22"/>
        </w:rPr>
        <w:t>:</w:t>
      </w:r>
    </w:p>
    <w:p w14:paraId="23F71694" w14:textId="77777777" w:rsidR="00CF17BE" w:rsidRDefault="00CF17BE" w:rsidP="00AB7416">
      <w:pPr>
        <w:pStyle w:val="Programostekstas"/>
        <w:rPr>
          <w:rFonts w:ascii="Times New Roman" w:hAnsi="Times New Roman"/>
          <w:b/>
          <w:sz w:val="22"/>
          <w:szCs w:val="22"/>
        </w:rPr>
      </w:pPr>
    </w:p>
    <w:p w14:paraId="5929FD70"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using</w:t>
      </w:r>
      <w:r w:rsidRPr="00A54FED">
        <w:rPr>
          <w:rFonts w:ascii="Courier New" w:hAnsi="Courier New" w:cs="Courier New"/>
          <w:color w:val="000000"/>
          <w:sz w:val="20"/>
          <w:lang w:eastAsia="lt-LT"/>
        </w:rPr>
        <w:t xml:space="preserve"> System;</w:t>
      </w:r>
    </w:p>
    <w:p w14:paraId="3AEC8B14"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using</w:t>
      </w:r>
      <w:r w:rsidRPr="00A54FED">
        <w:rPr>
          <w:rFonts w:ascii="Courier New" w:hAnsi="Courier New" w:cs="Courier New"/>
          <w:color w:val="000000"/>
          <w:sz w:val="20"/>
          <w:lang w:eastAsia="lt-LT"/>
        </w:rPr>
        <w:t xml:space="preserve"> System.Collections.Generic;</w:t>
      </w:r>
    </w:p>
    <w:p w14:paraId="1FA04C7E"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using</w:t>
      </w:r>
      <w:r w:rsidRPr="00A54FED">
        <w:rPr>
          <w:rFonts w:ascii="Courier New" w:hAnsi="Courier New" w:cs="Courier New"/>
          <w:color w:val="000000"/>
          <w:sz w:val="20"/>
          <w:lang w:eastAsia="lt-LT"/>
        </w:rPr>
        <w:t xml:space="preserve"> System.Linq;</w:t>
      </w:r>
    </w:p>
    <w:p w14:paraId="63A34986"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using</w:t>
      </w:r>
      <w:r w:rsidRPr="00A54FED">
        <w:rPr>
          <w:rFonts w:ascii="Courier New" w:hAnsi="Courier New" w:cs="Courier New"/>
          <w:color w:val="000000"/>
          <w:sz w:val="20"/>
          <w:lang w:eastAsia="lt-LT"/>
        </w:rPr>
        <w:t xml:space="preserve"> System.Text;</w:t>
      </w:r>
    </w:p>
    <w:p w14:paraId="0A488C06"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using</w:t>
      </w:r>
      <w:r w:rsidRPr="00A54FED">
        <w:rPr>
          <w:rFonts w:ascii="Courier New" w:hAnsi="Courier New" w:cs="Courier New"/>
          <w:color w:val="000000"/>
          <w:sz w:val="20"/>
          <w:lang w:eastAsia="lt-LT"/>
        </w:rPr>
        <w:t xml:space="preserve"> System.Threading.Tasks;</w:t>
      </w:r>
    </w:p>
    <w:p w14:paraId="1C307CB4"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p>
    <w:p w14:paraId="0B2CB38D"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FF"/>
          <w:sz w:val="20"/>
          <w:lang w:eastAsia="lt-LT"/>
        </w:rPr>
        <w:t>namespace</w:t>
      </w:r>
      <w:r w:rsidRPr="00A54FED">
        <w:rPr>
          <w:rFonts w:ascii="Courier New" w:hAnsi="Courier New" w:cs="Courier New"/>
          <w:color w:val="000000"/>
          <w:sz w:val="20"/>
          <w:lang w:eastAsia="lt-LT"/>
        </w:rPr>
        <w:t xml:space="preserve"> U2_5_Mantas_Danauskas</w:t>
      </w:r>
    </w:p>
    <w:p w14:paraId="4CF0D780"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00"/>
          <w:sz w:val="20"/>
          <w:lang w:eastAsia="lt-LT"/>
        </w:rPr>
        <w:t>{</w:t>
      </w:r>
    </w:p>
    <w:p w14:paraId="4E883AF1"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00"/>
          <w:sz w:val="20"/>
          <w:lang w:eastAsia="lt-LT"/>
        </w:rPr>
        <w:t xml:space="preserve">    </w:t>
      </w:r>
      <w:r w:rsidRPr="00A54FED">
        <w:rPr>
          <w:rFonts w:ascii="Courier New" w:hAnsi="Courier New" w:cs="Courier New"/>
          <w:color w:val="808080"/>
          <w:sz w:val="20"/>
          <w:lang w:eastAsia="lt-LT"/>
        </w:rPr>
        <w:t>///</w:t>
      </w:r>
      <w:r w:rsidRPr="00A54FED">
        <w:rPr>
          <w:rFonts w:ascii="Courier New" w:hAnsi="Courier New" w:cs="Courier New"/>
          <w:color w:val="008000"/>
          <w:sz w:val="20"/>
          <w:lang w:eastAsia="lt-LT"/>
        </w:rPr>
        <w:t xml:space="preserve"> </w:t>
      </w:r>
      <w:r w:rsidRPr="00A54FED">
        <w:rPr>
          <w:rFonts w:ascii="Courier New" w:hAnsi="Courier New" w:cs="Courier New"/>
          <w:color w:val="808080"/>
          <w:sz w:val="20"/>
          <w:lang w:eastAsia="lt-LT"/>
        </w:rPr>
        <w:t>&lt;summary&gt;</w:t>
      </w:r>
    </w:p>
    <w:p w14:paraId="5B4A098A" w14:textId="77777777" w:rsidR="00A54FED" w:rsidRDefault="00CF17BE" w:rsidP="00CF17BE">
      <w:pPr>
        <w:autoSpaceDE w:val="0"/>
        <w:autoSpaceDN w:val="0"/>
        <w:adjustRightInd w:val="0"/>
        <w:ind w:firstLine="0"/>
        <w:jc w:val="left"/>
        <w:rPr>
          <w:rFonts w:ascii="Courier New" w:hAnsi="Courier New" w:cs="Courier New"/>
          <w:color w:val="008000"/>
          <w:sz w:val="20"/>
          <w:lang w:eastAsia="lt-LT"/>
        </w:rPr>
      </w:pPr>
      <w:r w:rsidRPr="00A54FED">
        <w:rPr>
          <w:rFonts w:ascii="Courier New" w:hAnsi="Courier New" w:cs="Courier New"/>
          <w:color w:val="000000"/>
          <w:sz w:val="20"/>
          <w:lang w:eastAsia="lt-LT"/>
        </w:rPr>
        <w:t xml:space="preserve">    </w:t>
      </w:r>
      <w:r w:rsidRPr="00A54FED">
        <w:rPr>
          <w:rFonts w:ascii="Courier New" w:hAnsi="Courier New" w:cs="Courier New"/>
          <w:color w:val="808080"/>
          <w:sz w:val="20"/>
          <w:lang w:eastAsia="lt-LT"/>
        </w:rPr>
        <w:t>///</w:t>
      </w:r>
      <w:r w:rsidRPr="00A54FED">
        <w:rPr>
          <w:rFonts w:ascii="Courier New" w:hAnsi="Courier New" w:cs="Courier New"/>
          <w:color w:val="008000"/>
          <w:sz w:val="20"/>
          <w:lang w:eastAsia="lt-LT"/>
        </w:rPr>
        <w:t xml:space="preserve"> Klasėje saugomi autoriai, kiekvienoje atstovybėje parašę daugiausią </w:t>
      </w:r>
    </w:p>
    <w:p w14:paraId="425CD2BE" w14:textId="77777777" w:rsidR="00CF17BE" w:rsidRPr="00A54FED"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lastRenderedPageBreak/>
        <w:tab/>
      </w:r>
      <w:r w:rsidR="00CF17BE" w:rsidRPr="00A54FED">
        <w:rPr>
          <w:rFonts w:ascii="Courier New" w:hAnsi="Courier New" w:cs="Courier New"/>
          <w:color w:val="008000"/>
          <w:sz w:val="20"/>
          <w:lang w:eastAsia="lt-LT"/>
        </w:rPr>
        <w:t>klausimų</w:t>
      </w:r>
    </w:p>
    <w:p w14:paraId="7E0D942B" w14:textId="77777777" w:rsidR="00CF17BE" w:rsidRPr="00A54FED" w:rsidRDefault="00CF17BE" w:rsidP="00CF17BE">
      <w:pPr>
        <w:autoSpaceDE w:val="0"/>
        <w:autoSpaceDN w:val="0"/>
        <w:adjustRightInd w:val="0"/>
        <w:ind w:firstLine="0"/>
        <w:jc w:val="left"/>
        <w:rPr>
          <w:rFonts w:ascii="Courier New" w:hAnsi="Courier New" w:cs="Courier New"/>
          <w:color w:val="000000"/>
          <w:sz w:val="20"/>
          <w:lang w:eastAsia="lt-LT"/>
        </w:rPr>
      </w:pPr>
      <w:r w:rsidRPr="00A54FED">
        <w:rPr>
          <w:rFonts w:ascii="Courier New" w:hAnsi="Courier New" w:cs="Courier New"/>
          <w:color w:val="000000"/>
          <w:sz w:val="20"/>
          <w:lang w:eastAsia="lt-LT"/>
        </w:rPr>
        <w:t xml:space="preserve">    </w:t>
      </w:r>
      <w:r w:rsidRPr="00A54FED">
        <w:rPr>
          <w:rFonts w:ascii="Courier New" w:hAnsi="Courier New" w:cs="Courier New"/>
          <w:color w:val="808080"/>
          <w:sz w:val="20"/>
          <w:lang w:eastAsia="lt-LT"/>
        </w:rPr>
        <w:t>///</w:t>
      </w:r>
      <w:r w:rsidRPr="00A54FED">
        <w:rPr>
          <w:rFonts w:ascii="Courier New" w:hAnsi="Courier New" w:cs="Courier New"/>
          <w:color w:val="008000"/>
          <w:sz w:val="20"/>
          <w:lang w:eastAsia="lt-LT"/>
        </w:rPr>
        <w:t xml:space="preserve"> </w:t>
      </w:r>
      <w:r w:rsidRPr="00A54FED">
        <w:rPr>
          <w:rFonts w:ascii="Courier New" w:hAnsi="Courier New" w:cs="Courier New"/>
          <w:color w:val="808080"/>
          <w:sz w:val="20"/>
          <w:lang w:eastAsia="lt-LT"/>
        </w:rPr>
        <w:t>&lt;/summary&gt;</w:t>
      </w:r>
    </w:p>
    <w:p w14:paraId="69FA2AF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Pr>
          <w:rFonts w:ascii="Consolas" w:hAnsi="Consolas" w:cs="Consolas"/>
          <w:color w:val="000000"/>
          <w:sz w:val="19"/>
          <w:szCs w:val="19"/>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DaugiausiaKlausimuAtskirai</w:t>
      </w:r>
    </w:p>
    <w:p w14:paraId="3D4EE43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6965C2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 Autoriai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215987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autoriuKiekis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02A0C8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D4686A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DaugiausiaKlausimuAtskirai(</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maxKiekis)</w:t>
      </w:r>
    </w:p>
    <w:p w14:paraId="45A8694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8DB5A4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 = </w:t>
      </w:r>
      <w:r w:rsidRPr="00CF17BE">
        <w:rPr>
          <w:rFonts w:ascii="Courier New" w:hAnsi="Courier New" w:cs="Courier New"/>
          <w:color w:val="0000FF"/>
          <w:sz w:val="20"/>
          <w:lang w:eastAsia="lt-LT"/>
        </w:rPr>
        <w:t>new</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[maxKiekis];</w:t>
      </w:r>
    </w:p>
    <w:p w14:paraId="42222F7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autoriuKiekis = 0;</w:t>
      </w:r>
    </w:p>
    <w:p w14:paraId="348345B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B1554E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C66948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PridetiAutoriu(</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autoriausVardas)</w:t>
      </w:r>
    </w:p>
    <w:p w14:paraId="365C055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34674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Autoriai[autoriuKiekis++] = autoriausVardas;</w:t>
      </w:r>
    </w:p>
    <w:p w14:paraId="40FDFEF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B2B9B9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2FD718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GautiAutoriu(</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indeksas)</w:t>
      </w:r>
    </w:p>
    <w:p w14:paraId="4FF961B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D26BE9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Autoriai[indeksas];</w:t>
      </w:r>
    </w:p>
    <w:p w14:paraId="426A832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B36DA1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5258A90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IstrintiAutorius()</w:t>
      </w:r>
    </w:p>
    <w:p w14:paraId="2E5925C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D0AC13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0; i &lt; autoriuKiekis; i++)</w:t>
      </w:r>
    </w:p>
    <w:p w14:paraId="10A271B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2F0FEB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Autoriai[i] = </w:t>
      </w:r>
      <w:r w:rsidRPr="00CF17BE">
        <w:rPr>
          <w:rFonts w:ascii="Courier New" w:hAnsi="Courier New" w:cs="Courier New"/>
          <w:color w:val="0000FF"/>
          <w:sz w:val="20"/>
          <w:lang w:eastAsia="lt-LT"/>
        </w:rPr>
        <w:t>null</w:t>
      </w:r>
      <w:r w:rsidRPr="00CF17BE">
        <w:rPr>
          <w:rFonts w:ascii="Courier New" w:hAnsi="Courier New" w:cs="Courier New"/>
          <w:color w:val="000000"/>
          <w:sz w:val="20"/>
          <w:lang w:eastAsia="lt-LT"/>
        </w:rPr>
        <w:t>;</w:t>
      </w:r>
    </w:p>
    <w:p w14:paraId="3268F47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F7783B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2704374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autoriuKiekis = 0;</w:t>
      </w:r>
    </w:p>
    <w:p w14:paraId="67C9831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8B81E6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A73C6C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169D0328" w14:textId="77777777" w:rsidR="00CF17BE" w:rsidRDefault="00CF17BE" w:rsidP="00AB7416">
      <w:pPr>
        <w:pStyle w:val="Programostekstas"/>
        <w:rPr>
          <w:rFonts w:ascii="Times New Roman" w:hAnsi="Times New Roman"/>
          <w:b/>
          <w:sz w:val="22"/>
          <w:szCs w:val="22"/>
        </w:rPr>
      </w:pPr>
    </w:p>
    <w:p w14:paraId="208EC09E"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DaugiausiaKlausimuBendrai.cs</w:t>
      </w:r>
      <w:r w:rsidR="00421496">
        <w:rPr>
          <w:rFonts w:ascii="Times New Roman" w:hAnsi="Times New Roman"/>
          <w:b/>
          <w:sz w:val="22"/>
          <w:szCs w:val="22"/>
        </w:rPr>
        <w:t>:</w:t>
      </w:r>
    </w:p>
    <w:p w14:paraId="1F8031E3" w14:textId="77777777" w:rsidR="00CF17BE" w:rsidRDefault="00CF17BE" w:rsidP="00AB7416">
      <w:pPr>
        <w:pStyle w:val="Programostekstas"/>
        <w:rPr>
          <w:rFonts w:ascii="Times New Roman" w:hAnsi="Times New Roman"/>
          <w:b/>
          <w:sz w:val="22"/>
          <w:szCs w:val="22"/>
        </w:rPr>
      </w:pPr>
    </w:p>
    <w:p w14:paraId="140685B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w:t>
      </w:r>
    </w:p>
    <w:p w14:paraId="5943A1E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System.Collections.Generic;</w:t>
      </w:r>
    </w:p>
    <w:p w14:paraId="12A7FE0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System.Linq;</w:t>
      </w:r>
    </w:p>
    <w:p w14:paraId="51C83E5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System.Text;</w:t>
      </w:r>
    </w:p>
    <w:p w14:paraId="0A0C382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System.Threading.Tasks;</w:t>
      </w:r>
    </w:p>
    <w:p w14:paraId="11D2A12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587E555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namespace</w:t>
      </w:r>
      <w:r w:rsidRPr="00CF17BE">
        <w:rPr>
          <w:rFonts w:ascii="Courier New" w:hAnsi="Courier New" w:cs="Courier New"/>
          <w:color w:val="000000"/>
          <w:sz w:val="20"/>
          <w:lang w:eastAsia="lt-LT"/>
        </w:rPr>
        <w:t xml:space="preserve"> U2_5_Mantas_Danauskas</w:t>
      </w:r>
    </w:p>
    <w:p w14:paraId="019C356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60B9B1F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4EED53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Klasėje saugomas autorius, parašęs daugiausia klausimų</w:t>
      </w:r>
    </w:p>
    <w:p w14:paraId="019A1A3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0FEC569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DaugiausiaKlausimuBendrai</w:t>
      </w:r>
    </w:p>
    <w:p w14:paraId="78C1E76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1D7EB0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Autoriai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1360EE4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autoriuKiekis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08A1AEC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3DBAB66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DaugiausiaKlausimuBendrai(</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maxKiekis)</w:t>
      </w:r>
    </w:p>
    <w:p w14:paraId="3EF34F8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73FA36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 = </w:t>
      </w:r>
      <w:r w:rsidRPr="00CF17BE">
        <w:rPr>
          <w:rFonts w:ascii="Courier New" w:hAnsi="Courier New" w:cs="Courier New"/>
          <w:color w:val="0000FF"/>
          <w:sz w:val="20"/>
          <w:lang w:eastAsia="lt-LT"/>
        </w:rPr>
        <w:t>new</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[maxKiekis];</w:t>
      </w:r>
    </w:p>
    <w:p w14:paraId="7F6D3FD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autoriuKiekis = 0;</w:t>
      </w:r>
    </w:p>
    <w:p w14:paraId="1D374AF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D43A53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5725433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PridetiAutoriu(</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vardas)</w:t>
      </w:r>
    </w:p>
    <w:p w14:paraId="4B91272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A9781D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Autoriai[autoriuKiekis++] = vardas;</w:t>
      </w:r>
    </w:p>
    <w:p w14:paraId="415C24C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6FC288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12AAD5E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GautiAutoriu(</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indeksas)</w:t>
      </w:r>
    </w:p>
    <w:p w14:paraId="3EDBB34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D78F6B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lastRenderedPageBreak/>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Autoriai[indeksas];</w:t>
      </w:r>
    </w:p>
    <w:p w14:paraId="749DC17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313DD2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C1802C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IstrintiAutorius()</w:t>
      </w:r>
    </w:p>
    <w:p w14:paraId="10303FF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612201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0; i &lt; autoriuKiekis; i++)</w:t>
      </w:r>
    </w:p>
    <w:p w14:paraId="206547B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87D87B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Autoriai[i] = </w:t>
      </w:r>
      <w:r w:rsidRPr="00CF17BE">
        <w:rPr>
          <w:rFonts w:ascii="Courier New" w:hAnsi="Courier New" w:cs="Courier New"/>
          <w:color w:val="0000FF"/>
          <w:sz w:val="20"/>
          <w:lang w:eastAsia="lt-LT"/>
        </w:rPr>
        <w:t>null</w:t>
      </w:r>
      <w:r w:rsidRPr="00CF17BE">
        <w:rPr>
          <w:rFonts w:ascii="Courier New" w:hAnsi="Courier New" w:cs="Courier New"/>
          <w:color w:val="000000"/>
          <w:sz w:val="20"/>
          <w:lang w:eastAsia="lt-LT"/>
        </w:rPr>
        <w:t>;</w:t>
      </w:r>
    </w:p>
    <w:p w14:paraId="32CBFC2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6943B8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FBBA29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autoriuKiekis = 0;</w:t>
      </w:r>
    </w:p>
    <w:p w14:paraId="2C58ABA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0BE261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79C84D4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144A29A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metodas grąžina didžiausią klausimų skaičių iš visų atsovybių</w:t>
      </w:r>
    </w:p>
    <w:p w14:paraId="7C2C219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441078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atstovybe</w:t>
      </w:r>
      <w:r w:rsidRPr="00CF17BE">
        <w:rPr>
          <w:rFonts w:ascii="Courier New" w:hAnsi="Courier New" w:cs="Courier New"/>
          <w:color w:val="808080"/>
          <w:sz w:val="20"/>
          <w:lang w:eastAsia="lt-LT"/>
        </w:rPr>
        <w:t>"&gt;&lt;/param&gt;</w:t>
      </w:r>
    </w:p>
    <w:p w14:paraId="46F9915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klausimuSkaicius</w:t>
      </w:r>
      <w:r w:rsidRPr="00CF17BE">
        <w:rPr>
          <w:rFonts w:ascii="Courier New" w:hAnsi="Courier New" w:cs="Courier New"/>
          <w:color w:val="808080"/>
          <w:sz w:val="20"/>
          <w:lang w:eastAsia="lt-LT"/>
        </w:rPr>
        <w:t>"&gt;&lt;/param&gt;</w:t>
      </w:r>
    </w:p>
    <w:p w14:paraId="6F48EB3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&lt;returns&gt;&lt;/returns&gt;</w:t>
      </w:r>
    </w:p>
    <w:p w14:paraId="5B74F440"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DaugiausiaiAtstovybejPaieska(Atstovybes atstovybe,</w:t>
      </w:r>
    </w:p>
    <w:p w14:paraId="30CB0F8C" w14:textId="77777777" w:rsidR="00CF17BE" w:rsidRPr="00CF17BE" w:rsidRDefault="00CF17BE" w:rsidP="00A54FED">
      <w:pPr>
        <w:autoSpaceDE w:val="0"/>
        <w:autoSpaceDN w:val="0"/>
        <w:adjustRightInd w:val="0"/>
        <w:ind w:left="504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klausimuSkaicius)</w:t>
      </w:r>
    </w:p>
    <w:p w14:paraId="79202E9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2A87B0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laikinasKlausimuSkaicius;</w:t>
      </w:r>
    </w:p>
    <w:p w14:paraId="74846E1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vardas;</w:t>
      </w:r>
    </w:p>
    <w:p w14:paraId="1781660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5A34724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0; i &lt; atstovybe.Klausimai.kiekKlausimu; i++)</w:t>
      </w:r>
    </w:p>
    <w:p w14:paraId="29104C0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140B02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laikinasKlausimuSkaicius = 1;</w:t>
      </w:r>
    </w:p>
    <w:p w14:paraId="59B1E62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vardas = atstovybe.Klausimai.GautiKlausima(i).Autorius;</w:t>
      </w:r>
    </w:p>
    <w:p w14:paraId="18D79C9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22A03E8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j = i + 1; j &lt; atstovybe.Klausimai.kiekKlausimu; j++)</w:t>
      </w:r>
    </w:p>
    <w:p w14:paraId="788C894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27C464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(vardas == atstovybe.Klausimai.GautiKlausima(j).Autorius)</w:t>
      </w:r>
    </w:p>
    <w:p w14:paraId="34A0326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laikinasKlausimuSkaicius++;</w:t>
      </w:r>
    </w:p>
    <w:p w14:paraId="00BAB73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613A75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B07F08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(laikinasKlausimuSkaicius &gt; klausimuSkaicius)</w:t>
      </w:r>
    </w:p>
    <w:p w14:paraId="4AA33F4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3C03D6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klausimuSkaicius = laikinasKlausimuSkaicius;</w:t>
      </w:r>
    </w:p>
    <w:p w14:paraId="3100AB6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IstrintiAutorius();</w:t>
      </w:r>
    </w:p>
    <w:p w14:paraId="01BD5D2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PridetiAutoriu(vardas);</w:t>
      </w:r>
    </w:p>
    <w:p w14:paraId="58AA570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9D8E563"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else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(laikinasKlausimuSkaicius == klausimuSkaicius &amp;&amp; </w:t>
      </w:r>
    </w:p>
    <w:p w14:paraId="30E4C289"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CF17BE" w:rsidRPr="00CF17BE">
        <w:rPr>
          <w:rFonts w:ascii="Courier New" w:hAnsi="Courier New" w:cs="Courier New"/>
          <w:color w:val="000000"/>
          <w:sz w:val="20"/>
          <w:lang w:eastAsia="lt-LT"/>
        </w:rPr>
        <w:t>!Autoriai.Contains(vardas))</w:t>
      </w:r>
    </w:p>
    <w:p w14:paraId="5307C4C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C1408C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PridetiAutoriu(vardas);</w:t>
      </w:r>
    </w:p>
    <w:p w14:paraId="57A1FDB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C8ED7C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EF9C58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1F1B1E1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klausimuSkaicius;</w:t>
      </w:r>
    </w:p>
    <w:p w14:paraId="6E5F0B1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F3A237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46E59A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18732175" w14:textId="77777777" w:rsidR="00CF17BE" w:rsidRDefault="00CF17BE" w:rsidP="00AB7416">
      <w:pPr>
        <w:pStyle w:val="Programostekstas"/>
        <w:rPr>
          <w:rFonts w:ascii="Times New Roman" w:hAnsi="Times New Roman"/>
          <w:b/>
          <w:sz w:val="22"/>
          <w:szCs w:val="22"/>
        </w:rPr>
      </w:pPr>
    </w:p>
    <w:p w14:paraId="13D756A7"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Klausimas.cs</w:t>
      </w:r>
      <w:r w:rsidR="00421496">
        <w:rPr>
          <w:rFonts w:ascii="Times New Roman" w:hAnsi="Times New Roman"/>
          <w:b/>
          <w:sz w:val="22"/>
          <w:szCs w:val="22"/>
        </w:rPr>
        <w:t>:</w:t>
      </w:r>
    </w:p>
    <w:p w14:paraId="472413A4" w14:textId="77777777" w:rsidR="00CF17BE" w:rsidRDefault="00CF17BE" w:rsidP="00AB7416">
      <w:pPr>
        <w:pStyle w:val="Programostekstas"/>
        <w:rPr>
          <w:rFonts w:ascii="Times New Roman" w:hAnsi="Times New Roman"/>
          <w:b/>
          <w:sz w:val="22"/>
          <w:szCs w:val="22"/>
        </w:rPr>
      </w:pPr>
    </w:p>
    <w:p w14:paraId="4E1265A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w:t>
      </w:r>
    </w:p>
    <w:p w14:paraId="32D280C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System.Collections.Generic;</w:t>
      </w:r>
    </w:p>
    <w:p w14:paraId="50A3F6B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System.Linq;</w:t>
      </w:r>
    </w:p>
    <w:p w14:paraId="3D3D885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System.Text;</w:t>
      </w:r>
    </w:p>
    <w:p w14:paraId="7CA3C5E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System.IO;</w:t>
      </w:r>
    </w:p>
    <w:p w14:paraId="31ECCC8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System.Threading.Tasks;</w:t>
      </w:r>
    </w:p>
    <w:p w14:paraId="646FDA3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32137B8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namespace</w:t>
      </w:r>
      <w:r w:rsidRPr="00CF17BE">
        <w:rPr>
          <w:rFonts w:ascii="Courier New" w:hAnsi="Courier New" w:cs="Courier New"/>
          <w:color w:val="000000"/>
          <w:sz w:val="20"/>
          <w:lang w:eastAsia="lt-LT"/>
        </w:rPr>
        <w:t xml:space="preserve"> U2_5_Mantas_Danauskas</w:t>
      </w:r>
    </w:p>
    <w:p w14:paraId="3075993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2A83CA4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1CF3732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lastRenderedPageBreak/>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klasė, kurioje yra sukurti parametrai apibūdinantis klausimą</w:t>
      </w:r>
    </w:p>
    <w:p w14:paraId="4294D6C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6300CB6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Klausimas</w:t>
      </w:r>
    </w:p>
    <w:p w14:paraId="3087842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9E5E1A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Tema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630E857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Sudėtingumas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3F229F6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Autorius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2E4A6B0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KlausimoTekstas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77F94E0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AtsakymoVariantai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3234266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TeisingasAtsakymas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15B1598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Balai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4FC4D81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4DA3368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096FFE7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Konstruktorius</w:t>
      </w:r>
    </w:p>
    <w:p w14:paraId="2882B74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39BE360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tema</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Klausimo tema</w:t>
      </w:r>
      <w:r w:rsidRPr="00CF17BE">
        <w:rPr>
          <w:rFonts w:ascii="Courier New" w:hAnsi="Courier New" w:cs="Courier New"/>
          <w:color w:val="808080"/>
          <w:sz w:val="20"/>
          <w:lang w:eastAsia="lt-LT"/>
        </w:rPr>
        <w:t>&lt;/param&gt;</w:t>
      </w:r>
    </w:p>
    <w:p w14:paraId="512A669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sudėtingumas</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Klausimo sudėtingumas</w:t>
      </w:r>
      <w:r w:rsidRPr="00CF17BE">
        <w:rPr>
          <w:rFonts w:ascii="Courier New" w:hAnsi="Courier New" w:cs="Courier New"/>
          <w:color w:val="808080"/>
          <w:sz w:val="20"/>
          <w:lang w:eastAsia="lt-LT"/>
        </w:rPr>
        <w:t>&lt;/param&gt;</w:t>
      </w:r>
    </w:p>
    <w:p w14:paraId="62AF228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autorius</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Klausimo autorius</w:t>
      </w:r>
      <w:r w:rsidRPr="00CF17BE">
        <w:rPr>
          <w:rFonts w:ascii="Courier New" w:hAnsi="Courier New" w:cs="Courier New"/>
          <w:color w:val="808080"/>
          <w:sz w:val="20"/>
          <w:lang w:eastAsia="lt-LT"/>
        </w:rPr>
        <w:t>&lt;/param&gt;</w:t>
      </w:r>
    </w:p>
    <w:p w14:paraId="73CC3CD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klausimoTekstas</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Klausimas</w:t>
      </w:r>
      <w:r w:rsidRPr="00CF17BE">
        <w:rPr>
          <w:rFonts w:ascii="Courier New" w:hAnsi="Courier New" w:cs="Courier New"/>
          <w:color w:val="808080"/>
          <w:sz w:val="20"/>
          <w:lang w:eastAsia="lt-LT"/>
        </w:rPr>
        <w:t>&lt;/param&gt;</w:t>
      </w:r>
    </w:p>
    <w:p w14:paraId="7D467C2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atsakymoVariantai</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Galimi klausimo atsakymai</w:t>
      </w:r>
      <w:r w:rsidRPr="00CF17BE">
        <w:rPr>
          <w:rFonts w:ascii="Courier New" w:hAnsi="Courier New" w:cs="Courier New"/>
          <w:color w:val="808080"/>
          <w:sz w:val="20"/>
          <w:lang w:eastAsia="lt-LT"/>
        </w:rPr>
        <w:t>&lt;/param&gt;</w:t>
      </w:r>
    </w:p>
    <w:p w14:paraId="1416278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teisingasAtsakymas</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Teisingas klausimo atsakymas</w:t>
      </w:r>
      <w:r w:rsidRPr="00CF17BE">
        <w:rPr>
          <w:rFonts w:ascii="Courier New" w:hAnsi="Courier New" w:cs="Courier New"/>
          <w:color w:val="808080"/>
          <w:sz w:val="20"/>
          <w:lang w:eastAsia="lt-LT"/>
        </w:rPr>
        <w:t>&lt;/param&gt;</w:t>
      </w:r>
    </w:p>
    <w:p w14:paraId="30F66E62" w14:textId="77777777" w:rsidR="00A54FED" w:rsidRDefault="00CF17BE" w:rsidP="00CF17BE">
      <w:pPr>
        <w:autoSpaceDE w:val="0"/>
        <w:autoSpaceDN w:val="0"/>
        <w:adjustRightInd w:val="0"/>
        <w:ind w:firstLine="0"/>
        <w:jc w:val="left"/>
        <w:rPr>
          <w:rFonts w:ascii="Courier New" w:hAnsi="Courier New" w:cs="Courier New"/>
          <w:color w:val="008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balai</w:t>
      </w:r>
      <w:r w:rsidRPr="00CF17BE">
        <w:rPr>
          <w:rFonts w:ascii="Courier New" w:hAnsi="Courier New" w:cs="Courier New"/>
          <w:color w:val="808080"/>
          <w:sz w:val="20"/>
          <w:lang w:eastAsia="lt-LT"/>
        </w:rPr>
        <w:t>"&gt;</w:t>
      </w:r>
      <w:r w:rsidRPr="00CF17BE">
        <w:rPr>
          <w:rFonts w:ascii="Courier New" w:hAnsi="Courier New" w:cs="Courier New"/>
          <w:color w:val="008000"/>
          <w:sz w:val="20"/>
          <w:lang w:eastAsia="lt-LT"/>
        </w:rPr>
        <w:t xml:space="preserve">Balai skiriami už teisinga atsakyma į </w:t>
      </w:r>
    </w:p>
    <w:p w14:paraId="78F57C5E"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CF17BE" w:rsidRPr="00CF17BE">
        <w:rPr>
          <w:rFonts w:ascii="Courier New" w:hAnsi="Courier New" w:cs="Courier New"/>
          <w:color w:val="008000"/>
          <w:sz w:val="20"/>
          <w:lang w:eastAsia="lt-LT"/>
        </w:rPr>
        <w:t>klausimą</w:t>
      </w:r>
      <w:r w:rsidR="00CF17BE" w:rsidRPr="00CF17BE">
        <w:rPr>
          <w:rFonts w:ascii="Courier New" w:hAnsi="Courier New" w:cs="Courier New"/>
          <w:color w:val="808080"/>
          <w:sz w:val="20"/>
          <w:lang w:eastAsia="lt-LT"/>
        </w:rPr>
        <w:t>&lt;/param&gt;</w:t>
      </w:r>
    </w:p>
    <w:p w14:paraId="7CB10906"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Klausimas(</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tema,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sudėtingumas,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autorius,</w:t>
      </w:r>
    </w:p>
    <w:p w14:paraId="2EB41428" w14:textId="77777777" w:rsidR="00A54FED" w:rsidRDefault="00CF17BE" w:rsidP="00A54FED">
      <w:pPr>
        <w:autoSpaceDE w:val="0"/>
        <w:autoSpaceDN w:val="0"/>
        <w:adjustRightInd w:val="0"/>
        <w:ind w:left="216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klausimoTekstas,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atsakymoVariantai,</w:t>
      </w:r>
    </w:p>
    <w:p w14:paraId="4D760870" w14:textId="77777777" w:rsidR="00CF17BE" w:rsidRPr="00CF17BE" w:rsidRDefault="00CF17BE" w:rsidP="00A54FED">
      <w:pPr>
        <w:autoSpaceDE w:val="0"/>
        <w:autoSpaceDN w:val="0"/>
        <w:adjustRightInd w:val="0"/>
        <w:ind w:left="2880"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teisingasAtsakymas,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balai)</w:t>
      </w:r>
    </w:p>
    <w:p w14:paraId="442E9C9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B39EF8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Tema = tema;</w:t>
      </w:r>
    </w:p>
    <w:p w14:paraId="08A7AB8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Sudėtingumas = sudėtingumas;</w:t>
      </w:r>
    </w:p>
    <w:p w14:paraId="236BE9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Autorius = autorius;</w:t>
      </w:r>
    </w:p>
    <w:p w14:paraId="7DDA77D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KlausimoTekstas = klausimoTekstas;</w:t>
      </w:r>
    </w:p>
    <w:p w14:paraId="4134547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AtsakymoVariantai = atsakymoVariantai;</w:t>
      </w:r>
    </w:p>
    <w:p w14:paraId="0F9824B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TeisingasAtsakymas = teisingasAtsakymas;</w:t>
      </w:r>
    </w:p>
    <w:p w14:paraId="5AC5DDD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Balai = balai;</w:t>
      </w:r>
    </w:p>
    <w:p w14:paraId="73DB8A7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85CEF5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057E30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8000"/>
          <w:sz w:val="20"/>
          <w:lang w:eastAsia="lt-LT"/>
        </w:rPr>
        <w:t>//Equals užklojimas</w:t>
      </w:r>
    </w:p>
    <w:p w14:paraId="36AE7E3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bool</w:t>
      </w:r>
      <w:r w:rsidRPr="00CF17BE">
        <w:rPr>
          <w:rFonts w:ascii="Courier New" w:hAnsi="Courier New" w:cs="Courier New"/>
          <w:color w:val="000000"/>
          <w:sz w:val="20"/>
          <w:lang w:eastAsia="lt-LT"/>
        </w:rPr>
        <w:t xml:space="preserve"> Equals(Klausimas kitas)</w:t>
      </w:r>
    </w:p>
    <w:p w14:paraId="5F2D77B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E56C95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KlausimoTekstas == kitas.KlausimoTekstas;</w:t>
      </w:r>
    </w:p>
    <w:p w14:paraId="12765C2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1BB214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2F7C4E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564AC423" w14:textId="77777777" w:rsidR="00CF17BE" w:rsidRDefault="00CF17BE" w:rsidP="00AB7416">
      <w:pPr>
        <w:pStyle w:val="Programostekstas"/>
        <w:rPr>
          <w:rFonts w:ascii="Times New Roman" w:hAnsi="Times New Roman"/>
          <w:b/>
          <w:sz w:val="22"/>
          <w:szCs w:val="22"/>
        </w:rPr>
      </w:pPr>
    </w:p>
    <w:p w14:paraId="0D535F37"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Konteineris.cs</w:t>
      </w:r>
      <w:r w:rsidR="00421496">
        <w:rPr>
          <w:rFonts w:ascii="Times New Roman" w:hAnsi="Times New Roman"/>
          <w:b/>
          <w:sz w:val="22"/>
          <w:szCs w:val="22"/>
        </w:rPr>
        <w:t>:</w:t>
      </w:r>
    </w:p>
    <w:p w14:paraId="5278750E" w14:textId="77777777" w:rsidR="00CF17BE" w:rsidRDefault="00CF17BE" w:rsidP="00AB7416">
      <w:pPr>
        <w:pStyle w:val="Programostekstas"/>
        <w:rPr>
          <w:rFonts w:ascii="Times New Roman" w:hAnsi="Times New Roman"/>
          <w:b/>
          <w:sz w:val="22"/>
          <w:szCs w:val="22"/>
        </w:rPr>
      </w:pPr>
    </w:p>
    <w:p w14:paraId="722F7D2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w:t>
      </w:r>
    </w:p>
    <w:p w14:paraId="22E0AC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System.Collections.Generic;</w:t>
      </w:r>
    </w:p>
    <w:p w14:paraId="20546B9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System.Linq;</w:t>
      </w:r>
    </w:p>
    <w:p w14:paraId="61B0100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System.Text;</w:t>
      </w:r>
    </w:p>
    <w:p w14:paraId="3A64327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System.Threading.Tasks;</w:t>
      </w:r>
    </w:p>
    <w:p w14:paraId="30F0C91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206014C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namespace</w:t>
      </w:r>
      <w:r w:rsidRPr="00CF17BE">
        <w:rPr>
          <w:rFonts w:ascii="Courier New" w:hAnsi="Courier New" w:cs="Courier New"/>
          <w:color w:val="000000"/>
          <w:sz w:val="20"/>
          <w:lang w:eastAsia="lt-LT"/>
        </w:rPr>
        <w:t xml:space="preserve"> U2_5_Mantas_Danauskas</w:t>
      </w:r>
    </w:p>
    <w:p w14:paraId="21092B4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77CECDC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53B892C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Konteineris, į kurį dedame informaciją apie visus klausimus</w:t>
      </w:r>
    </w:p>
    <w:p w14:paraId="6AE477B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59D2B9D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Konteineris</w:t>
      </w:r>
    </w:p>
    <w:p w14:paraId="04307D3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33FA5F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Klausimas[] Klausimai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4BCE63B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kiekKlausimu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w:t>
      </w:r>
    </w:p>
    <w:p w14:paraId="47D4812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E6AAF6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Konteineris(</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maxKiekis)</w:t>
      </w:r>
    </w:p>
    <w:p w14:paraId="1DD8934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89805B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Klausimai = </w:t>
      </w:r>
      <w:r w:rsidRPr="00CF17BE">
        <w:rPr>
          <w:rFonts w:ascii="Courier New" w:hAnsi="Courier New" w:cs="Courier New"/>
          <w:color w:val="0000FF"/>
          <w:sz w:val="20"/>
          <w:lang w:eastAsia="lt-LT"/>
        </w:rPr>
        <w:t>new</w:t>
      </w:r>
      <w:r w:rsidRPr="00CF17BE">
        <w:rPr>
          <w:rFonts w:ascii="Courier New" w:hAnsi="Courier New" w:cs="Courier New"/>
          <w:color w:val="000000"/>
          <w:sz w:val="20"/>
          <w:lang w:eastAsia="lt-LT"/>
        </w:rPr>
        <w:t xml:space="preserve"> Klausimas[maxKiekis];</w:t>
      </w:r>
    </w:p>
    <w:p w14:paraId="1B1FB99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kiekKlausimu = 0;</w:t>
      </w:r>
    </w:p>
    <w:p w14:paraId="2B1F784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lastRenderedPageBreak/>
        <w:t xml:space="preserve">        }</w:t>
      </w:r>
    </w:p>
    <w:p w14:paraId="7154F10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2AFD28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PridetiKlausima(Klausimas duomenys)</w:t>
      </w:r>
    </w:p>
    <w:p w14:paraId="0E2CE41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B37AFD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Klausimai[kiekKlausimu++] = duomenys;</w:t>
      </w:r>
    </w:p>
    <w:p w14:paraId="526157E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B76AE9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1315612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Klausimas GautiKlausima(</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indeksas)</w:t>
      </w:r>
    </w:p>
    <w:p w14:paraId="363CDDE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81A8EE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Klausimai[indeksas];</w:t>
      </w:r>
    </w:p>
    <w:p w14:paraId="0DE8606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6C6086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163D6D3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4D931B3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Funkcija grąžina sutampančio klausimo tekstą</w:t>
      </w:r>
    </w:p>
    <w:p w14:paraId="1F86DC3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13BB64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kitas</w:t>
      </w:r>
      <w:r w:rsidRPr="00CF17BE">
        <w:rPr>
          <w:rFonts w:ascii="Courier New" w:hAnsi="Courier New" w:cs="Courier New"/>
          <w:color w:val="808080"/>
          <w:sz w:val="20"/>
          <w:lang w:eastAsia="lt-LT"/>
        </w:rPr>
        <w:t>"&gt;&lt;/param&gt;</w:t>
      </w:r>
    </w:p>
    <w:p w14:paraId="16FC1AC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vienodiKlaus</w:t>
      </w:r>
      <w:r w:rsidRPr="00CF17BE">
        <w:rPr>
          <w:rFonts w:ascii="Courier New" w:hAnsi="Courier New" w:cs="Courier New"/>
          <w:color w:val="808080"/>
          <w:sz w:val="20"/>
          <w:lang w:eastAsia="lt-LT"/>
        </w:rPr>
        <w:t>"&gt;&lt;/param&gt;</w:t>
      </w:r>
    </w:p>
    <w:p w14:paraId="609C1C4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kiekis</w:t>
      </w:r>
      <w:r w:rsidRPr="00CF17BE">
        <w:rPr>
          <w:rFonts w:ascii="Courier New" w:hAnsi="Courier New" w:cs="Courier New"/>
          <w:color w:val="808080"/>
          <w:sz w:val="20"/>
          <w:lang w:eastAsia="lt-LT"/>
        </w:rPr>
        <w:t>"&gt;&lt;/param&gt;</w:t>
      </w:r>
    </w:p>
    <w:p w14:paraId="5FF4F34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&lt;returns&gt;&lt;/returns&gt;</w:t>
      </w:r>
    </w:p>
    <w:p w14:paraId="5324F84D"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VienodiKlausimai(Atstovybes kitas,</w:t>
      </w:r>
      <w:r w:rsidR="00A54FED">
        <w:rPr>
          <w:rFonts w:ascii="Courier New" w:hAnsi="Courier New" w:cs="Courier New"/>
          <w:color w:val="000000"/>
          <w:sz w:val="20"/>
          <w:lang w:eastAsia="lt-LT"/>
        </w:rPr>
        <w:t xml:space="preserve"> </w:t>
      </w:r>
    </w:p>
    <w:p w14:paraId="4C568D32" w14:textId="77777777" w:rsidR="00CF17BE" w:rsidRPr="00CF17BE" w:rsidRDefault="00CF17BE" w:rsidP="00A54FED">
      <w:pPr>
        <w:autoSpaceDE w:val="0"/>
        <w:autoSpaceDN w:val="0"/>
        <w:adjustRightInd w:val="0"/>
        <w:ind w:left="3600"/>
        <w:jc w:val="left"/>
        <w:rPr>
          <w:rFonts w:ascii="Courier New" w:hAnsi="Courier New" w:cs="Courier New"/>
          <w:color w:val="000000"/>
          <w:sz w:val="20"/>
          <w:lang w:eastAsia="lt-LT"/>
        </w:rPr>
      </w:pPr>
      <w:r w:rsidRPr="00CF17BE">
        <w:rPr>
          <w:rFonts w:ascii="Courier New" w:hAnsi="Courier New" w:cs="Courier New"/>
          <w:color w:val="0000FF"/>
          <w:sz w:val="20"/>
          <w:lang w:eastAsia="lt-LT"/>
        </w:rPr>
        <w:t>ref</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vienodiKlaus, </w:t>
      </w:r>
      <w:r w:rsidRPr="00CF17BE">
        <w:rPr>
          <w:rFonts w:ascii="Courier New" w:hAnsi="Courier New" w:cs="Courier New"/>
          <w:color w:val="0000FF"/>
          <w:sz w:val="20"/>
          <w:lang w:eastAsia="lt-LT"/>
        </w:rPr>
        <w:t>ref</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kiekis)</w:t>
      </w:r>
    </w:p>
    <w:p w14:paraId="2F738E3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F2449D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0; i &lt; kiekKlausimu; i++)</w:t>
      </w:r>
    </w:p>
    <w:p w14:paraId="2E30D5B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283411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j = 0; j &lt; kitas.Klausimai.kiekKlausimu; j++)</w:t>
      </w:r>
    </w:p>
    <w:p w14:paraId="2065F6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2BC4365"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(GautiKlausima(i).Equals(kitas.Klausimai.GautiKlausima(j)) </w:t>
      </w:r>
    </w:p>
    <w:p w14:paraId="0B723BA2"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CF17BE" w:rsidRPr="00CF17BE">
        <w:rPr>
          <w:rFonts w:ascii="Courier New" w:hAnsi="Courier New" w:cs="Courier New"/>
          <w:color w:val="000000"/>
          <w:sz w:val="20"/>
          <w:lang w:eastAsia="lt-LT"/>
        </w:rPr>
        <w:t>&amp;&amp; !vienodiKlaus.Contains(GautiKlausima(i).KlausimoTekstas))</w:t>
      </w:r>
    </w:p>
    <w:p w14:paraId="38666356"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 xml:space="preserve">                    </w:t>
      </w:r>
      <w:r w:rsidR="00CF17BE" w:rsidRPr="00CF17BE">
        <w:rPr>
          <w:rFonts w:ascii="Courier New" w:hAnsi="Courier New" w:cs="Courier New"/>
          <w:color w:val="000000"/>
          <w:sz w:val="20"/>
          <w:lang w:eastAsia="lt-LT"/>
        </w:rPr>
        <w:t>vienodiKlaus[kiekis++] = GautiKlausima(i).KlausimoTekstas;</w:t>
      </w:r>
    </w:p>
    <w:p w14:paraId="4AFDAE8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11D48D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B80F54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7D4E074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vienodiKlaus;</w:t>
      </w:r>
    </w:p>
    <w:p w14:paraId="3579D80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E60749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5663AC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6DE976F3" w14:textId="77777777" w:rsidR="00CF17BE" w:rsidRDefault="00CF17BE" w:rsidP="00AB7416">
      <w:pPr>
        <w:pStyle w:val="Programostekstas"/>
        <w:rPr>
          <w:rFonts w:ascii="Times New Roman" w:hAnsi="Times New Roman"/>
          <w:b/>
          <w:sz w:val="22"/>
          <w:szCs w:val="22"/>
        </w:rPr>
      </w:pPr>
    </w:p>
    <w:p w14:paraId="30852AF6"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Temos.cs</w:t>
      </w:r>
      <w:r w:rsidR="00421496">
        <w:rPr>
          <w:rFonts w:ascii="Times New Roman" w:hAnsi="Times New Roman"/>
          <w:b/>
          <w:sz w:val="22"/>
          <w:szCs w:val="22"/>
        </w:rPr>
        <w:t>:</w:t>
      </w:r>
    </w:p>
    <w:p w14:paraId="7FCDDB62" w14:textId="77777777" w:rsidR="00CF17BE" w:rsidRDefault="00CF17BE" w:rsidP="00AB7416">
      <w:pPr>
        <w:pStyle w:val="Programostekstas"/>
        <w:rPr>
          <w:rFonts w:ascii="Times New Roman" w:hAnsi="Times New Roman"/>
          <w:b/>
          <w:sz w:val="22"/>
          <w:szCs w:val="22"/>
        </w:rPr>
      </w:pPr>
    </w:p>
    <w:p w14:paraId="17662B6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w:t>
      </w:r>
    </w:p>
    <w:p w14:paraId="459BB80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System.Collections.Generic;</w:t>
      </w:r>
    </w:p>
    <w:p w14:paraId="01EED0F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System.Linq;</w:t>
      </w:r>
    </w:p>
    <w:p w14:paraId="41D241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System.Text;</w:t>
      </w:r>
    </w:p>
    <w:p w14:paraId="3A18925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System.Threading.Tasks;</w:t>
      </w:r>
    </w:p>
    <w:p w14:paraId="5BB1C7F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4E509AA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namespace</w:t>
      </w:r>
      <w:r w:rsidRPr="00CF17BE">
        <w:rPr>
          <w:rFonts w:ascii="Courier New" w:hAnsi="Courier New" w:cs="Courier New"/>
          <w:color w:val="000000"/>
          <w:sz w:val="20"/>
          <w:lang w:eastAsia="lt-LT"/>
        </w:rPr>
        <w:t xml:space="preserve"> U2_5_Mantas_Danauskas</w:t>
      </w:r>
    </w:p>
    <w:p w14:paraId="0549EFA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007BC49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2731B66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Klasėje saugoma informacija apie skirtingas temas</w:t>
      </w:r>
    </w:p>
    <w:p w14:paraId="392FC70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78F2C6D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Temos</w:t>
      </w:r>
    </w:p>
    <w:p w14:paraId="14C4361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65B417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TemuKiekis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35EAF51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TemosPav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11C8D65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0D455F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Temos(</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TemosPav,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TemuKiekis)</w:t>
      </w:r>
    </w:p>
    <w:p w14:paraId="4CF20C8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CD7EBF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this</w:t>
      </w:r>
      <w:r w:rsidRPr="00CF17BE">
        <w:rPr>
          <w:rFonts w:ascii="Courier New" w:hAnsi="Courier New" w:cs="Courier New"/>
          <w:color w:val="000000"/>
          <w:sz w:val="20"/>
          <w:lang w:eastAsia="lt-LT"/>
        </w:rPr>
        <w:t>.TemuKiekis = TemuKiekis;</w:t>
      </w:r>
    </w:p>
    <w:p w14:paraId="02852B4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this</w:t>
      </w:r>
      <w:r w:rsidRPr="00CF17BE">
        <w:rPr>
          <w:rFonts w:ascii="Courier New" w:hAnsi="Courier New" w:cs="Courier New"/>
          <w:color w:val="000000"/>
          <w:sz w:val="20"/>
          <w:lang w:eastAsia="lt-LT"/>
        </w:rPr>
        <w:t>.TemosPav = TemosPav;</w:t>
      </w:r>
    </w:p>
    <w:p w14:paraId="49DAA2C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63A29D0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06F215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725F9E03" w14:textId="77777777" w:rsidR="00CF17BE" w:rsidRDefault="00CF17BE" w:rsidP="00AB7416">
      <w:pPr>
        <w:pStyle w:val="Programostekstas"/>
        <w:rPr>
          <w:rFonts w:ascii="Times New Roman" w:hAnsi="Times New Roman"/>
          <w:b/>
          <w:sz w:val="22"/>
          <w:szCs w:val="22"/>
        </w:rPr>
      </w:pPr>
    </w:p>
    <w:p w14:paraId="593DBFF7"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TemuKonteineris.cs</w:t>
      </w:r>
      <w:r w:rsidR="00421496">
        <w:rPr>
          <w:rFonts w:ascii="Times New Roman" w:hAnsi="Times New Roman"/>
          <w:b/>
          <w:sz w:val="22"/>
          <w:szCs w:val="22"/>
        </w:rPr>
        <w:t>:</w:t>
      </w:r>
    </w:p>
    <w:p w14:paraId="30FA4FB5" w14:textId="77777777" w:rsidR="00CF17BE" w:rsidRDefault="00CF17BE" w:rsidP="00AB7416">
      <w:pPr>
        <w:pStyle w:val="Programostekstas"/>
        <w:rPr>
          <w:rFonts w:ascii="Times New Roman" w:hAnsi="Times New Roman"/>
          <w:b/>
          <w:sz w:val="22"/>
          <w:szCs w:val="22"/>
        </w:rPr>
      </w:pPr>
    </w:p>
    <w:p w14:paraId="0DD0989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w:t>
      </w:r>
    </w:p>
    <w:p w14:paraId="167A976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lastRenderedPageBreak/>
        <w:t>using</w:t>
      </w:r>
      <w:r w:rsidRPr="00CF17BE">
        <w:rPr>
          <w:rFonts w:ascii="Courier New" w:hAnsi="Courier New" w:cs="Courier New"/>
          <w:color w:val="000000"/>
          <w:sz w:val="20"/>
          <w:lang w:eastAsia="lt-LT"/>
        </w:rPr>
        <w:t xml:space="preserve"> System.Collections.Generic;</w:t>
      </w:r>
    </w:p>
    <w:p w14:paraId="780FD76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System.Linq;</w:t>
      </w:r>
    </w:p>
    <w:p w14:paraId="12C7B46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System.Text;</w:t>
      </w:r>
    </w:p>
    <w:p w14:paraId="1261BF5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using</w:t>
      </w:r>
      <w:r w:rsidRPr="00CF17BE">
        <w:rPr>
          <w:rFonts w:ascii="Courier New" w:hAnsi="Courier New" w:cs="Courier New"/>
          <w:color w:val="000000"/>
          <w:sz w:val="20"/>
          <w:lang w:eastAsia="lt-LT"/>
        </w:rPr>
        <w:t xml:space="preserve"> System.Threading.Tasks;</w:t>
      </w:r>
    </w:p>
    <w:p w14:paraId="4AF6759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C0963B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FF"/>
          <w:sz w:val="20"/>
          <w:lang w:eastAsia="lt-LT"/>
        </w:rPr>
        <w:t>namespace</w:t>
      </w:r>
      <w:r w:rsidRPr="00CF17BE">
        <w:rPr>
          <w:rFonts w:ascii="Courier New" w:hAnsi="Courier New" w:cs="Courier New"/>
          <w:color w:val="000000"/>
          <w:sz w:val="20"/>
          <w:lang w:eastAsia="lt-LT"/>
        </w:rPr>
        <w:t xml:space="preserve"> U2_5_Mantas_Danauskas</w:t>
      </w:r>
    </w:p>
    <w:p w14:paraId="3F44339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367CBB8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6A329A9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Konteineris, į kurį dedame informaciją apie visas skirtingas temas</w:t>
      </w:r>
    </w:p>
    <w:p w14:paraId="32621C7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78EB4AE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class</w:t>
      </w:r>
      <w:r w:rsidRPr="00CF17BE">
        <w:rPr>
          <w:rFonts w:ascii="Courier New" w:hAnsi="Courier New" w:cs="Courier New"/>
          <w:color w:val="000000"/>
          <w:sz w:val="20"/>
          <w:lang w:eastAsia="lt-LT"/>
        </w:rPr>
        <w:t xml:space="preserve"> </w:t>
      </w:r>
      <w:r w:rsidRPr="00CF17BE">
        <w:rPr>
          <w:rFonts w:ascii="Courier New" w:hAnsi="Courier New" w:cs="Courier New"/>
          <w:color w:val="2B91AF"/>
          <w:sz w:val="20"/>
          <w:lang w:eastAsia="lt-LT"/>
        </w:rPr>
        <w:t>TemuKonteineris</w:t>
      </w:r>
    </w:p>
    <w:p w14:paraId="75A6B22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70C66D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Temos[] TemuInformacija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51D231A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temuKiekis { </w:t>
      </w:r>
      <w:r w:rsidRPr="00CF17BE">
        <w:rPr>
          <w:rFonts w:ascii="Courier New" w:hAnsi="Courier New" w:cs="Courier New"/>
          <w:color w:val="0000FF"/>
          <w:sz w:val="20"/>
          <w:lang w:eastAsia="lt-LT"/>
        </w:rPr>
        <w:t>get</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private</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set</w:t>
      </w:r>
      <w:r w:rsidRPr="00CF17BE">
        <w:rPr>
          <w:rFonts w:ascii="Courier New" w:hAnsi="Courier New" w:cs="Courier New"/>
          <w:color w:val="000000"/>
          <w:sz w:val="20"/>
          <w:lang w:eastAsia="lt-LT"/>
        </w:rPr>
        <w:t>; }</w:t>
      </w:r>
    </w:p>
    <w:p w14:paraId="07C6BA1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DDCEA1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TemuKonteineris(</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maxKiekis)</w:t>
      </w:r>
    </w:p>
    <w:p w14:paraId="4F0CDB2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B414C5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TemuInformacija = </w:t>
      </w:r>
      <w:r w:rsidRPr="00CF17BE">
        <w:rPr>
          <w:rFonts w:ascii="Courier New" w:hAnsi="Courier New" w:cs="Courier New"/>
          <w:color w:val="0000FF"/>
          <w:sz w:val="20"/>
          <w:lang w:eastAsia="lt-LT"/>
        </w:rPr>
        <w:t>new</w:t>
      </w:r>
      <w:r w:rsidRPr="00CF17BE">
        <w:rPr>
          <w:rFonts w:ascii="Courier New" w:hAnsi="Courier New" w:cs="Courier New"/>
          <w:color w:val="000000"/>
          <w:sz w:val="20"/>
          <w:lang w:eastAsia="lt-LT"/>
        </w:rPr>
        <w:t xml:space="preserve"> Temos[maxKiekis];</w:t>
      </w:r>
    </w:p>
    <w:p w14:paraId="531AEDF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temuKiekis = 0;</w:t>
      </w:r>
    </w:p>
    <w:p w14:paraId="4B27EB5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57BE41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CEAE3E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PridetiTema(Temos tema)</w:t>
      </w:r>
    </w:p>
    <w:p w14:paraId="2A361E0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92B288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TemuInformacija[temuKiekis++] = tema;</w:t>
      </w:r>
    </w:p>
    <w:p w14:paraId="07BF3E3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EC2255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091F22E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Temos GautiTema(</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indeksas)</w:t>
      </w:r>
    </w:p>
    <w:p w14:paraId="0A8B609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0049AA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TemuInformacija[indeksas];</w:t>
      </w:r>
    </w:p>
    <w:p w14:paraId="6BADDBC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7D606D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38D2198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bool</w:t>
      </w:r>
      <w:r w:rsidRPr="00CF17BE">
        <w:rPr>
          <w:rFonts w:ascii="Courier New" w:hAnsi="Courier New" w:cs="Courier New"/>
          <w:color w:val="000000"/>
          <w:sz w:val="20"/>
          <w:lang w:eastAsia="lt-LT"/>
        </w:rPr>
        <w:t xml:space="preserve"> ArYra(</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pav)</w:t>
      </w:r>
    </w:p>
    <w:p w14:paraId="6F2A810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CA49E5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0; i &lt; temuKiekis; i++)</w:t>
      </w:r>
    </w:p>
    <w:p w14:paraId="625C583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BB1D8B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(pav == TemuInformacija[i].TemosPav)</w:t>
      </w:r>
    </w:p>
    <w:p w14:paraId="40D3423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true</w:t>
      </w:r>
      <w:r w:rsidRPr="00CF17BE">
        <w:rPr>
          <w:rFonts w:ascii="Courier New" w:hAnsi="Courier New" w:cs="Courier New"/>
          <w:color w:val="000000"/>
          <w:sz w:val="20"/>
          <w:lang w:eastAsia="lt-LT"/>
        </w:rPr>
        <w:t>;</w:t>
      </w:r>
    </w:p>
    <w:p w14:paraId="03A0F7A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1488A5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66EF336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return</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false</w:t>
      </w:r>
      <w:r w:rsidRPr="00CF17BE">
        <w:rPr>
          <w:rFonts w:ascii="Courier New" w:hAnsi="Courier New" w:cs="Courier New"/>
          <w:color w:val="000000"/>
          <w:sz w:val="20"/>
          <w:lang w:eastAsia="lt-LT"/>
        </w:rPr>
        <w:t>;</w:t>
      </w:r>
    </w:p>
    <w:p w14:paraId="0194829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96291D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15823E7A"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40A38AF0" w14:textId="77777777" w:rsidR="00A54FED" w:rsidRDefault="00CF17BE" w:rsidP="00CF17BE">
      <w:pPr>
        <w:autoSpaceDE w:val="0"/>
        <w:autoSpaceDN w:val="0"/>
        <w:adjustRightInd w:val="0"/>
        <w:ind w:firstLine="0"/>
        <w:jc w:val="left"/>
        <w:rPr>
          <w:rFonts w:ascii="Courier New" w:hAnsi="Courier New" w:cs="Courier New"/>
          <w:color w:val="008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metode sukūriamas objektas ir į jį įdedama informacija apie </w:t>
      </w:r>
    </w:p>
    <w:p w14:paraId="5D15F101"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sidR="00CF17BE" w:rsidRPr="00CF17BE">
        <w:rPr>
          <w:rFonts w:ascii="Courier New" w:hAnsi="Courier New" w:cs="Courier New"/>
          <w:color w:val="008000"/>
          <w:sz w:val="20"/>
          <w:lang w:eastAsia="lt-LT"/>
        </w:rPr>
        <w:t>nesikartojančias temas</w:t>
      </w:r>
    </w:p>
    <w:p w14:paraId="2DCB88B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&lt;/summary&gt;</w:t>
      </w:r>
    </w:p>
    <w:p w14:paraId="74485D5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AtstovybiuPav</w:t>
      </w:r>
      <w:r w:rsidRPr="00CF17BE">
        <w:rPr>
          <w:rFonts w:ascii="Courier New" w:hAnsi="Courier New" w:cs="Courier New"/>
          <w:color w:val="808080"/>
          <w:sz w:val="20"/>
          <w:lang w:eastAsia="lt-LT"/>
        </w:rPr>
        <w:t>"&gt;&lt;/param&gt;</w:t>
      </w:r>
    </w:p>
    <w:p w14:paraId="1730FD44"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temos</w:t>
      </w:r>
      <w:r w:rsidRPr="00CF17BE">
        <w:rPr>
          <w:rFonts w:ascii="Courier New" w:hAnsi="Courier New" w:cs="Courier New"/>
          <w:color w:val="808080"/>
          <w:sz w:val="20"/>
          <w:lang w:eastAsia="lt-LT"/>
        </w:rPr>
        <w:t>"&gt;&lt;/param&gt;</w:t>
      </w:r>
    </w:p>
    <w:p w14:paraId="4D70D18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laikinasPav</w:t>
      </w:r>
      <w:r w:rsidRPr="00CF17BE">
        <w:rPr>
          <w:rFonts w:ascii="Courier New" w:hAnsi="Courier New" w:cs="Courier New"/>
          <w:color w:val="808080"/>
          <w:sz w:val="20"/>
          <w:lang w:eastAsia="lt-LT"/>
        </w:rPr>
        <w:t>"&gt;&lt;/param&gt;</w:t>
      </w:r>
    </w:p>
    <w:p w14:paraId="7C22E7E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temosIndeksas</w:t>
      </w:r>
      <w:r w:rsidRPr="00CF17BE">
        <w:rPr>
          <w:rFonts w:ascii="Courier New" w:hAnsi="Courier New" w:cs="Courier New"/>
          <w:color w:val="808080"/>
          <w:sz w:val="20"/>
          <w:lang w:eastAsia="lt-LT"/>
        </w:rPr>
        <w:t>"&gt;&lt;/param&gt;</w:t>
      </w:r>
    </w:p>
    <w:p w14:paraId="622699A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atstovybesIndeksas</w:t>
      </w:r>
      <w:r w:rsidRPr="00CF17BE">
        <w:rPr>
          <w:rFonts w:ascii="Courier New" w:hAnsi="Courier New" w:cs="Courier New"/>
          <w:color w:val="808080"/>
          <w:sz w:val="20"/>
          <w:lang w:eastAsia="lt-LT"/>
        </w:rPr>
        <w:t>"&gt;&lt;/param&gt;</w:t>
      </w:r>
    </w:p>
    <w:p w14:paraId="7DE1595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808080"/>
          <w:sz w:val="20"/>
          <w:lang w:eastAsia="lt-LT"/>
        </w:rPr>
        <w:t>///</w:t>
      </w:r>
      <w:r w:rsidRPr="00CF17BE">
        <w:rPr>
          <w:rFonts w:ascii="Courier New" w:hAnsi="Courier New" w:cs="Courier New"/>
          <w:color w:val="008000"/>
          <w:sz w:val="20"/>
          <w:lang w:eastAsia="lt-LT"/>
        </w:rPr>
        <w:t xml:space="preserve"> </w:t>
      </w:r>
      <w:r w:rsidRPr="00CF17BE">
        <w:rPr>
          <w:rFonts w:ascii="Courier New" w:hAnsi="Courier New" w:cs="Courier New"/>
          <w:color w:val="808080"/>
          <w:sz w:val="20"/>
          <w:lang w:eastAsia="lt-LT"/>
        </w:rPr>
        <w:t>&lt;param name="</w:t>
      </w:r>
      <w:r w:rsidRPr="00CF17BE">
        <w:rPr>
          <w:rFonts w:ascii="Courier New" w:hAnsi="Courier New" w:cs="Courier New"/>
          <w:color w:val="000000"/>
          <w:sz w:val="20"/>
          <w:lang w:eastAsia="lt-LT"/>
        </w:rPr>
        <w:t>atstovybiuKiekis</w:t>
      </w:r>
      <w:r w:rsidRPr="00CF17BE">
        <w:rPr>
          <w:rFonts w:ascii="Courier New" w:hAnsi="Courier New" w:cs="Courier New"/>
          <w:color w:val="808080"/>
          <w:sz w:val="20"/>
          <w:lang w:eastAsia="lt-LT"/>
        </w:rPr>
        <w:t>"&gt;&lt;/param&gt;</w:t>
      </w:r>
    </w:p>
    <w:p w14:paraId="492CFE86"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public</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void</w:t>
      </w:r>
      <w:r w:rsidRPr="00CF17BE">
        <w:rPr>
          <w:rFonts w:ascii="Courier New" w:hAnsi="Courier New" w:cs="Courier New"/>
          <w:color w:val="000000"/>
          <w:sz w:val="20"/>
          <w:lang w:eastAsia="lt-LT"/>
        </w:rPr>
        <w:t xml:space="preserve"> TemuKiekiuPaieska(Atstovybes[] AtstovybiuPav,</w:t>
      </w:r>
    </w:p>
    <w:p w14:paraId="5E2D4334" w14:textId="77777777" w:rsidR="00A54FED" w:rsidRDefault="00CF17BE" w:rsidP="00A54FED">
      <w:pPr>
        <w:autoSpaceDE w:val="0"/>
        <w:autoSpaceDN w:val="0"/>
        <w:adjustRightInd w:val="0"/>
        <w:ind w:left="2160"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TemuKonteineris temos, </w:t>
      </w:r>
      <w:r w:rsidRPr="00CF17BE">
        <w:rPr>
          <w:rFonts w:ascii="Courier New" w:hAnsi="Courier New" w:cs="Courier New"/>
          <w:color w:val="0000FF"/>
          <w:sz w:val="20"/>
          <w:lang w:eastAsia="lt-LT"/>
        </w:rPr>
        <w:t>string</w:t>
      </w:r>
      <w:r w:rsidRPr="00CF17BE">
        <w:rPr>
          <w:rFonts w:ascii="Courier New" w:hAnsi="Courier New" w:cs="Courier New"/>
          <w:color w:val="000000"/>
          <w:sz w:val="20"/>
          <w:lang w:eastAsia="lt-LT"/>
        </w:rPr>
        <w:t xml:space="preserve"> laikinasPav,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temosIndeksas,</w:t>
      </w:r>
    </w:p>
    <w:p w14:paraId="09780AA5" w14:textId="77777777" w:rsidR="00CF17BE" w:rsidRPr="00CF17BE" w:rsidRDefault="00CF17BE" w:rsidP="00A54FED">
      <w:pPr>
        <w:autoSpaceDE w:val="0"/>
        <w:autoSpaceDN w:val="0"/>
        <w:adjustRightInd w:val="0"/>
        <w:ind w:left="2160"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atstovybesIndeksas,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atstovybiuKiekis)</w:t>
      </w:r>
    </w:p>
    <w:p w14:paraId="5D3D0CD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A2391F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laikinasKiekis = 0;</w:t>
      </w:r>
    </w:p>
    <w:p w14:paraId="11A2969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57879C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i = atstovybesIndeksas; i &lt; atstovybiuKiekis; i++)</w:t>
      </w:r>
    </w:p>
    <w:p w14:paraId="19E55783"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0E5AEC3F"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(atstovybesIndeksas != i)</w:t>
      </w:r>
    </w:p>
    <w:p w14:paraId="5125F471"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temosIndeksas = 0;</w:t>
      </w:r>
    </w:p>
    <w:p w14:paraId="381F7ECC"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p>
    <w:p w14:paraId="2B503998"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for</w:t>
      </w: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int</w:t>
      </w:r>
      <w:r w:rsidRPr="00CF17BE">
        <w:rPr>
          <w:rFonts w:ascii="Courier New" w:hAnsi="Courier New" w:cs="Courier New"/>
          <w:color w:val="000000"/>
          <w:sz w:val="20"/>
          <w:lang w:eastAsia="lt-LT"/>
        </w:rPr>
        <w:t xml:space="preserve"> j = temosIndeksas; j &lt; </w:t>
      </w:r>
    </w:p>
    <w:p w14:paraId="3FBE3BC2"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CF17BE" w:rsidRPr="00CF17BE">
        <w:rPr>
          <w:rFonts w:ascii="Courier New" w:hAnsi="Courier New" w:cs="Courier New"/>
          <w:color w:val="000000"/>
          <w:sz w:val="20"/>
          <w:lang w:eastAsia="lt-LT"/>
        </w:rPr>
        <w:t>AtstovybiuPav[i].Klausimai.kiekKlausimu; j++)</w:t>
      </w:r>
    </w:p>
    <w:p w14:paraId="00075C85"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5750208" w14:textId="77777777" w:rsidR="00A54FED"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lastRenderedPageBreak/>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(laikinasPav == </w:t>
      </w:r>
    </w:p>
    <w:p w14:paraId="64DBAAB9" w14:textId="77777777" w:rsidR="00CF17BE" w:rsidRPr="00CF17BE" w:rsidRDefault="00A54FED" w:rsidP="00CF17BE">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CF17BE" w:rsidRPr="00CF17BE">
        <w:rPr>
          <w:rFonts w:ascii="Courier New" w:hAnsi="Courier New" w:cs="Courier New"/>
          <w:color w:val="000000"/>
          <w:sz w:val="20"/>
          <w:lang w:eastAsia="lt-LT"/>
        </w:rPr>
        <w:t>AtstovybiuPav[i].Klausimai.GautiKlausima(j).Tema)</w:t>
      </w:r>
    </w:p>
    <w:p w14:paraId="5A315D10"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2CC113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laikinasKiekis++;</w:t>
      </w:r>
    </w:p>
    <w:p w14:paraId="59BC719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 </w:t>
      </w:r>
    </w:p>
    <w:p w14:paraId="2D5ECA8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288C95F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3462781B"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40A666F2"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r w:rsidRPr="00CF17BE">
        <w:rPr>
          <w:rFonts w:ascii="Courier New" w:hAnsi="Courier New" w:cs="Courier New"/>
          <w:color w:val="0000FF"/>
          <w:sz w:val="20"/>
          <w:lang w:eastAsia="lt-LT"/>
        </w:rPr>
        <w:t>if</w:t>
      </w:r>
      <w:r w:rsidRPr="00CF17BE">
        <w:rPr>
          <w:rFonts w:ascii="Courier New" w:hAnsi="Courier New" w:cs="Courier New"/>
          <w:color w:val="000000"/>
          <w:sz w:val="20"/>
          <w:lang w:eastAsia="lt-LT"/>
        </w:rPr>
        <w:t xml:space="preserve"> (!ArYra(laikinasPav))</w:t>
      </w:r>
    </w:p>
    <w:p w14:paraId="4AC82229"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7AD36D56"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Temos t = </w:t>
      </w:r>
      <w:r w:rsidRPr="00CF17BE">
        <w:rPr>
          <w:rFonts w:ascii="Courier New" w:hAnsi="Courier New" w:cs="Courier New"/>
          <w:color w:val="0000FF"/>
          <w:sz w:val="20"/>
          <w:lang w:eastAsia="lt-LT"/>
        </w:rPr>
        <w:t>new</w:t>
      </w:r>
      <w:r w:rsidRPr="00CF17BE">
        <w:rPr>
          <w:rFonts w:ascii="Courier New" w:hAnsi="Courier New" w:cs="Courier New"/>
          <w:color w:val="000000"/>
          <w:sz w:val="20"/>
          <w:lang w:eastAsia="lt-LT"/>
        </w:rPr>
        <w:t xml:space="preserve"> Temos(laikinasPav, laikinasKiekis);</w:t>
      </w:r>
    </w:p>
    <w:p w14:paraId="1C167268"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temos.PridetiTema(t);</w:t>
      </w:r>
    </w:p>
    <w:p w14:paraId="242FC47E"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5791DEE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221288D"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 xml:space="preserve">    }</w:t>
      </w:r>
    </w:p>
    <w:p w14:paraId="1D1D5A87" w14:textId="77777777" w:rsidR="00CF17BE" w:rsidRPr="00CF17BE" w:rsidRDefault="00CF17BE" w:rsidP="00CF17BE">
      <w:pPr>
        <w:autoSpaceDE w:val="0"/>
        <w:autoSpaceDN w:val="0"/>
        <w:adjustRightInd w:val="0"/>
        <w:ind w:firstLine="0"/>
        <w:jc w:val="left"/>
        <w:rPr>
          <w:rFonts w:ascii="Courier New" w:hAnsi="Courier New" w:cs="Courier New"/>
          <w:color w:val="000000"/>
          <w:sz w:val="20"/>
          <w:lang w:eastAsia="lt-LT"/>
        </w:rPr>
      </w:pPr>
      <w:r w:rsidRPr="00CF17BE">
        <w:rPr>
          <w:rFonts w:ascii="Courier New" w:hAnsi="Courier New" w:cs="Courier New"/>
          <w:color w:val="000000"/>
          <w:sz w:val="20"/>
          <w:lang w:eastAsia="lt-LT"/>
        </w:rPr>
        <w:t>}</w:t>
      </w:r>
    </w:p>
    <w:p w14:paraId="0A26B474" w14:textId="77777777" w:rsidR="00CF17BE" w:rsidRDefault="00CF17BE" w:rsidP="00AB7416">
      <w:pPr>
        <w:pStyle w:val="Programostekstas"/>
        <w:rPr>
          <w:rFonts w:ascii="Times New Roman" w:hAnsi="Times New Roman"/>
          <w:b/>
          <w:sz w:val="22"/>
          <w:szCs w:val="22"/>
        </w:rPr>
      </w:pPr>
    </w:p>
    <w:p w14:paraId="09E57D97" w14:textId="77777777" w:rsidR="00CF17BE" w:rsidRDefault="00CF17BE" w:rsidP="00AB7416">
      <w:pPr>
        <w:pStyle w:val="Programostekstas"/>
        <w:rPr>
          <w:rFonts w:ascii="Times New Roman" w:hAnsi="Times New Roman"/>
          <w:b/>
          <w:sz w:val="22"/>
          <w:szCs w:val="22"/>
        </w:rPr>
      </w:pPr>
    </w:p>
    <w:p w14:paraId="440FCD37" w14:textId="77777777" w:rsidR="007476F5" w:rsidRDefault="007476F5" w:rsidP="00AB7416">
      <w:pPr>
        <w:pStyle w:val="Programostekstas"/>
        <w:rPr>
          <w:rFonts w:ascii="Times New Roman" w:hAnsi="Times New Roman"/>
          <w:b/>
          <w:sz w:val="22"/>
          <w:szCs w:val="22"/>
        </w:rPr>
      </w:pPr>
      <w:r>
        <w:rPr>
          <w:rFonts w:ascii="Times New Roman" w:hAnsi="Times New Roman"/>
          <w:b/>
          <w:sz w:val="22"/>
          <w:szCs w:val="22"/>
        </w:rPr>
        <w:t>Program.cs</w:t>
      </w:r>
      <w:r w:rsidR="00421496">
        <w:rPr>
          <w:rFonts w:ascii="Times New Roman" w:hAnsi="Times New Roman"/>
          <w:b/>
          <w:sz w:val="22"/>
          <w:szCs w:val="22"/>
        </w:rPr>
        <w:t>:</w:t>
      </w:r>
    </w:p>
    <w:p w14:paraId="40389E7B" w14:textId="2A8A639E" w:rsidR="0081227B" w:rsidRDefault="0081227B" w:rsidP="000265FA">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8000"/>
          <w:sz w:val="20"/>
          <w:lang w:eastAsia="lt-LT"/>
        </w:rPr>
        <w:t>//</w:t>
      </w:r>
      <w:r>
        <w:rPr>
          <w:rFonts w:ascii="Courier New" w:hAnsi="Courier New" w:cs="Courier New"/>
          <w:color w:val="008000"/>
          <w:sz w:val="20"/>
          <w:lang w:eastAsia="lt-LT"/>
        </w:rPr>
        <w:t>Mantas Danauskas</w:t>
      </w:r>
    </w:p>
    <w:p w14:paraId="22B2A66F" w14:textId="70EFF28A"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w:t>
      </w:r>
    </w:p>
    <w:p w14:paraId="3AA7C13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System.Collections.Generic;</w:t>
      </w:r>
    </w:p>
    <w:p w14:paraId="50AD6E5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System.Linq;</w:t>
      </w:r>
    </w:p>
    <w:p w14:paraId="286E10D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System.Text;</w:t>
      </w:r>
    </w:p>
    <w:p w14:paraId="2189B64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System.IO;</w:t>
      </w:r>
    </w:p>
    <w:p w14:paraId="3B23241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System.Threading.Tasks;</w:t>
      </w:r>
    </w:p>
    <w:p w14:paraId="4E2BDC0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3A493F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FF"/>
          <w:sz w:val="20"/>
          <w:lang w:eastAsia="lt-LT"/>
        </w:rPr>
        <w:t>namespace</w:t>
      </w:r>
      <w:r w:rsidRPr="009B4B88">
        <w:rPr>
          <w:rFonts w:ascii="Courier New" w:hAnsi="Courier New" w:cs="Courier New"/>
          <w:color w:val="000000"/>
          <w:sz w:val="20"/>
          <w:lang w:eastAsia="lt-LT"/>
        </w:rPr>
        <w:t xml:space="preserve"> U2_5_Mantas_Danauskas</w:t>
      </w:r>
    </w:p>
    <w:p w14:paraId="5BCD570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w:t>
      </w:r>
    </w:p>
    <w:p w14:paraId="6F8F86E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class</w:t>
      </w:r>
      <w:r w:rsidRPr="009B4B88">
        <w:rPr>
          <w:rFonts w:ascii="Courier New" w:hAnsi="Courier New" w:cs="Courier New"/>
          <w:color w:val="000000"/>
          <w:sz w:val="20"/>
          <w:lang w:eastAsia="lt-LT"/>
        </w:rPr>
        <w:t xml:space="preserve"> </w:t>
      </w:r>
      <w:r w:rsidRPr="009B4B88">
        <w:rPr>
          <w:rFonts w:ascii="Courier New" w:hAnsi="Courier New" w:cs="Courier New"/>
          <w:color w:val="2B91AF"/>
          <w:sz w:val="20"/>
          <w:lang w:eastAsia="lt-LT"/>
        </w:rPr>
        <w:t>Program</w:t>
      </w:r>
    </w:p>
    <w:p w14:paraId="7036EE9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66CB46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const</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maxKlausimuKiekis = 100;  </w:t>
      </w:r>
      <w:r w:rsidRPr="009B4B88">
        <w:rPr>
          <w:rFonts w:ascii="Courier New" w:hAnsi="Courier New" w:cs="Courier New"/>
          <w:color w:val="008000"/>
          <w:sz w:val="20"/>
          <w:lang w:eastAsia="lt-LT"/>
        </w:rPr>
        <w:t>//didžiausias duomenų kiekis</w:t>
      </w:r>
    </w:p>
    <w:p w14:paraId="1351DC9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const</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maxAtstovybiuKiekis = 10; </w:t>
      </w:r>
      <w:r w:rsidR="009B4B88" w:rsidRPr="009B4B88">
        <w:rPr>
          <w:rFonts w:ascii="Courier New" w:hAnsi="Courier New" w:cs="Courier New"/>
          <w:color w:val="008000"/>
          <w:sz w:val="20"/>
          <w:lang w:eastAsia="lt-LT"/>
        </w:rPr>
        <w:t>//did</w:t>
      </w:r>
      <w:r w:rsidRPr="009B4B88">
        <w:rPr>
          <w:rFonts w:ascii="Courier New" w:hAnsi="Courier New" w:cs="Courier New"/>
          <w:color w:val="008000"/>
          <w:sz w:val="20"/>
          <w:lang w:eastAsia="lt-LT"/>
        </w:rPr>
        <w:t>žiausias atstovybių kiekis</w:t>
      </w:r>
    </w:p>
    <w:p w14:paraId="46893CE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9F2BA9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static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Main(</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args)</w:t>
      </w:r>
    </w:p>
    <w:p w14:paraId="0FED2E0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90C00C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Program p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Program();</w:t>
      </w:r>
    </w:p>
    <w:p w14:paraId="7C86FFF9" w14:textId="77777777" w:rsidR="009B4B88" w:rsidRDefault="000265FA" w:rsidP="009B4B88">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Atstovybes[] AtstovybiuPav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Atstovybes[maxAtstovybiuKiekis];   </w:t>
      </w:r>
    </w:p>
    <w:p w14:paraId="6216F54E" w14:textId="77777777" w:rsidR="000265FA" w:rsidRDefault="009B4B88" w:rsidP="009B4B88">
      <w:pPr>
        <w:autoSpaceDE w:val="0"/>
        <w:autoSpaceDN w:val="0"/>
        <w:adjustRightInd w:val="0"/>
        <w:ind w:firstLine="0"/>
        <w:jc w:val="left"/>
        <w:rPr>
          <w:rFonts w:ascii="Courier New" w:hAnsi="Courier New" w:cs="Courier New"/>
          <w:color w:val="008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sidR="00A1745A" w:rsidRPr="009B4B88">
        <w:rPr>
          <w:rFonts w:ascii="Courier New" w:hAnsi="Courier New" w:cs="Courier New"/>
          <w:color w:val="008000"/>
          <w:sz w:val="20"/>
          <w:lang w:eastAsia="lt-LT"/>
        </w:rPr>
        <w:t>//objekto</w:t>
      </w:r>
      <w:r w:rsidR="000265FA" w:rsidRPr="009B4B88">
        <w:rPr>
          <w:rFonts w:ascii="Courier New" w:hAnsi="Courier New" w:cs="Courier New"/>
          <w:color w:val="008000"/>
          <w:sz w:val="20"/>
          <w:lang w:eastAsia="lt-LT"/>
        </w:rPr>
        <w:t>masyve saugomi atstovybių pavadinimai</w:t>
      </w:r>
    </w:p>
    <w:p w14:paraId="25CDA94C" w14:textId="77777777" w:rsidR="009B4B88" w:rsidRPr="009B4B88" w:rsidRDefault="009B4B88" w:rsidP="009B4B88">
      <w:pPr>
        <w:autoSpaceDE w:val="0"/>
        <w:autoSpaceDN w:val="0"/>
        <w:adjustRightInd w:val="0"/>
        <w:ind w:firstLine="0"/>
        <w:jc w:val="left"/>
        <w:rPr>
          <w:rFonts w:ascii="Courier New" w:hAnsi="Courier New" w:cs="Courier New"/>
          <w:color w:val="008000"/>
          <w:sz w:val="20"/>
          <w:lang w:eastAsia="lt-LT"/>
        </w:rPr>
      </w:pPr>
    </w:p>
    <w:p w14:paraId="5DE49B0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atstovybiuKiekis = 0;</w:t>
      </w:r>
    </w:p>
    <w:p w14:paraId="261C544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27D90CFE" w14:textId="77777777" w:rsidR="009B4B88" w:rsidRDefault="000265FA" w:rsidP="009B4B88">
      <w:pPr>
        <w:autoSpaceDE w:val="0"/>
        <w:autoSpaceDN w:val="0"/>
        <w:adjustRightInd w:val="0"/>
        <w:ind w:left="1260"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DaugiausiaKlausimuBendrai autoriaiBendr = </w:t>
      </w:r>
      <w:r w:rsidRPr="009B4B88">
        <w:rPr>
          <w:rFonts w:ascii="Courier New" w:hAnsi="Courier New" w:cs="Courier New"/>
          <w:color w:val="0000FF"/>
          <w:sz w:val="20"/>
          <w:lang w:eastAsia="lt-LT"/>
        </w:rPr>
        <w:t>new</w:t>
      </w:r>
      <w:r w:rsidR="009B4B88" w:rsidRPr="009B4B88">
        <w:rPr>
          <w:rFonts w:ascii="Courier New" w:hAnsi="Courier New" w:cs="Courier New"/>
          <w:color w:val="0000FF"/>
          <w:sz w:val="20"/>
          <w:lang w:eastAsia="lt-LT"/>
        </w:rPr>
        <w:t xml:space="preserve"> </w:t>
      </w:r>
      <w:r w:rsidRPr="009B4B88">
        <w:rPr>
          <w:rFonts w:ascii="Courier New" w:hAnsi="Courier New" w:cs="Courier New"/>
          <w:color w:val="000000"/>
          <w:sz w:val="20"/>
          <w:lang w:eastAsia="lt-LT"/>
        </w:rPr>
        <w:t>DaugiausiaKlausimuBendrai(maxKlausimuKiekis);</w:t>
      </w:r>
      <w:r w:rsidR="009B4B88" w:rsidRPr="009B4B88">
        <w:rPr>
          <w:rFonts w:ascii="Courier New" w:hAnsi="Courier New" w:cs="Courier New"/>
          <w:color w:val="000000"/>
          <w:sz w:val="20"/>
          <w:lang w:eastAsia="lt-LT"/>
        </w:rPr>
        <w:t xml:space="preserve"> </w:t>
      </w:r>
      <w:r w:rsidRPr="009B4B88">
        <w:rPr>
          <w:rFonts w:ascii="Courier New" w:hAnsi="Courier New" w:cs="Courier New"/>
          <w:color w:val="008000"/>
          <w:sz w:val="20"/>
          <w:lang w:eastAsia="lt-LT"/>
        </w:rPr>
        <w:t xml:space="preserve">//Iš visų atstovybių </w:t>
      </w:r>
    </w:p>
    <w:p w14:paraId="4CD43BC6" w14:textId="77777777" w:rsidR="000265FA" w:rsidRPr="009B4B88" w:rsidRDefault="009B4B88" w:rsidP="009B4B88">
      <w:pPr>
        <w:autoSpaceDE w:val="0"/>
        <w:autoSpaceDN w:val="0"/>
        <w:adjustRightInd w:val="0"/>
        <w:ind w:left="1260" w:firstLine="0"/>
        <w:jc w:val="left"/>
        <w:rPr>
          <w:rFonts w:ascii="Courier New" w:hAnsi="Courier New" w:cs="Courier New"/>
          <w:color w:val="008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 xml:space="preserve">popuiariausių </w:t>
      </w:r>
      <w:r w:rsidRPr="009B4B88">
        <w:rPr>
          <w:rFonts w:ascii="Courier New" w:hAnsi="Courier New" w:cs="Courier New"/>
          <w:color w:val="008000"/>
          <w:sz w:val="20"/>
          <w:lang w:eastAsia="lt-LT"/>
        </w:rPr>
        <w:t>a</w:t>
      </w:r>
      <w:r w:rsidR="000265FA" w:rsidRPr="009B4B88">
        <w:rPr>
          <w:rFonts w:ascii="Courier New" w:hAnsi="Courier New" w:cs="Courier New"/>
          <w:color w:val="008000"/>
          <w:sz w:val="20"/>
          <w:lang w:eastAsia="lt-LT"/>
        </w:rPr>
        <w:t>utorių objektas</w:t>
      </w:r>
    </w:p>
    <w:p w14:paraId="0505EA0F" w14:textId="77777777" w:rsidR="009B4B88"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DaugiausiaKlausimuAtskirai autoriaiAts = </w:t>
      </w:r>
      <w:r w:rsidRPr="009B4B88">
        <w:rPr>
          <w:rFonts w:ascii="Courier New" w:hAnsi="Courier New" w:cs="Courier New"/>
          <w:color w:val="0000FF"/>
          <w:sz w:val="20"/>
          <w:lang w:eastAsia="lt-LT"/>
        </w:rPr>
        <w:t>new</w:t>
      </w:r>
    </w:p>
    <w:p w14:paraId="4EF0EDBB" w14:textId="77777777" w:rsidR="009B4B88" w:rsidRDefault="009B4B88" w:rsidP="009B4B88">
      <w:pPr>
        <w:autoSpaceDE w:val="0"/>
        <w:autoSpaceDN w:val="0"/>
        <w:adjustRightInd w:val="0"/>
        <w:ind w:left="720"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     </w:t>
      </w:r>
      <w:r w:rsidR="000265FA" w:rsidRPr="009B4B88">
        <w:rPr>
          <w:rFonts w:ascii="Courier New" w:hAnsi="Courier New" w:cs="Courier New"/>
          <w:color w:val="000000"/>
          <w:sz w:val="20"/>
          <w:lang w:eastAsia="lt-LT"/>
        </w:rPr>
        <w:t>DaugiausiaKlausimuAtskirai(maxKlausimuKiekis);</w:t>
      </w:r>
      <w:r w:rsidR="000265FA" w:rsidRPr="009B4B88">
        <w:rPr>
          <w:rFonts w:ascii="Courier New" w:hAnsi="Courier New" w:cs="Courier New"/>
          <w:color w:val="008000"/>
          <w:sz w:val="20"/>
          <w:lang w:eastAsia="lt-LT"/>
        </w:rPr>
        <w:t xml:space="preserve">//Skirtingų atstovybių </w:t>
      </w:r>
    </w:p>
    <w:p w14:paraId="0BDD0630" w14:textId="77777777" w:rsidR="000265FA" w:rsidRPr="009B4B88" w:rsidRDefault="009B4B88" w:rsidP="009B4B88">
      <w:pPr>
        <w:autoSpaceDE w:val="0"/>
        <w:autoSpaceDN w:val="0"/>
        <w:adjustRightInd w:val="0"/>
        <w:ind w:left="720" w:firstLine="0"/>
        <w:jc w:val="left"/>
        <w:rPr>
          <w:rFonts w:ascii="Courier New" w:hAnsi="Courier New" w:cs="Courier New"/>
          <w:color w:val="008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populiariausių</w:t>
      </w:r>
      <w:r>
        <w:rPr>
          <w:rFonts w:ascii="Courier New" w:hAnsi="Courier New" w:cs="Courier New"/>
          <w:color w:val="008000"/>
          <w:sz w:val="20"/>
          <w:lang w:eastAsia="lt-LT"/>
        </w:rPr>
        <w:t xml:space="preserve"> </w:t>
      </w:r>
      <w:r w:rsidR="000265FA" w:rsidRPr="009B4B88">
        <w:rPr>
          <w:rFonts w:ascii="Courier New" w:hAnsi="Courier New" w:cs="Courier New"/>
          <w:color w:val="008000"/>
          <w:sz w:val="20"/>
          <w:lang w:eastAsia="lt-LT"/>
        </w:rPr>
        <w:t>autorių objektas</w:t>
      </w:r>
    </w:p>
    <w:p w14:paraId="39431E74" w14:textId="77777777" w:rsidR="009B4B88" w:rsidRDefault="000265FA" w:rsidP="009B4B88">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TemuKonteineris temos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TemuKonteineris(maxKlausimuKiekis); </w:t>
      </w:r>
    </w:p>
    <w:p w14:paraId="5EF418C3" w14:textId="77777777" w:rsidR="000265FA" w:rsidRPr="009B4B88" w:rsidRDefault="009B4B88" w:rsidP="009B4B88">
      <w:pPr>
        <w:autoSpaceDE w:val="0"/>
        <w:autoSpaceDN w:val="0"/>
        <w:adjustRightInd w:val="0"/>
        <w:ind w:firstLine="0"/>
        <w:jc w:val="left"/>
        <w:rPr>
          <w:rFonts w:ascii="Courier New" w:hAnsi="Courier New" w:cs="Courier New"/>
          <w:color w:val="008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8000"/>
          <w:sz w:val="20"/>
          <w:lang w:eastAsia="lt-LT"/>
        </w:rPr>
        <w:t xml:space="preserve">//Nesikartojančių </w:t>
      </w:r>
      <w:r w:rsidRPr="009B4B88">
        <w:rPr>
          <w:rFonts w:ascii="Courier New" w:hAnsi="Courier New" w:cs="Courier New"/>
          <w:color w:val="008000"/>
          <w:sz w:val="20"/>
          <w:lang w:eastAsia="lt-LT"/>
        </w:rPr>
        <w:t>t</w:t>
      </w:r>
      <w:r w:rsidR="000265FA" w:rsidRPr="009B4B88">
        <w:rPr>
          <w:rFonts w:ascii="Courier New" w:hAnsi="Courier New" w:cs="Courier New"/>
          <w:color w:val="008000"/>
          <w:sz w:val="20"/>
          <w:lang w:eastAsia="lt-LT"/>
        </w:rPr>
        <w:t>emų objektas</w:t>
      </w:r>
    </w:p>
    <w:p w14:paraId="5566DBC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6609A965" w14:textId="77777777" w:rsidR="009B4B88" w:rsidRDefault="000265FA" w:rsidP="009B4B88">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p.Skaitymas(</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AtstovybiuPav, maxKlausimuKiekis, </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w:t>
      </w:r>
    </w:p>
    <w:p w14:paraId="1BB47491" w14:textId="77777777" w:rsidR="000265FA" w:rsidRPr="009B4B88" w:rsidRDefault="009B4B88" w:rsidP="009B4B88">
      <w:pPr>
        <w:autoSpaceDE w:val="0"/>
        <w:autoSpaceDN w:val="0"/>
        <w:adjustRightInd w:val="0"/>
        <w:ind w:firstLine="0"/>
        <w:jc w:val="left"/>
        <w:rPr>
          <w:rFonts w:ascii="Courier New" w:hAnsi="Courier New" w:cs="Courier New"/>
          <w:color w:val="008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atstovybiuKiekis);</w:t>
      </w:r>
      <w:r w:rsidR="000265FA" w:rsidRPr="009B4B88">
        <w:rPr>
          <w:rFonts w:ascii="Courier New" w:hAnsi="Courier New" w:cs="Courier New"/>
          <w:color w:val="008000"/>
          <w:sz w:val="20"/>
          <w:lang w:eastAsia="lt-LT"/>
        </w:rPr>
        <w:t>//Skaitymo</w:t>
      </w:r>
      <w:r>
        <w:rPr>
          <w:rFonts w:ascii="Courier New" w:hAnsi="Courier New" w:cs="Courier New"/>
          <w:color w:val="008000"/>
          <w:sz w:val="20"/>
          <w:lang w:eastAsia="lt-LT"/>
        </w:rPr>
        <w:t xml:space="preserve"> </w:t>
      </w:r>
      <w:r w:rsidR="000265FA" w:rsidRPr="009B4B88">
        <w:rPr>
          <w:rFonts w:ascii="Courier New" w:hAnsi="Courier New" w:cs="Courier New"/>
          <w:color w:val="008000"/>
          <w:sz w:val="20"/>
          <w:lang w:eastAsia="lt-LT"/>
        </w:rPr>
        <w:t>metodas</w:t>
      </w:r>
    </w:p>
    <w:p w14:paraId="74E88F3A" w14:textId="77777777" w:rsidR="009B4B88" w:rsidRDefault="000265FA" w:rsidP="009B4B88">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            p.TemuKiekis(AtstovybiuPav, temos, atstovybiuKiekis);   </w:t>
      </w:r>
      <w:r w:rsidRPr="009B4B88">
        <w:rPr>
          <w:rFonts w:ascii="Courier New" w:hAnsi="Courier New" w:cs="Courier New"/>
          <w:color w:val="008000"/>
          <w:sz w:val="20"/>
          <w:lang w:eastAsia="lt-LT"/>
        </w:rPr>
        <w:t xml:space="preserve">//metode </w:t>
      </w:r>
    </w:p>
    <w:p w14:paraId="18CB98E3" w14:textId="77777777" w:rsidR="000265FA" w:rsidRPr="009B4B88" w:rsidRDefault="009B4B88" w:rsidP="009B4B88">
      <w:pPr>
        <w:autoSpaceDE w:val="0"/>
        <w:autoSpaceDN w:val="0"/>
        <w:adjustRightInd w:val="0"/>
        <w:ind w:firstLine="0"/>
        <w:jc w:val="left"/>
        <w:rPr>
          <w:rFonts w:ascii="Courier New" w:hAnsi="Courier New" w:cs="Courier New"/>
          <w:color w:val="008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kaupiamas nesikartojančių temų pavadinimas ir kiekis</w:t>
      </w:r>
    </w:p>
    <w:p w14:paraId="55B4F6D5" w14:textId="77777777" w:rsidR="009B4B88"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p.DaugiausiaKlausimuIsVisoIsvedimas(AtstovybiuPav, autoriaiBendr, </w:t>
      </w:r>
    </w:p>
    <w:p w14:paraId="1A6E3654" w14:textId="77777777" w:rsidR="009B4B88" w:rsidRDefault="009B4B88" w:rsidP="000265FA">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ab/>
      </w:r>
      <w:r w:rsidRPr="009B4B88">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atstovybiuKiekis);</w:t>
      </w:r>
      <w:r w:rsidR="000265FA" w:rsidRPr="009B4B88">
        <w:rPr>
          <w:rFonts w:ascii="Courier New" w:hAnsi="Courier New" w:cs="Courier New"/>
          <w:color w:val="008000"/>
          <w:sz w:val="20"/>
          <w:lang w:eastAsia="lt-LT"/>
        </w:rPr>
        <w:t xml:space="preserve">//populiariausio autoriaus apskritai išvedimo </w:t>
      </w:r>
    </w:p>
    <w:p w14:paraId="1126EC0A" w14:textId="77777777" w:rsidR="000265FA" w:rsidRPr="009B4B88" w:rsidRDefault="009B4B88"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metodas</w:t>
      </w:r>
    </w:p>
    <w:p w14:paraId="1D3A05F7" w14:textId="77777777" w:rsidR="009B4B88"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p.DaugiausiaiKlausimuAtstovybeseIsvedimas(AtstovybiuPav, autoriaiAts, </w:t>
      </w:r>
    </w:p>
    <w:p w14:paraId="56038F66" w14:textId="77777777" w:rsidR="009B4B88" w:rsidRDefault="000265FA" w:rsidP="009B4B88">
      <w:pPr>
        <w:autoSpaceDE w:val="0"/>
        <w:autoSpaceDN w:val="0"/>
        <w:adjustRightInd w:val="0"/>
        <w:ind w:left="720"/>
        <w:jc w:val="left"/>
        <w:rPr>
          <w:rFonts w:ascii="Courier New" w:hAnsi="Courier New" w:cs="Courier New"/>
          <w:color w:val="008000"/>
          <w:sz w:val="20"/>
          <w:lang w:eastAsia="lt-LT"/>
        </w:rPr>
      </w:pPr>
      <w:r w:rsidRPr="009B4B88">
        <w:rPr>
          <w:rFonts w:ascii="Courier New" w:hAnsi="Courier New" w:cs="Courier New"/>
          <w:color w:val="000000"/>
          <w:sz w:val="20"/>
          <w:lang w:eastAsia="lt-LT"/>
        </w:rPr>
        <w:t>atstovybiuKiekis);</w:t>
      </w:r>
      <w:r w:rsidRPr="009B4B88">
        <w:rPr>
          <w:rFonts w:ascii="Courier New" w:hAnsi="Courier New" w:cs="Courier New"/>
          <w:color w:val="008000"/>
          <w:sz w:val="20"/>
          <w:lang w:eastAsia="lt-LT"/>
        </w:rPr>
        <w:t>//populiariausio autoriaus kiekvienoje atstovybėje</w:t>
      </w:r>
    </w:p>
    <w:p w14:paraId="61A11E82" w14:textId="77777777" w:rsidR="000265FA" w:rsidRPr="009B4B88" w:rsidRDefault="000265FA" w:rsidP="009B4B88">
      <w:pPr>
        <w:autoSpaceDE w:val="0"/>
        <w:autoSpaceDN w:val="0"/>
        <w:adjustRightInd w:val="0"/>
        <w:ind w:left="6480"/>
        <w:jc w:val="left"/>
        <w:rPr>
          <w:rFonts w:ascii="Courier New" w:hAnsi="Courier New" w:cs="Courier New"/>
          <w:color w:val="008000"/>
          <w:sz w:val="20"/>
          <w:lang w:eastAsia="lt-LT"/>
        </w:rPr>
      </w:pPr>
      <w:r w:rsidRPr="009B4B88">
        <w:rPr>
          <w:rFonts w:ascii="Courier New" w:hAnsi="Courier New" w:cs="Courier New"/>
          <w:color w:val="008000"/>
          <w:sz w:val="20"/>
          <w:lang w:eastAsia="lt-LT"/>
        </w:rPr>
        <w:t xml:space="preserve"> paieškos metodas</w:t>
      </w:r>
    </w:p>
    <w:p w14:paraId="7D1C54FD" w14:textId="77777777" w:rsidR="009B4B88" w:rsidRDefault="000265FA" w:rsidP="000265FA">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            p.SkirtinguTemuIsvedimas(temos);</w:t>
      </w:r>
      <w:r w:rsidRPr="009B4B88">
        <w:rPr>
          <w:rFonts w:ascii="Courier New" w:hAnsi="Courier New" w:cs="Courier New"/>
          <w:color w:val="008000"/>
          <w:sz w:val="20"/>
          <w:lang w:eastAsia="lt-LT"/>
        </w:rPr>
        <w:t xml:space="preserve">//nesikartojančių temų ir jų kiekių </w:t>
      </w:r>
    </w:p>
    <w:p w14:paraId="42F5601A" w14:textId="77777777" w:rsidR="000265FA" w:rsidRPr="009B4B88" w:rsidRDefault="009B4B88"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išvedimas</w:t>
      </w:r>
    </w:p>
    <w:p w14:paraId="5A749864" w14:textId="77777777" w:rsidR="009B4B88" w:rsidRDefault="000265FA" w:rsidP="009B4B88">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p.VienoduKlausimuIsvedimas(AtstovybiuPav, </w:t>
      </w:r>
    </w:p>
    <w:p w14:paraId="46071117" w14:textId="77777777" w:rsidR="009B4B88" w:rsidRDefault="000265FA" w:rsidP="009B4B88">
      <w:pPr>
        <w:autoSpaceDE w:val="0"/>
        <w:autoSpaceDN w:val="0"/>
        <w:adjustRightInd w:val="0"/>
        <w:ind w:left="1440"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atstovybiuKiekis);</w:t>
      </w:r>
      <w:r w:rsidRPr="009B4B88">
        <w:rPr>
          <w:rFonts w:ascii="Courier New" w:hAnsi="Courier New" w:cs="Courier New"/>
          <w:color w:val="008000"/>
          <w:sz w:val="20"/>
          <w:lang w:eastAsia="lt-LT"/>
        </w:rPr>
        <w:t>//pasikartojančių</w:t>
      </w:r>
      <w:r w:rsidR="009B4B88">
        <w:rPr>
          <w:rFonts w:ascii="Courier New" w:hAnsi="Courier New" w:cs="Courier New"/>
          <w:color w:val="008000"/>
          <w:sz w:val="20"/>
          <w:lang w:eastAsia="lt-LT"/>
        </w:rPr>
        <w:t xml:space="preserve"> </w:t>
      </w:r>
      <w:r w:rsidRPr="009B4B88">
        <w:rPr>
          <w:rFonts w:ascii="Courier New" w:hAnsi="Courier New" w:cs="Courier New"/>
          <w:color w:val="008000"/>
          <w:sz w:val="20"/>
          <w:lang w:eastAsia="lt-LT"/>
        </w:rPr>
        <w:t xml:space="preserve">klausimų keliose atstovybėse </w:t>
      </w:r>
    </w:p>
    <w:p w14:paraId="18277441" w14:textId="77777777" w:rsidR="000265FA" w:rsidRDefault="009B4B88" w:rsidP="009B4B88">
      <w:pPr>
        <w:autoSpaceDE w:val="0"/>
        <w:autoSpaceDN w:val="0"/>
        <w:adjustRightInd w:val="0"/>
        <w:ind w:left="1440" w:firstLine="0"/>
        <w:jc w:val="left"/>
        <w:rPr>
          <w:rFonts w:ascii="Courier New" w:hAnsi="Courier New" w:cs="Courier New"/>
          <w:color w:val="008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išvedimas</w:t>
      </w:r>
    </w:p>
    <w:p w14:paraId="3CA38D5F" w14:textId="77777777" w:rsidR="00C514FF" w:rsidRDefault="00682058" w:rsidP="00682058">
      <w:pPr>
        <w:autoSpaceDE w:val="0"/>
        <w:autoSpaceDN w:val="0"/>
        <w:adjustRightInd w:val="0"/>
        <w:ind w:left="1440" w:firstLine="0"/>
        <w:jc w:val="left"/>
        <w:rPr>
          <w:rFonts w:ascii="Courier New" w:hAnsi="Courier New" w:cs="Courier New"/>
          <w:color w:val="000000"/>
          <w:sz w:val="20"/>
          <w:lang w:eastAsia="lt-LT"/>
        </w:rPr>
      </w:pPr>
      <w:r w:rsidRPr="00C514FF">
        <w:rPr>
          <w:rFonts w:ascii="Courier New" w:hAnsi="Courier New" w:cs="Courier New"/>
          <w:color w:val="000000"/>
          <w:sz w:val="20"/>
          <w:lang w:eastAsia="lt-LT"/>
        </w:rPr>
        <w:lastRenderedPageBreak/>
        <w:t xml:space="preserve">p.DuomenuPateikimasLenteleje(AtstovybiuPav, atstovybiuKiekis);  </w:t>
      </w:r>
    </w:p>
    <w:p w14:paraId="69735258" w14:textId="77777777" w:rsidR="00682058" w:rsidRPr="00C514FF" w:rsidRDefault="00682058" w:rsidP="00C514FF">
      <w:pPr>
        <w:autoSpaceDE w:val="0"/>
        <w:autoSpaceDN w:val="0"/>
        <w:adjustRightInd w:val="0"/>
        <w:ind w:left="3600"/>
        <w:jc w:val="left"/>
        <w:rPr>
          <w:rFonts w:ascii="Courier New" w:hAnsi="Courier New" w:cs="Courier New"/>
          <w:color w:val="008000"/>
          <w:sz w:val="20"/>
          <w:lang w:eastAsia="lt-LT"/>
        </w:rPr>
      </w:pPr>
      <w:r w:rsidRPr="00C514FF">
        <w:rPr>
          <w:rFonts w:ascii="Courier New" w:hAnsi="Courier New" w:cs="Courier New"/>
          <w:color w:val="008000"/>
          <w:sz w:val="20"/>
          <w:lang w:eastAsia="lt-LT"/>
        </w:rPr>
        <w:t>//duomenų lentelės .txt kūrimo metodas</w:t>
      </w:r>
    </w:p>
    <w:p w14:paraId="082AFC3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419D82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E86A07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2DC6F3F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metodas skirtas nuskaityti duomenis</w:t>
      </w:r>
    </w:p>
    <w:p w14:paraId="4488F79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558EEE3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67557AB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maxKlausimuKiekis</w:t>
      </w:r>
      <w:r w:rsidRPr="009B4B88">
        <w:rPr>
          <w:rFonts w:ascii="Courier New" w:hAnsi="Courier New" w:cs="Courier New"/>
          <w:color w:val="808080"/>
          <w:sz w:val="20"/>
          <w:lang w:eastAsia="lt-LT"/>
        </w:rPr>
        <w:t>"&gt;&lt;/param&gt;</w:t>
      </w:r>
    </w:p>
    <w:p w14:paraId="555183F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333F76A3"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Skaitymas(</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Atstovybes[] AtstovybiuPav,</w:t>
      </w:r>
    </w:p>
    <w:p w14:paraId="24B72D0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Pr="009B4B88">
        <w:rPr>
          <w:rFonts w:ascii="Courier New" w:hAnsi="Courier New" w:cs="Courier New"/>
          <w:color w:val="0000FF"/>
          <w:sz w:val="20"/>
          <w:lang w:eastAsia="lt-LT"/>
        </w:rPr>
        <w:t>in</w:t>
      </w:r>
      <w:r w:rsidR="00C41A94">
        <w:rPr>
          <w:rFonts w:ascii="Courier New" w:hAnsi="Courier New" w:cs="Courier New"/>
          <w:color w:val="0000FF"/>
          <w:sz w:val="20"/>
          <w:lang w:eastAsia="lt-LT"/>
        </w:rPr>
        <w:t xml:space="preserve">t </w:t>
      </w:r>
      <w:r w:rsidRPr="009B4B88">
        <w:rPr>
          <w:rFonts w:ascii="Courier New" w:hAnsi="Courier New" w:cs="Courier New"/>
          <w:color w:val="000000"/>
          <w:sz w:val="20"/>
          <w:lang w:eastAsia="lt-LT"/>
        </w:rPr>
        <w:t>maxKlausimuKiekis,</w:t>
      </w:r>
      <w:r w:rsidR="00C41A94">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atstovybiuKiekis)</w:t>
      </w:r>
    </w:p>
    <w:p w14:paraId="22460E0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495D346"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DuomenuVieta = </w:t>
      </w:r>
    </w:p>
    <w:p w14:paraId="32D71A5E"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 xml:space="preserve">Directory.GetFiles(Directory.GetCurrentDirectory(), </w:t>
      </w:r>
      <w:r w:rsidR="000265FA" w:rsidRPr="009B4B88">
        <w:rPr>
          <w:rFonts w:ascii="Courier New" w:hAnsi="Courier New" w:cs="Courier New"/>
          <w:color w:val="A31515"/>
          <w:sz w:val="20"/>
          <w:lang w:eastAsia="lt-LT"/>
        </w:rPr>
        <w:t>"*.csv"</w:t>
      </w:r>
      <w:r w:rsidR="000265FA" w:rsidRPr="009B4B88">
        <w:rPr>
          <w:rFonts w:ascii="Courier New" w:hAnsi="Courier New" w:cs="Courier New"/>
          <w:color w:val="000000"/>
          <w:sz w:val="20"/>
          <w:lang w:eastAsia="lt-LT"/>
        </w:rPr>
        <w:t>);</w:t>
      </w:r>
    </w:p>
    <w:p w14:paraId="011B5E6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200FEC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foreach</w:t>
      </w:r>
      <w:r w:rsidRPr="009B4B88">
        <w:rPr>
          <w:rFonts w:ascii="Courier New" w:hAnsi="Courier New" w:cs="Courier New"/>
          <w:color w:val="000000"/>
          <w:sz w:val="20"/>
          <w:lang w:eastAsia="lt-LT"/>
        </w:rPr>
        <w:t>(</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failas </w:t>
      </w:r>
      <w:r w:rsidRPr="009B4B88">
        <w:rPr>
          <w:rFonts w:ascii="Courier New" w:hAnsi="Courier New" w:cs="Courier New"/>
          <w:color w:val="0000FF"/>
          <w:sz w:val="20"/>
          <w:lang w:eastAsia="lt-LT"/>
        </w:rPr>
        <w:t>in</w:t>
      </w:r>
      <w:r w:rsidRPr="009B4B88">
        <w:rPr>
          <w:rFonts w:ascii="Courier New" w:hAnsi="Courier New" w:cs="Courier New"/>
          <w:color w:val="000000"/>
          <w:sz w:val="20"/>
          <w:lang w:eastAsia="lt-LT"/>
        </w:rPr>
        <w:t xml:space="preserve"> DuomenuVieta)</w:t>
      </w:r>
    </w:p>
    <w:p w14:paraId="4B3B6AC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17BCF4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(StreamReader skaityti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StreamReader(@failas, </w:t>
      </w:r>
    </w:p>
    <w:p w14:paraId="45CCF3A6"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Encoding.GetEncoding(1257)))</w:t>
      </w:r>
    </w:p>
    <w:p w14:paraId="62ABFAF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AC904B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eilute = skaityti.ReadLine();</w:t>
      </w:r>
    </w:p>
    <w:p w14:paraId="0CC6D8E5"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Atstovybes atstovybes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Atstovybes(eilute, </w:t>
      </w:r>
    </w:p>
    <w:p w14:paraId="437B78C5"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maxKlausimuKiekis);</w:t>
      </w:r>
    </w:p>
    <w:p w14:paraId="72D5048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711B2BD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while</w:t>
      </w:r>
      <w:r w:rsidRPr="009B4B88">
        <w:rPr>
          <w:rFonts w:ascii="Courier New" w:hAnsi="Courier New" w:cs="Courier New"/>
          <w:color w:val="000000"/>
          <w:sz w:val="20"/>
          <w:lang w:eastAsia="lt-LT"/>
        </w:rPr>
        <w:t xml:space="preserve">((eilute = skaityti.ReadLine()) != </w:t>
      </w:r>
      <w:r w:rsidRPr="009B4B88">
        <w:rPr>
          <w:rFonts w:ascii="Courier New" w:hAnsi="Courier New" w:cs="Courier New"/>
          <w:color w:val="0000FF"/>
          <w:sz w:val="20"/>
          <w:lang w:eastAsia="lt-LT"/>
        </w:rPr>
        <w:t>null</w:t>
      </w:r>
      <w:r w:rsidRPr="009B4B88">
        <w:rPr>
          <w:rFonts w:ascii="Courier New" w:hAnsi="Courier New" w:cs="Courier New"/>
          <w:color w:val="000000"/>
          <w:sz w:val="20"/>
          <w:lang w:eastAsia="lt-LT"/>
        </w:rPr>
        <w:t>)</w:t>
      </w:r>
    </w:p>
    <w:p w14:paraId="3A6CF87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185041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dalys = eilute.Split(</w:t>
      </w:r>
      <w:r w:rsidRPr="009B4B88">
        <w:rPr>
          <w:rFonts w:ascii="Courier New" w:hAnsi="Courier New" w:cs="Courier New"/>
          <w:color w:val="A31515"/>
          <w:sz w:val="20"/>
          <w:lang w:eastAsia="lt-LT"/>
        </w:rPr>
        <w:t>';'</w:t>
      </w:r>
      <w:r w:rsidRPr="009B4B88">
        <w:rPr>
          <w:rFonts w:ascii="Courier New" w:hAnsi="Courier New" w:cs="Courier New"/>
          <w:color w:val="000000"/>
          <w:sz w:val="20"/>
          <w:lang w:eastAsia="lt-LT"/>
        </w:rPr>
        <w:t>);</w:t>
      </w:r>
    </w:p>
    <w:p w14:paraId="66F9A5F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25FD70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Tema = dalys[0];</w:t>
      </w:r>
    </w:p>
    <w:p w14:paraId="01C83F7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Sudėtingumas =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.Parse(dalys[1]);</w:t>
      </w:r>
    </w:p>
    <w:p w14:paraId="7A37ACF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Autorius = dalys[2];</w:t>
      </w:r>
    </w:p>
    <w:p w14:paraId="44F37FC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KlausimoTekstas = dalys[3];</w:t>
      </w:r>
    </w:p>
    <w:p w14:paraId="4C7A1CC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AtsakymoVariantai = dalys[4];</w:t>
      </w:r>
    </w:p>
    <w:p w14:paraId="03AE170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TeisingasAtsakymas = dalys[5];</w:t>
      </w:r>
    </w:p>
    <w:p w14:paraId="48B6CF4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Balai =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.Parse(dalys[6]);</w:t>
      </w:r>
    </w:p>
    <w:p w14:paraId="283B695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A44A9BD"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Klausimas klausimas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Klausimas(Tema, Sudėtingumas, </w:t>
      </w:r>
    </w:p>
    <w:p w14:paraId="0730728F" w14:textId="77777777" w:rsidR="00C41A94" w:rsidRDefault="000265FA" w:rsidP="00C41A94">
      <w:pPr>
        <w:autoSpaceDE w:val="0"/>
        <w:autoSpaceDN w:val="0"/>
        <w:adjustRightInd w:val="0"/>
        <w:ind w:left="2160"/>
        <w:jc w:val="left"/>
        <w:rPr>
          <w:rFonts w:ascii="Courier New" w:hAnsi="Courier New" w:cs="Courier New"/>
          <w:color w:val="000000"/>
          <w:sz w:val="20"/>
          <w:lang w:eastAsia="lt-LT"/>
        </w:rPr>
      </w:pPr>
      <w:r w:rsidRPr="009B4B88">
        <w:rPr>
          <w:rFonts w:ascii="Courier New" w:hAnsi="Courier New" w:cs="Courier New"/>
          <w:color w:val="000000"/>
          <w:sz w:val="20"/>
          <w:lang w:eastAsia="lt-LT"/>
        </w:rPr>
        <w:t>Autorius, KlausimoTekstas, AtsakymoVariantai,</w:t>
      </w:r>
    </w:p>
    <w:p w14:paraId="68A78295" w14:textId="77777777" w:rsidR="000265FA" w:rsidRPr="009B4B88" w:rsidRDefault="000265FA" w:rsidP="00C41A94">
      <w:pPr>
        <w:autoSpaceDE w:val="0"/>
        <w:autoSpaceDN w:val="0"/>
        <w:adjustRightInd w:val="0"/>
        <w:ind w:left="2160"/>
        <w:jc w:val="left"/>
        <w:rPr>
          <w:rFonts w:ascii="Courier New" w:hAnsi="Courier New" w:cs="Courier New"/>
          <w:color w:val="000000"/>
          <w:sz w:val="20"/>
          <w:lang w:eastAsia="lt-LT"/>
        </w:rPr>
      </w:pPr>
      <w:r w:rsidRPr="009B4B88">
        <w:rPr>
          <w:rFonts w:ascii="Courier New" w:hAnsi="Courier New" w:cs="Courier New"/>
          <w:color w:val="000000"/>
          <w:sz w:val="20"/>
          <w:lang w:eastAsia="lt-LT"/>
        </w:rPr>
        <w:t>TeisingasAtsakymas, Balai);</w:t>
      </w:r>
    </w:p>
    <w:p w14:paraId="7D49758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atstovybes.Klausimai.PridetiKlausima(klausimas);</w:t>
      </w:r>
    </w:p>
    <w:p w14:paraId="062EAF5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80A24E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AtstovybiuPav[atstovybiuKiekis++] = atstovybes;</w:t>
      </w:r>
    </w:p>
    <w:p w14:paraId="4835980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     </w:t>
      </w:r>
    </w:p>
    <w:p w14:paraId="4B15A7D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8D4F3D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C9C62C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5686C2B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0AE9A0F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aktyviausio autoriaus klausimų skaičiaus gražinimo metodas</w:t>
      </w:r>
    </w:p>
    <w:p w14:paraId="3FD097B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405A2B7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5E424D1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autoriaiBendr</w:t>
      </w:r>
      <w:r w:rsidRPr="009B4B88">
        <w:rPr>
          <w:rFonts w:ascii="Courier New" w:hAnsi="Courier New" w:cs="Courier New"/>
          <w:color w:val="808080"/>
          <w:sz w:val="20"/>
          <w:lang w:eastAsia="lt-LT"/>
        </w:rPr>
        <w:t>"&gt;&lt;/param&gt;</w:t>
      </w:r>
    </w:p>
    <w:p w14:paraId="30947BE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4B61C26D" w14:textId="77777777" w:rsidR="00C41A94" w:rsidRDefault="000265FA" w:rsidP="000265FA">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&lt;returns&gt;</w:t>
      </w:r>
      <w:r w:rsidRPr="009B4B88">
        <w:rPr>
          <w:rFonts w:ascii="Courier New" w:hAnsi="Courier New" w:cs="Courier New"/>
          <w:color w:val="008000"/>
          <w:sz w:val="20"/>
          <w:lang w:eastAsia="lt-LT"/>
        </w:rPr>
        <w:t xml:space="preserve">metodas gražina aktyviausio autoriaus klausimų </w:t>
      </w:r>
    </w:p>
    <w:p w14:paraId="006CBF52"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kiekį</w:t>
      </w:r>
      <w:r w:rsidR="000265FA" w:rsidRPr="009B4B88">
        <w:rPr>
          <w:rFonts w:ascii="Courier New" w:hAnsi="Courier New" w:cs="Courier New"/>
          <w:color w:val="808080"/>
          <w:sz w:val="20"/>
          <w:lang w:eastAsia="lt-LT"/>
        </w:rPr>
        <w:t>&lt;/returns&gt;</w:t>
      </w:r>
    </w:p>
    <w:p w14:paraId="66F4599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DaugiausiaKlausimuIsViso(Atstovybes[] AtstovybiuPav, </w:t>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Pr="009B4B88">
        <w:rPr>
          <w:rFonts w:ascii="Courier New" w:hAnsi="Courier New" w:cs="Courier New"/>
          <w:color w:val="000000"/>
          <w:sz w:val="20"/>
          <w:lang w:eastAsia="lt-LT"/>
        </w:rPr>
        <w:t xml:space="preserve">DaugiausiaKlausimuBendrai autoriaiBendr,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atstovybiuKiekis)</w:t>
      </w:r>
    </w:p>
    <w:p w14:paraId="471E0DE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6707917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klausimuSkaicius = 0;</w:t>
      </w:r>
    </w:p>
    <w:p w14:paraId="2864271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253CABA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atstovybiuKiekis; i++)</w:t>
      </w:r>
    </w:p>
    <w:p w14:paraId="2391B04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7259899"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klausimuSkaicius = </w:t>
      </w:r>
    </w:p>
    <w:p w14:paraId="685BED83" w14:textId="77777777" w:rsidR="00C41A94"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 xml:space="preserve">autoriaiBendr.DaugiausiaiAtstovybejPaieska(AtstovybiuPav[i], </w:t>
      </w:r>
    </w:p>
    <w:p w14:paraId="29B3A2D1"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klausimuSkaicius);</w:t>
      </w:r>
    </w:p>
    <w:p w14:paraId="6B79F8C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14AB84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lastRenderedPageBreak/>
        <w:t xml:space="preserve">                       </w:t>
      </w:r>
    </w:p>
    <w:p w14:paraId="6A8B38C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return</w:t>
      </w:r>
      <w:r w:rsidRPr="009B4B88">
        <w:rPr>
          <w:rFonts w:ascii="Courier New" w:hAnsi="Courier New" w:cs="Courier New"/>
          <w:color w:val="000000"/>
          <w:sz w:val="20"/>
          <w:lang w:eastAsia="lt-LT"/>
        </w:rPr>
        <w:t xml:space="preserve"> klausimuSkaicius;</w:t>
      </w:r>
    </w:p>
    <w:p w14:paraId="7A0D253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6559BEC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3EF854E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57DEB4E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aktyviausio autoriaus klausimų kiekio metodas</w:t>
      </w:r>
    </w:p>
    <w:p w14:paraId="15CEF39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3F638A0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klausimas</w:t>
      </w:r>
      <w:r w:rsidRPr="009B4B88">
        <w:rPr>
          <w:rFonts w:ascii="Courier New" w:hAnsi="Courier New" w:cs="Courier New"/>
          <w:color w:val="808080"/>
          <w:sz w:val="20"/>
          <w:lang w:eastAsia="lt-LT"/>
        </w:rPr>
        <w:t>"&gt;&lt;/param&gt;</w:t>
      </w:r>
    </w:p>
    <w:p w14:paraId="68B2DB6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DaugiausiaiKlausimuAtstovybese</w:t>
      </w:r>
      <w:r w:rsidRPr="009B4B88">
        <w:rPr>
          <w:rFonts w:ascii="Courier New" w:hAnsi="Courier New" w:cs="Courier New"/>
          <w:color w:val="808080"/>
          <w:sz w:val="20"/>
          <w:lang w:eastAsia="lt-LT"/>
        </w:rPr>
        <w:t>"&gt;&lt;/param&gt;</w:t>
      </w:r>
    </w:p>
    <w:p w14:paraId="3098B6DF" w14:textId="77777777" w:rsidR="00C41A94" w:rsidRDefault="000265FA" w:rsidP="000265FA">
      <w:pPr>
        <w:autoSpaceDE w:val="0"/>
        <w:autoSpaceDN w:val="0"/>
        <w:adjustRightInd w:val="0"/>
        <w:ind w:firstLine="0"/>
        <w:jc w:val="left"/>
        <w:rPr>
          <w:rFonts w:ascii="Courier New" w:hAnsi="Courier New" w:cs="Courier New"/>
          <w:color w:val="008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&lt;returns&gt;</w:t>
      </w:r>
      <w:r w:rsidRPr="009B4B88">
        <w:rPr>
          <w:rFonts w:ascii="Courier New" w:hAnsi="Courier New" w:cs="Courier New"/>
          <w:color w:val="008000"/>
          <w:sz w:val="20"/>
          <w:lang w:eastAsia="lt-LT"/>
        </w:rPr>
        <w:t xml:space="preserve">metodas grąžina iš kiekvienos atstovybės aktyviausio </w:t>
      </w:r>
    </w:p>
    <w:p w14:paraId="6DAC4D6B"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Pr>
          <w:rFonts w:ascii="Courier New" w:hAnsi="Courier New" w:cs="Courier New"/>
          <w:color w:val="008000"/>
          <w:sz w:val="20"/>
          <w:lang w:eastAsia="lt-LT"/>
        </w:rPr>
        <w:tab/>
      </w:r>
      <w:r w:rsidR="000265FA" w:rsidRPr="009B4B88">
        <w:rPr>
          <w:rFonts w:ascii="Courier New" w:hAnsi="Courier New" w:cs="Courier New"/>
          <w:color w:val="008000"/>
          <w:sz w:val="20"/>
          <w:lang w:eastAsia="lt-LT"/>
        </w:rPr>
        <w:t>autoriaus klausimų kiekį</w:t>
      </w:r>
      <w:r w:rsidR="000265FA" w:rsidRPr="009B4B88">
        <w:rPr>
          <w:rFonts w:ascii="Courier New" w:hAnsi="Courier New" w:cs="Courier New"/>
          <w:color w:val="808080"/>
          <w:sz w:val="20"/>
          <w:lang w:eastAsia="lt-LT"/>
        </w:rPr>
        <w:t>&lt;/returns&gt;</w:t>
      </w:r>
    </w:p>
    <w:p w14:paraId="0622FBDC"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DaugiausiaiKlausimuAtstovybese(Atstovybes AtstovybiuPav, </w:t>
      </w:r>
    </w:p>
    <w:p w14:paraId="0724CF50"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DaugiausiaKlausimuAtskirai autoriaiAts)</w:t>
      </w:r>
    </w:p>
    <w:p w14:paraId="2A31DFD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6661D2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klausimuskaicius = 0;</w:t>
      </w:r>
    </w:p>
    <w:p w14:paraId="2678D19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laikinasklausimuskaicius;</w:t>
      </w:r>
    </w:p>
    <w:p w14:paraId="040D235D"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laikinasvardas = </w:t>
      </w:r>
    </w:p>
    <w:p w14:paraId="07125F49"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AtstovybiuPav.Klausimai.GautiKlausima(0).Autorius;</w:t>
      </w:r>
    </w:p>
    <w:p w14:paraId="66DE255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734B992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AtstovybiuPav.Klausimai.kiekKlausimu; i++)</w:t>
      </w:r>
    </w:p>
    <w:p w14:paraId="363F547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6995232"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laikinasvardas = </w:t>
      </w:r>
    </w:p>
    <w:p w14:paraId="32F31BA3"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AtstovybiuPav.Klausimai.GautiKlausima(i).Autorius;</w:t>
      </w:r>
    </w:p>
    <w:p w14:paraId="3377FD0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laikinasklausimuskaicius = 1;</w:t>
      </w:r>
    </w:p>
    <w:p w14:paraId="1D32D3F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41FA0C6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j = i + 1; j &lt; AtstovybiuPav.Klausimai.kiekKlausimu; j++)</w:t>
      </w:r>
    </w:p>
    <w:p w14:paraId="30B9F62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6924F4E1"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if</w:t>
      </w:r>
      <w:r w:rsidRPr="009B4B88">
        <w:rPr>
          <w:rFonts w:ascii="Courier New" w:hAnsi="Courier New" w:cs="Courier New"/>
          <w:color w:val="000000"/>
          <w:sz w:val="20"/>
          <w:lang w:eastAsia="lt-LT"/>
        </w:rPr>
        <w:t xml:space="preserve"> (AtstovybiuPav.Klausimai.GautiKlausima(j).Autorius == </w:t>
      </w:r>
    </w:p>
    <w:p w14:paraId="49D35D37"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laikinasvardas)</w:t>
      </w:r>
    </w:p>
    <w:p w14:paraId="4CABDC0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laikinasklausimuskaicius++;</w:t>
      </w:r>
    </w:p>
    <w:p w14:paraId="7824B23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2D6A2C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6F2EA2C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if</w:t>
      </w:r>
      <w:r w:rsidRPr="009B4B88">
        <w:rPr>
          <w:rFonts w:ascii="Courier New" w:hAnsi="Courier New" w:cs="Courier New"/>
          <w:color w:val="000000"/>
          <w:sz w:val="20"/>
          <w:lang w:eastAsia="lt-LT"/>
        </w:rPr>
        <w:t xml:space="preserve"> (laikinasklausimuskaicius &gt; klausimuskaicius)</w:t>
      </w:r>
    </w:p>
    <w:p w14:paraId="6B28606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706FF4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klausimuskaicius = laikinasklausimuskaicius;</w:t>
      </w:r>
    </w:p>
    <w:p w14:paraId="327CE32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7C22E8C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autoriaiAts.IstrintiAutorius();</w:t>
      </w:r>
    </w:p>
    <w:p w14:paraId="6249923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autoriaiAts.PridetiAutoriu(laikinasvardas);</w:t>
      </w:r>
    </w:p>
    <w:p w14:paraId="3B7BBD3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516FAB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D9E05F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if</w:t>
      </w:r>
      <w:r w:rsidRPr="009B4B88">
        <w:rPr>
          <w:rFonts w:ascii="Courier New" w:hAnsi="Courier New" w:cs="Courier New"/>
          <w:color w:val="000000"/>
          <w:sz w:val="20"/>
          <w:lang w:eastAsia="lt-LT"/>
        </w:rPr>
        <w:t xml:space="preserve">(laikinasklausimuskaicius == klausimuskaicius &amp;&amp; </w:t>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00C41A94">
        <w:rPr>
          <w:rFonts w:ascii="Courier New" w:hAnsi="Courier New" w:cs="Courier New"/>
          <w:color w:val="000000"/>
          <w:sz w:val="20"/>
          <w:lang w:eastAsia="lt-LT"/>
        </w:rPr>
        <w:tab/>
      </w:r>
      <w:r w:rsidRPr="009B4B88">
        <w:rPr>
          <w:rFonts w:ascii="Courier New" w:hAnsi="Courier New" w:cs="Courier New"/>
          <w:color w:val="000000"/>
          <w:sz w:val="20"/>
          <w:lang w:eastAsia="lt-LT"/>
        </w:rPr>
        <w:t>!autoriaiAts.Autoriai.Contains(laikinasvardas))</w:t>
      </w:r>
    </w:p>
    <w:p w14:paraId="2258B93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0C73C7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autoriaiAts.PridetiAutoriu(laikinasvardas);</w:t>
      </w:r>
    </w:p>
    <w:p w14:paraId="3666886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68AB61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6278B42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4BA3F23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return</w:t>
      </w:r>
      <w:r w:rsidRPr="009B4B88">
        <w:rPr>
          <w:rFonts w:ascii="Courier New" w:hAnsi="Courier New" w:cs="Courier New"/>
          <w:color w:val="000000"/>
          <w:sz w:val="20"/>
          <w:lang w:eastAsia="lt-LT"/>
        </w:rPr>
        <w:t xml:space="preserve"> klausimuskaicius;</w:t>
      </w:r>
    </w:p>
    <w:p w14:paraId="6B8F1A3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6BED96B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4BB78C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7715D1E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metodas skirtas atrinkti visas temas, jog nesikartotų ir surasti jų kiekius</w:t>
      </w:r>
    </w:p>
    <w:p w14:paraId="1B22295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0898BED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66DE9FA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temos</w:t>
      </w:r>
      <w:r w:rsidRPr="009B4B88">
        <w:rPr>
          <w:rFonts w:ascii="Courier New" w:hAnsi="Courier New" w:cs="Courier New"/>
          <w:color w:val="808080"/>
          <w:sz w:val="20"/>
          <w:lang w:eastAsia="lt-LT"/>
        </w:rPr>
        <w:t>"&gt;&lt;/param&gt;</w:t>
      </w:r>
    </w:p>
    <w:p w14:paraId="059F266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45901BD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TemuKiekis(Atstovybes[] AtstovybiuPav, TemuKonteineris temos, </w:t>
      </w:r>
    </w:p>
    <w:p w14:paraId="448A2289"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FF"/>
          <w:sz w:val="20"/>
          <w:lang w:eastAsia="lt-LT"/>
        </w:rPr>
        <w:t>int</w:t>
      </w:r>
      <w:r w:rsidR="000265FA" w:rsidRPr="009B4B88">
        <w:rPr>
          <w:rFonts w:ascii="Courier New" w:hAnsi="Courier New" w:cs="Courier New"/>
          <w:color w:val="000000"/>
          <w:sz w:val="20"/>
          <w:lang w:eastAsia="lt-LT"/>
        </w:rPr>
        <w:t xml:space="preserve"> atstovybiuKiekis)</w:t>
      </w:r>
    </w:p>
    <w:p w14:paraId="025BCA8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675279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temosIndeksas = 0;</w:t>
      </w:r>
    </w:p>
    <w:p w14:paraId="277D569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atstovybesIndeksas = 0;</w:t>
      </w:r>
    </w:p>
    <w:p w14:paraId="0E70350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laikinasPav = AtstovybiuPav[atstovybesIndeksas].Klausimai.GautiKlausima(temosIndeksas).Tema;</w:t>
      </w:r>
    </w:p>
    <w:p w14:paraId="01AE1FC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006333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temos.TemuKiekiuPaieska(AtstovybiuPav, temos, laikinasPav, </w:t>
      </w:r>
    </w:p>
    <w:p w14:paraId="58E8A778" w14:textId="77777777" w:rsidR="00C41A94"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lastRenderedPageBreak/>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 xml:space="preserve">temosIndeksas, atstovybesIndeksas, </w:t>
      </w:r>
    </w:p>
    <w:p w14:paraId="706D7E2F"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atstovybiuKiekis);</w:t>
      </w:r>
    </w:p>
    <w:p w14:paraId="338EB7E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530EE4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while</w:t>
      </w:r>
      <w:r w:rsidRPr="009B4B88">
        <w:rPr>
          <w:rFonts w:ascii="Courier New" w:hAnsi="Courier New" w:cs="Courier New"/>
          <w:color w:val="000000"/>
          <w:sz w:val="20"/>
          <w:lang w:eastAsia="lt-LT"/>
        </w:rPr>
        <w:t xml:space="preserve"> (temosIndeksas != AtstovybiuPav[atstovybiuKiekis </w:t>
      </w:r>
      <w:r w:rsidR="00C41A94">
        <w:rPr>
          <w:rFonts w:ascii="Courier New" w:hAnsi="Courier New" w:cs="Courier New"/>
          <w:color w:val="000000"/>
          <w:sz w:val="20"/>
          <w:lang w:eastAsia="lt-LT"/>
        </w:rPr>
        <w:t>–</w:t>
      </w:r>
      <w:r w:rsidRPr="009B4B88">
        <w:rPr>
          <w:rFonts w:ascii="Courier New" w:hAnsi="Courier New" w:cs="Courier New"/>
          <w:color w:val="000000"/>
          <w:sz w:val="20"/>
          <w:lang w:eastAsia="lt-LT"/>
        </w:rPr>
        <w:t xml:space="preserve"> </w:t>
      </w:r>
    </w:p>
    <w:p w14:paraId="41330FAF"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1].Klausimai.kiekKlausimu - 1)</w:t>
      </w:r>
    </w:p>
    <w:p w14:paraId="5EED953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B838892"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while</w:t>
      </w:r>
      <w:r w:rsidRPr="009B4B88">
        <w:rPr>
          <w:rFonts w:ascii="Courier New" w:hAnsi="Courier New" w:cs="Courier New"/>
          <w:color w:val="000000"/>
          <w:sz w:val="20"/>
          <w:lang w:eastAsia="lt-LT"/>
        </w:rPr>
        <w:t xml:space="preserve">(temosIndeksas != </w:t>
      </w:r>
    </w:p>
    <w:p w14:paraId="601B3E73"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AtstovybiuPav[atstovybesIndeksas].Klausimai.kiekKlausimu - 1)</w:t>
      </w:r>
    </w:p>
    <w:p w14:paraId="1037B3D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3FA444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temosIndeksas++;</w:t>
      </w:r>
    </w:p>
    <w:p w14:paraId="731AFC9C"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laikinasPav = AtstovybiuPav[atstovybesIndeksas].Klausimai.</w:t>
      </w:r>
    </w:p>
    <w:p w14:paraId="6D59E72D" w14:textId="77777777" w:rsidR="000265FA" w:rsidRPr="009B4B88" w:rsidRDefault="000265FA" w:rsidP="00C41A94">
      <w:pPr>
        <w:autoSpaceDE w:val="0"/>
        <w:autoSpaceDN w:val="0"/>
        <w:adjustRightInd w:val="0"/>
        <w:ind w:left="4320"/>
        <w:jc w:val="left"/>
        <w:rPr>
          <w:rFonts w:ascii="Courier New" w:hAnsi="Courier New" w:cs="Courier New"/>
          <w:color w:val="000000"/>
          <w:sz w:val="20"/>
          <w:lang w:eastAsia="lt-LT"/>
        </w:rPr>
      </w:pPr>
      <w:r w:rsidRPr="009B4B88">
        <w:rPr>
          <w:rFonts w:ascii="Courier New" w:hAnsi="Courier New" w:cs="Courier New"/>
          <w:color w:val="000000"/>
          <w:sz w:val="20"/>
          <w:lang w:eastAsia="lt-LT"/>
        </w:rPr>
        <w:t>GautiKlausima(temosIndeksas).Tema;</w:t>
      </w:r>
    </w:p>
    <w:p w14:paraId="2D06A8F4"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temos.TemuKiekiuPaieska(AtstovybiuPav, temos, laikinasPav, </w:t>
      </w:r>
    </w:p>
    <w:p w14:paraId="738C5900"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temosIndeksas, atstovybesIndeksas, atstovybiuKiekis);</w:t>
      </w:r>
    </w:p>
    <w:p w14:paraId="6A3F565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ADF9BC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F67CAC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BDC0C7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if</w:t>
      </w:r>
      <w:r w:rsidRPr="009B4B88">
        <w:rPr>
          <w:rFonts w:ascii="Courier New" w:hAnsi="Courier New" w:cs="Courier New"/>
          <w:color w:val="000000"/>
          <w:sz w:val="20"/>
          <w:lang w:eastAsia="lt-LT"/>
        </w:rPr>
        <w:t xml:space="preserve"> (atstovybesIndeksas + 1 != atstovybiuKiekis)</w:t>
      </w:r>
    </w:p>
    <w:p w14:paraId="63D6091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527A07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temosIndeksas = 0;</w:t>
      </w:r>
    </w:p>
    <w:p w14:paraId="7C44627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atstovybesIndeksas++;</w:t>
      </w:r>
    </w:p>
    <w:p w14:paraId="6681D8D3"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temos.TemuKiekiuPaieska(AtstovybiuPav, temos, laikinasPav, </w:t>
      </w:r>
    </w:p>
    <w:p w14:paraId="1E680B05"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temosIndeksas, atstovybesIndeksas, atstovybiuKiekis);</w:t>
      </w:r>
    </w:p>
    <w:p w14:paraId="187B75A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35DD31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17845D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E1C283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693EA68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23879B3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metode gaunamas klausimas, pasikartojęs keliose atstovybėse</w:t>
      </w:r>
    </w:p>
    <w:p w14:paraId="245AE88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4E97181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1584527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105D9CB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&lt;returns&gt;</w:t>
      </w:r>
      <w:r w:rsidRPr="009B4B88">
        <w:rPr>
          <w:rFonts w:ascii="Courier New" w:hAnsi="Courier New" w:cs="Courier New"/>
          <w:color w:val="008000"/>
          <w:sz w:val="20"/>
          <w:lang w:eastAsia="lt-LT"/>
        </w:rPr>
        <w:t>pasikartojantį klausimą</w:t>
      </w:r>
      <w:r w:rsidRPr="009B4B88">
        <w:rPr>
          <w:rFonts w:ascii="Courier New" w:hAnsi="Courier New" w:cs="Courier New"/>
          <w:color w:val="808080"/>
          <w:sz w:val="20"/>
          <w:lang w:eastAsia="lt-LT"/>
        </w:rPr>
        <w:t>&lt;/returns&gt;</w:t>
      </w:r>
    </w:p>
    <w:p w14:paraId="725101D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VienodiKlausimai(Atstovybes[] AtstovybiuPav,</w:t>
      </w:r>
    </w:p>
    <w:p w14:paraId="28C1C478" w14:textId="77777777" w:rsidR="000265FA" w:rsidRPr="009B4B88" w:rsidRDefault="000265FA" w:rsidP="00C41A94">
      <w:pPr>
        <w:autoSpaceDE w:val="0"/>
        <w:autoSpaceDN w:val="0"/>
        <w:adjustRightInd w:val="0"/>
        <w:ind w:left="432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atstovybiuKiekis)</w:t>
      </w:r>
    </w:p>
    <w:p w14:paraId="2C9AFE3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1168C6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klausimas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[maxKlausimuKiekis];</w:t>
      </w:r>
    </w:p>
    <w:p w14:paraId="6914DC6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kiekis = 0;</w:t>
      </w:r>
    </w:p>
    <w:p w14:paraId="6059245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56D479F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atstovybiuKiekis; i++)</w:t>
      </w:r>
    </w:p>
    <w:p w14:paraId="305800C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B238CE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j = i + 1; j &lt; atstovybiuKiekis; j++)</w:t>
      </w:r>
    </w:p>
    <w:p w14:paraId="5DE1E20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DA9B58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klausimas = AtstovybiuPav[i].Klausimai.VienodiKlausimai(AtstovybiuPav[j], </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klausimas,</w:t>
      </w:r>
    </w:p>
    <w:p w14:paraId="32A70891" w14:textId="77777777" w:rsidR="000265FA" w:rsidRPr="009B4B88" w:rsidRDefault="000265FA" w:rsidP="00C41A94">
      <w:pPr>
        <w:autoSpaceDE w:val="0"/>
        <w:autoSpaceDN w:val="0"/>
        <w:adjustRightInd w:val="0"/>
        <w:ind w:left="720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ref</w:t>
      </w:r>
      <w:r w:rsidRPr="009B4B88">
        <w:rPr>
          <w:rFonts w:ascii="Courier New" w:hAnsi="Courier New" w:cs="Courier New"/>
          <w:color w:val="000000"/>
          <w:sz w:val="20"/>
          <w:lang w:eastAsia="lt-LT"/>
        </w:rPr>
        <w:t xml:space="preserve"> kiekis);</w:t>
      </w:r>
    </w:p>
    <w:p w14:paraId="4D005F7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25A57C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EE746E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9993B8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return</w:t>
      </w:r>
      <w:r w:rsidRPr="009B4B88">
        <w:rPr>
          <w:rFonts w:ascii="Courier New" w:hAnsi="Courier New" w:cs="Courier New"/>
          <w:color w:val="000000"/>
          <w:sz w:val="20"/>
          <w:lang w:eastAsia="lt-LT"/>
        </w:rPr>
        <w:t xml:space="preserve"> klausimas;</w:t>
      </w:r>
    </w:p>
    <w:p w14:paraId="568CA74B" w14:textId="77777777" w:rsidR="00CF17BE" w:rsidRPr="009B4B88" w:rsidRDefault="000265FA" w:rsidP="000265FA">
      <w:pPr>
        <w:pStyle w:val="Programostekstas"/>
        <w:rPr>
          <w:rFonts w:cs="Courier New"/>
          <w:color w:val="000000"/>
          <w:lang w:eastAsia="lt-LT"/>
        </w:rPr>
      </w:pPr>
      <w:r w:rsidRPr="009B4B88">
        <w:rPr>
          <w:rFonts w:cs="Courier New"/>
          <w:color w:val="000000"/>
          <w:lang w:eastAsia="lt-LT"/>
        </w:rPr>
        <w:t xml:space="preserve">        }</w:t>
      </w:r>
    </w:p>
    <w:p w14:paraId="6CFAC38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6B2B353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autoriaus, parašiusio daugiausia klausimų, vardo ir klausimų kiekio išvedimas</w:t>
      </w:r>
    </w:p>
    <w:p w14:paraId="73A50A2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1D8309D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471CE28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autoriaiBendr</w:t>
      </w:r>
      <w:r w:rsidRPr="009B4B88">
        <w:rPr>
          <w:rFonts w:ascii="Courier New" w:hAnsi="Courier New" w:cs="Courier New"/>
          <w:color w:val="808080"/>
          <w:sz w:val="20"/>
          <w:lang w:eastAsia="lt-LT"/>
        </w:rPr>
        <w:t>"&gt;&lt;/param&gt;</w:t>
      </w:r>
    </w:p>
    <w:p w14:paraId="3A2A5C8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062DB0CC"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DaugiausiaKlausimuIsVisoIsvedimas(Atstovybes[] AtstovybiuPav, </w:t>
      </w:r>
    </w:p>
    <w:p w14:paraId="21E4233B"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 xml:space="preserve">DaugiausiaKlausimuBendrai autoriaiBendr, </w:t>
      </w:r>
      <w:r w:rsidR="000265FA" w:rsidRPr="009B4B88">
        <w:rPr>
          <w:rFonts w:ascii="Courier New" w:hAnsi="Courier New" w:cs="Courier New"/>
          <w:color w:val="0000FF"/>
          <w:sz w:val="20"/>
          <w:lang w:eastAsia="lt-LT"/>
        </w:rPr>
        <w:t>int</w:t>
      </w:r>
      <w:r w:rsidR="000265FA" w:rsidRPr="009B4B88">
        <w:rPr>
          <w:rFonts w:ascii="Courier New" w:hAnsi="Courier New" w:cs="Courier New"/>
          <w:color w:val="000000"/>
          <w:sz w:val="20"/>
          <w:lang w:eastAsia="lt-LT"/>
        </w:rPr>
        <w:t xml:space="preserve"> atstovybiuKiekis)</w:t>
      </w:r>
    </w:p>
    <w:p w14:paraId="48284CD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D19066F"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klausimuKiekis = DaugiausiaKlausimuIsViso(AtstovybiuPav, </w:t>
      </w:r>
    </w:p>
    <w:p w14:paraId="5418B5DA"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autoriaiBendr, atstovybiuKiekis);</w:t>
      </w:r>
    </w:p>
    <w:p w14:paraId="53054AC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D11B0C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A31515"/>
          <w:sz w:val="20"/>
          <w:lang w:eastAsia="lt-LT"/>
        </w:rPr>
        <w:t>"Daugiausia klausimų sukūrė: "</w:t>
      </w:r>
      <w:r w:rsidRPr="009B4B88">
        <w:rPr>
          <w:rFonts w:ascii="Courier New" w:hAnsi="Courier New" w:cs="Courier New"/>
          <w:color w:val="000000"/>
          <w:sz w:val="20"/>
          <w:lang w:eastAsia="lt-LT"/>
        </w:rPr>
        <w:t>);</w:t>
      </w:r>
    </w:p>
    <w:p w14:paraId="7AB83E0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9315E8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lastRenderedPageBreak/>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autoriaiBendr.autoriuKiekis; i++)</w:t>
      </w:r>
    </w:p>
    <w:p w14:paraId="46051B5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4CF7BE50"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A31515"/>
          <w:sz w:val="20"/>
          <w:lang w:eastAsia="lt-LT"/>
        </w:rPr>
        <w:t>"{0} : {1}"</w:t>
      </w:r>
      <w:r w:rsidRPr="009B4B88">
        <w:rPr>
          <w:rFonts w:ascii="Courier New" w:hAnsi="Courier New" w:cs="Courier New"/>
          <w:color w:val="000000"/>
          <w:sz w:val="20"/>
          <w:lang w:eastAsia="lt-LT"/>
        </w:rPr>
        <w:t xml:space="preserve">, autoriaiBendr.GautiAutoriu(i), </w:t>
      </w:r>
    </w:p>
    <w:p w14:paraId="574CE2BF"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klausimuKiekis);</w:t>
      </w:r>
    </w:p>
    <w:p w14:paraId="3BA3918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D11CCB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7EE773E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p>
    <w:p w14:paraId="1057371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CE87DA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7E28B6B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7AF6AF3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autoriaus iš kiekvienos atstovybės, parašiusio daugiausia klausimų, vardo ir klausimų kiekio išvedimas</w:t>
      </w:r>
    </w:p>
    <w:p w14:paraId="64ADEE3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7F985DDD"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1355D5B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autoriaiAts</w:t>
      </w:r>
      <w:r w:rsidRPr="009B4B88">
        <w:rPr>
          <w:rFonts w:ascii="Courier New" w:hAnsi="Courier New" w:cs="Courier New"/>
          <w:color w:val="808080"/>
          <w:sz w:val="20"/>
          <w:lang w:eastAsia="lt-LT"/>
        </w:rPr>
        <w:t>"&gt;&lt;/param&gt;</w:t>
      </w:r>
    </w:p>
    <w:p w14:paraId="5EF536E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00474EAD"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DaugiausiaiKlausimuAtstovybeseIsvedimas(Atstovybes[] </w:t>
      </w:r>
    </w:p>
    <w:p w14:paraId="4AA1FCC4" w14:textId="77777777" w:rsidR="00C41A94"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AtstovybiuPav, DaugiausiaKlausimuAtskirai autoriaiAts,</w:t>
      </w:r>
    </w:p>
    <w:p w14:paraId="436AD4B4" w14:textId="77777777" w:rsidR="000265FA" w:rsidRPr="009B4B88" w:rsidRDefault="000265FA" w:rsidP="00C41A94">
      <w:pPr>
        <w:autoSpaceDE w:val="0"/>
        <w:autoSpaceDN w:val="0"/>
        <w:adjustRightInd w:val="0"/>
        <w:ind w:left="5760"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atstovybiuKiekis)</w:t>
      </w:r>
    </w:p>
    <w:p w14:paraId="746EDC0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BFBBBD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atstovybiuKiekis; i++)</w:t>
      </w:r>
    </w:p>
    <w:p w14:paraId="6361925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1385479" w14:textId="77777777" w:rsidR="00C41A94" w:rsidRDefault="000265FA" w:rsidP="000265FA">
      <w:pPr>
        <w:autoSpaceDE w:val="0"/>
        <w:autoSpaceDN w:val="0"/>
        <w:adjustRightInd w:val="0"/>
        <w:ind w:firstLine="0"/>
        <w:jc w:val="left"/>
        <w:rPr>
          <w:rFonts w:ascii="Courier New" w:hAnsi="Courier New" w:cs="Courier New"/>
          <w:color w:val="A31515"/>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A31515"/>
          <w:sz w:val="20"/>
          <w:lang w:eastAsia="lt-LT"/>
        </w:rPr>
        <w:t xml:space="preserve">"Didziausias užduotų klausimų kiekis iš vieno </w:t>
      </w:r>
    </w:p>
    <w:p w14:paraId="590D6E43" w14:textId="77777777" w:rsidR="000265FA" w:rsidRPr="009B4B88" w:rsidRDefault="000265FA" w:rsidP="00C41A94">
      <w:pPr>
        <w:autoSpaceDE w:val="0"/>
        <w:autoSpaceDN w:val="0"/>
        <w:adjustRightInd w:val="0"/>
        <w:ind w:left="1440" w:firstLine="0"/>
        <w:jc w:val="left"/>
        <w:rPr>
          <w:rFonts w:ascii="Courier New" w:hAnsi="Courier New" w:cs="Courier New"/>
          <w:color w:val="000000"/>
          <w:sz w:val="20"/>
          <w:lang w:eastAsia="lt-LT"/>
        </w:rPr>
      </w:pPr>
      <w:r w:rsidRPr="009B4B88">
        <w:rPr>
          <w:rFonts w:ascii="Courier New" w:hAnsi="Courier New" w:cs="Courier New"/>
          <w:color w:val="A31515"/>
          <w:sz w:val="20"/>
          <w:lang w:eastAsia="lt-LT"/>
        </w:rPr>
        <w:t>žmogaus {0} atstovybėje yra {1}"</w:t>
      </w:r>
      <w:r w:rsidRPr="009B4B88">
        <w:rPr>
          <w:rFonts w:ascii="Courier New" w:hAnsi="Courier New" w:cs="Courier New"/>
          <w:color w:val="000000"/>
          <w:sz w:val="20"/>
          <w:lang w:eastAsia="lt-LT"/>
        </w:rPr>
        <w:t>, Atsto</w:t>
      </w:r>
      <w:r w:rsidR="00C41A94">
        <w:rPr>
          <w:rFonts w:ascii="Courier New" w:hAnsi="Courier New" w:cs="Courier New"/>
          <w:color w:val="000000"/>
          <w:sz w:val="20"/>
          <w:lang w:eastAsia="lt-LT"/>
        </w:rPr>
        <w:t>vybiuPav[i].atstovybesPav</w:t>
      </w:r>
      <w:r w:rsidRPr="009B4B88">
        <w:rPr>
          <w:rFonts w:ascii="Courier New" w:hAnsi="Courier New" w:cs="Courier New"/>
          <w:color w:val="000000"/>
          <w:sz w:val="20"/>
          <w:lang w:eastAsia="lt-LT"/>
        </w:rPr>
        <w:t xml:space="preserve">                             DaugiausiaiKlausimuAtstovybese(AtstovybiuPav[i], autoriaiAts));</w:t>
      </w:r>
    </w:p>
    <w:p w14:paraId="734BE50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419EB5A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A31515"/>
          <w:sz w:val="20"/>
          <w:lang w:eastAsia="lt-LT"/>
        </w:rPr>
        <w:t>"Klausimus uždavė: "</w:t>
      </w:r>
      <w:r w:rsidRPr="009B4B88">
        <w:rPr>
          <w:rFonts w:ascii="Courier New" w:hAnsi="Courier New" w:cs="Courier New"/>
          <w:color w:val="000000"/>
          <w:sz w:val="20"/>
          <w:lang w:eastAsia="lt-LT"/>
        </w:rPr>
        <w:t>);</w:t>
      </w:r>
    </w:p>
    <w:p w14:paraId="00AACB3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w:t>
      </w:r>
      <w:r w:rsidRPr="009B4B88">
        <w:rPr>
          <w:rFonts w:ascii="Courier New" w:hAnsi="Courier New" w:cs="Courier New"/>
          <w:color w:val="A31515"/>
          <w:sz w:val="20"/>
          <w:lang w:eastAsia="lt-LT"/>
        </w:rPr>
        <w:t>'-'</w:t>
      </w:r>
      <w:r w:rsidRPr="009B4B88">
        <w:rPr>
          <w:rFonts w:ascii="Courier New" w:hAnsi="Courier New" w:cs="Courier New"/>
          <w:color w:val="000000"/>
          <w:sz w:val="20"/>
          <w:lang w:eastAsia="lt-LT"/>
        </w:rPr>
        <w:t>, 26));</w:t>
      </w:r>
    </w:p>
    <w:p w14:paraId="3342BBC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222A56A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j = 0; j &lt; autoriaiAts.autoriuKiekis; j++)</w:t>
      </w:r>
    </w:p>
    <w:p w14:paraId="4D4AFAB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081A0A7" w14:textId="77777777" w:rsidR="00C41A94"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A31515"/>
          <w:sz w:val="20"/>
          <w:lang w:eastAsia="lt-LT"/>
        </w:rPr>
        <w:t>"| {0, -22} |"</w:t>
      </w:r>
      <w:r w:rsidRPr="009B4B88">
        <w:rPr>
          <w:rFonts w:ascii="Courier New" w:hAnsi="Courier New" w:cs="Courier New"/>
          <w:color w:val="000000"/>
          <w:sz w:val="20"/>
          <w:lang w:eastAsia="lt-LT"/>
        </w:rPr>
        <w:t xml:space="preserve">, </w:t>
      </w:r>
    </w:p>
    <w:p w14:paraId="17FCF831" w14:textId="77777777" w:rsidR="000265FA" w:rsidRPr="009B4B88" w:rsidRDefault="00C41A94"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autoriaiAts.GautiAutoriu(j));</w:t>
      </w:r>
    </w:p>
    <w:p w14:paraId="5ECA3B4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F50031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B9307A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w:t>
      </w:r>
      <w:r w:rsidRPr="009B4B88">
        <w:rPr>
          <w:rFonts w:ascii="Courier New" w:hAnsi="Courier New" w:cs="Courier New"/>
          <w:color w:val="A31515"/>
          <w:sz w:val="20"/>
          <w:lang w:eastAsia="lt-LT"/>
        </w:rPr>
        <w:t>'-'</w:t>
      </w:r>
      <w:r w:rsidRPr="009B4B88">
        <w:rPr>
          <w:rFonts w:ascii="Courier New" w:hAnsi="Courier New" w:cs="Courier New"/>
          <w:color w:val="000000"/>
          <w:sz w:val="20"/>
          <w:lang w:eastAsia="lt-LT"/>
        </w:rPr>
        <w:t>, 26));</w:t>
      </w:r>
    </w:p>
    <w:p w14:paraId="2298A4E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Console.WriteLine();</w:t>
      </w:r>
    </w:p>
    <w:p w14:paraId="54F9E2B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17C63CD" w14:textId="77777777" w:rsidR="000265FA" w:rsidRPr="009B4B88" w:rsidRDefault="000265FA" w:rsidP="000265FA">
      <w:pPr>
        <w:pStyle w:val="Programostekstas"/>
        <w:rPr>
          <w:rFonts w:cs="Courier New"/>
          <w:b/>
        </w:rPr>
      </w:pPr>
      <w:r w:rsidRPr="009B4B88">
        <w:rPr>
          <w:rFonts w:cs="Courier New"/>
          <w:color w:val="000000"/>
          <w:lang w:eastAsia="lt-LT"/>
        </w:rPr>
        <w:t xml:space="preserve">        }</w:t>
      </w:r>
    </w:p>
    <w:p w14:paraId="6C0D5B9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780229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69BD1B61"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nesikartojančių temų ir jų kiekių išvedimas</w:t>
      </w:r>
    </w:p>
    <w:p w14:paraId="16D04E7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505F69EC"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temos</w:t>
      </w:r>
      <w:r w:rsidRPr="009B4B88">
        <w:rPr>
          <w:rFonts w:ascii="Courier New" w:hAnsi="Courier New" w:cs="Courier New"/>
          <w:color w:val="808080"/>
          <w:sz w:val="20"/>
          <w:lang w:eastAsia="lt-LT"/>
        </w:rPr>
        <w:t>"&gt;&lt;/param&gt;</w:t>
      </w:r>
    </w:p>
    <w:p w14:paraId="776F672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SkirtinguTemuIsvedimas(TemuKonteineris temos)</w:t>
      </w:r>
    </w:p>
    <w:p w14:paraId="07D492D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11215F4" w14:textId="77777777" w:rsidR="003A1C1F" w:rsidRDefault="000265FA" w:rsidP="000265FA">
      <w:pPr>
        <w:autoSpaceDE w:val="0"/>
        <w:autoSpaceDN w:val="0"/>
        <w:adjustRightInd w:val="0"/>
        <w:ind w:firstLine="0"/>
        <w:jc w:val="left"/>
        <w:rPr>
          <w:rFonts w:ascii="Courier New" w:hAnsi="Courier New" w:cs="Courier New"/>
          <w:color w:val="A31515"/>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failoVardas = </w:t>
      </w:r>
      <w:r w:rsidRPr="009B4B88">
        <w:rPr>
          <w:rFonts w:ascii="Courier New" w:hAnsi="Courier New" w:cs="Courier New"/>
          <w:color w:val="A31515"/>
          <w:sz w:val="20"/>
          <w:lang w:eastAsia="lt-LT"/>
        </w:rPr>
        <w:t xml:space="preserve">"C: /Users/Mantas/OneDrive - Kaunas University of </w:t>
      </w:r>
    </w:p>
    <w:p w14:paraId="2DE0EEEF" w14:textId="77777777" w:rsidR="003A1C1F" w:rsidRDefault="003A1C1F" w:rsidP="000265FA">
      <w:pPr>
        <w:autoSpaceDE w:val="0"/>
        <w:autoSpaceDN w:val="0"/>
        <w:adjustRightInd w:val="0"/>
        <w:ind w:firstLine="0"/>
        <w:jc w:val="left"/>
        <w:rPr>
          <w:rFonts w:ascii="Courier New" w:hAnsi="Courier New" w:cs="Courier New"/>
          <w:color w:val="A31515"/>
          <w:sz w:val="20"/>
          <w:lang w:eastAsia="lt-LT"/>
        </w:rPr>
      </w:pPr>
      <w:r>
        <w:rPr>
          <w:rFonts w:ascii="Courier New" w:hAnsi="Courier New" w:cs="Courier New"/>
          <w:color w:val="A31515"/>
          <w:sz w:val="20"/>
          <w:lang w:eastAsia="lt-LT"/>
        </w:rPr>
        <w:tab/>
      </w:r>
      <w:r>
        <w:rPr>
          <w:rFonts w:ascii="Courier New" w:hAnsi="Courier New" w:cs="Courier New"/>
          <w:color w:val="A31515"/>
          <w:sz w:val="20"/>
          <w:lang w:eastAsia="lt-LT"/>
        </w:rPr>
        <w:tab/>
      </w:r>
      <w:r w:rsidR="000265FA" w:rsidRPr="009B4B88">
        <w:rPr>
          <w:rFonts w:ascii="Courier New" w:hAnsi="Courier New" w:cs="Courier New"/>
          <w:color w:val="A31515"/>
          <w:sz w:val="20"/>
          <w:lang w:eastAsia="lt-LT"/>
        </w:rPr>
        <w:t xml:space="preserve">Technology/OP/Laboratoriniai darbai/L.1 Proto musis/L.1 Proto </w:t>
      </w:r>
    </w:p>
    <w:p w14:paraId="293B10A2" w14:textId="77777777" w:rsidR="000265FA" w:rsidRPr="009B4B88" w:rsidRDefault="003A1C1F"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ab/>
      </w:r>
      <w:r>
        <w:rPr>
          <w:rFonts w:ascii="Courier New" w:hAnsi="Courier New" w:cs="Courier New"/>
          <w:color w:val="A31515"/>
          <w:sz w:val="20"/>
          <w:lang w:eastAsia="lt-LT"/>
        </w:rPr>
        <w:tab/>
      </w:r>
      <w:r>
        <w:rPr>
          <w:rFonts w:ascii="Courier New" w:hAnsi="Courier New" w:cs="Courier New"/>
          <w:color w:val="A31515"/>
          <w:sz w:val="20"/>
          <w:lang w:eastAsia="lt-LT"/>
        </w:rPr>
        <w:tab/>
      </w:r>
      <w:r>
        <w:rPr>
          <w:rFonts w:ascii="Courier New" w:hAnsi="Courier New" w:cs="Courier New"/>
          <w:color w:val="A31515"/>
          <w:sz w:val="20"/>
          <w:lang w:eastAsia="lt-LT"/>
        </w:rPr>
        <w:tab/>
      </w:r>
      <w:r>
        <w:rPr>
          <w:rFonts w:ascii="Courier New" w:hAnsi="Courier New" w:cs="Courier New"/>
          <w:color w:val="A31515"/>
          <w:sz w:val="20"/>
          <w:lang w:eastAsia="lt-LT"/>
        </w:rPr>
        <w:tab/>
      </w:r>
      <w:r w:rsidR="000265FA" w:rsidRPr="009B4B88">
        <w:rPr>
          <w:rFonts w:ascii="Courier New" w:hAnsi="Courier New" w:cs="Courier New"/>
          <w:color w:val="A31515"/>
          <w:sz w:val="20"/>
          <w:lang w:eastAsia="lt-LT"/>
        </w:rPr>
        <w:t>musis/U2-5_Mantas_Danauskas/TemųSkaičius.csv"</w:t>
      </w:r>
      <w:r w:rsidR="000265FA" w:rsidRPr="009B4B88">
        <w:rPr>
          <w:rFonts w:ascii="Courier New" w:hAnsi="Courier New" w:cs="Courier New"/>
          <w:color w:val="000000"/>
          <w:sz w:val="20"/>
          <w:lang w:eastAsia="lt-LT"/>
        </w:rPr>
        <w:t>;</w:t>
      </w:r>
    </w:p>
    <w:p w14:paraId="59F9D29B"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60116BE5"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(StreamWriter rasyti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StreamWriter(failoVardas))</w:t>
      </w:r>
    </w:p>
    <w:p w14:paraId="176521C9"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1DCDDD96"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for</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 i &lt; temos.temuKiekis; i++)</w:t>
      </w:r>
    </w:p>
    <w:p w14:paraId="7DBA747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513FE08" w14:textId="77777777" w:rsidR="003A1C1F"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rasyti.WriteLine(</w:t>
      </w:r>
      <w:r w:rsidRPr="009B4B88">
        <w:rPr>
          <w:rFonts w:ascii="Courier New" w:hAnsi="Courier New" w:cs="Courier New"/>
          <w:color w:val="A31515"/>
          <w:sz w:val="20"/>
          <w:lang w:eastAsia="lt-LT"/>
        </w:rPr>
        <w:t>"{0};{1}"</w:t>
      </w:r>
      <w:r w:rsidRPr="009B4B88">
        <w:rPr>
          <w:rFonts w:ascii="Courier New" w:hAnsi="Courier New" w:cs="Courier New"/>
          <w:color w:val="000000"/>
          <w:sz w:val="20"/>
          <w:lang w:eastAsia="lt-LT"/>
        </w:rPr>
        <w:t xml:space="preserve">, temos.GautiTema(i).TemosPav, </w:t>
      </w:r>
    </w:p>
    <w:p w14:paraId="1B056747" w14:textId="77777777" w:rsidR="000265FA" w:rsidRPr="009B4B88" w:rsidRDefault="003A1C1F"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temos.GautiTema(i).TemuKiekis);</w:t>
      </w:r>
    </w:p>
    <w:p w14:paraId="3957D7B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9FABDBF"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34E52C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ECA890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0AF72770"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46B0A404"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klausimų, pasikartojusių keliose atstovybėse, išvedimas</w:t>
      </w:r>
    </w:p>
    <w:p w14:paraId="01910D5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&lt;/summary&gt;</w:t>
      </w:r>
    </w:p>
    <w:p w14:paraId="34BA6F7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AtstovybiuPav</w:t>
      </w:r>
      <w:r w:rsidRPr="009B4B88">
        <w:rPr>
          <w:rFonts w:ascii="Courier New" w:hAnsi="Courier New" w:cs="Courier New"/>
          <w:color w:val="808080"/>
          <w:sz w:val="20"/>
          <w:lang w:eastAsia="lt-LT"/>
        </w:rPr>
        <w:t>"&gt;&lt;/param&gt;</w:t>
      </w:r>
    </w:p>
    <w:p w14:paraId="6F5226E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808080"/>
          <w:sz w:val="20"/>
          <w:lang w:eastAsia="lt-LT"/>
        </w:rPr>
        <w:t>///</w:t>
      </w:r>
      <w:r w:rsidRPr="009B4B88">
        <w:rPr>
          <w:rFonts w:ascii="Courier New" w:hAnsi="Courier New" w:cs="Courier New"/>
          <w:color w:val="008000"/>
          <w:sz w:val="20"/>
          <w:lang w:eastAsia="lt-LT"/>
        </w:rPr>
        <w:t xml:space="preserve"> </w:t>
      </w:r>
      <w:r w:rsidRPr="009B4B88">
        <w:rPr>
          <w:rFonts w:ascii="Courier New" w:hAnsi="Courier New" w:cs="Courier New"/>
          <w:color w:val="808080"/>
          <w:sz w:val="20"/>
          <w:lang w:eastAsia="lt-LT"/>
        </w:rPr>
        <w:t>&lt;param name="</w:t>
      </w:r>
      <w:r w:rsidRPr="009B4B88">
        <w:rPr>
          <w:rFonts w:ascii="Courier New" w:hAnsi="Courier New" w:cs="Courier New"/>
          <w:color w:val="000000"/>
          <w:sz w:val="20"/>
          <w:lang w:eastAsia="lt-LT"/>
        </w:rPr>
        <w:t>atstovybiuKiekis</w:t>
      </w:r>
      <w:r w:rsidRPr="009B4B88">
        <w:rPr>
          <w:rFonts w:ascii="Courier New" w:hAnsi="Courier New" w:cs="Courier New"/>
          <w:color w:val="808080"/>
          <w:sz w:val="20"/>
          <w:lang w:eastAsia="lt-LT"/>
        </w:rPr>
        <w:t>"&gt;&lt;/param&gt;</w:t>
      </w:r>
    </w:p>
    <w:p w14:paraId="3DAB63FE" w14:textId="77777777" w:rsidR="003A1C1F"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public</w:t>
      </w: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void</w:t>
      </w:r>
      <w:r w:rsidRPr="009B4B88">
        <w:rPr>
          <w:rFonts w:ascii="Courier New" w:hAnsi="Courier New" w:cs="Courier New"/>
          <w:color w:val="000000"/>
          <w:sz w:val="20"/>
          <w:lang w:eastAsia="lt-LT"/>
        </w:rPr>
        <w:t xml:space="preserve"> VienoduKlausimuIsvedimas(Atstovybes[] AtstovybiuPav,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w:t>
      </w:r>
    </w:p>
    <w:p w14:paraId="7327D113" w14:textId="77777777" w:rsidR="000265FA" w:rsidRPr="009B4B88" w:rsidRDefault="003A1C1F"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lastRenderedPageBreak/>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atstovybiuKiekis)</w:t>
      </w:r>
    </w:p>
    <w:p w14:paraId="598CC2E2"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081D310C" w14:textId="77777777" w:rsidR="003A1C1F"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 VienoduKlausimuSarasas = VienodiKlausimai(AtstovybiuPav, </w:t>
      </w:r>
    </w:p>
    <w:p w14:paraId="62EF3DC6" w14:textId="77777777" w:rsidR="000265FA" w:rsidRPr="009B4B88" w:rsidRDefault="003A1C1F"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000265FA" w:rsidRPr="009B4B88">
        <w:rPr>
          <w:rFonts w:ascii="Courier New" w:hAnsi="Courier New" w:cs="Courier New"/>
          <w:color w:val="000000"/>
          <w:sz w:val="20"/>
          <w:lang w:eastAsia="lt-LT"/>
        </w:rPr>
        <w:t>atstovybiuKiekis);</w:t>
      </w:r>
    </w:p>
    <w:p w14:paraId="0F21B969" w14:textId="77777777" w:rsidR="003A1C1F" w:rsidRDefault="000265FA" w:rsidP="000265FA">
      <w:pPr>
        <w:autoSpaceDE w:val="0"/>
        <w:autoSpaceDN w:val="0"/>
        <w:adjustRightInd w:val="0"/>
        <w:ind w:firstLine="0"/>
        <w:jc w:val="left"/>
        <w:rPr>
          <w:rFonts w:ascii="Courier New" w:hAnsi="Courier New" w:cs="Courier New"/>
          <w:color w:val="A31515"/>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string</w:t>
      </w:r>
      <w:r w:rsidRPr="009B4B88">
        <w:rPr>
          <w:rFonts w:ascii="Courier New" w:hAnsi="Courier New" w:cs="Courier New"/>
          <w:color w:val="000000"/>
          <w:sz w:val="20"/>
          <w:lang w:eastAsia="lt-LT"/>
        </w:rPr>
        <w:t xml:space="preserve"> failoVardas = </w:t>
      </w:r>
      <w:r w:rsidRPr="009B4B88">
        <w:rPr>
          <w:rFonts w:ascii="Courier New" w:hAnsi="Courier New" w:cs="Courier New"/>
          <w:color w:val="A31515"/>
          <w:sz w:val="20"/>
          <w:lang w:eastAsia="lt-LT"/>
        </w:rPr>
        <w:t xml:space="preserve">"C: /Users/Mantas/OneDrive - Kaunas University of </w:t>
      </w:r>
    </w:p>
    <w:p w14:paraId="1BD2BAE0" w14:textId="77777777" w:rsidR="003A1C1F" w:rsidRDefault="003A1C1F" w:rsidP="000265FA">
      <w:pPr>
        <w:autoSpaceDE w:val="0"/>
        <w:autoSpaceDN w:val="0"/>
        <w:adjustRightInd w:val="0"/>
        <w:ind w:firstLine="0"/>
        <w:jc w:val="left"/>
        <w:rPr>
          <w:rFonts w:ascii="Courier New" w:hAnsi="Courier New" w:cs="Courier New"/>
          <w:color w:val="A31515"/>
          <w:sz w:val="20"/>
          <w:lang w:eastAsia="lt-LT"/>
        </w:rPr>
      </w:pPr>
      <w:r>
        <w:rPr>
          <w:rFonts w:ascii="Courier New" w:hAnsi="Courier New" w:cs="Courier New"/>
          <w:color w:val="A31515"/>
          <w:sz w:val="20"/>
          <w:lang w:eastAsia="lt-LT"/>
        </w:rPr>
        <w:tab/>
      </w:r>
      <w:r>
        <w:rPr>
          <w:rFonts w:ascii="Courier New" w:hAnsi="Courier New" w:cs="Courier New"/>
          <w:color w:val="A31515"/>
          <w:sz w:val="20"/>
          <w:lang w:eastAsia="lt-LT"/>
        </w:rPr>
        <w:tab/>
      </w:r>
      <w:r w:rsidR="000265FA" w:rsidRPr="009B4B88">
        <w:rPr>
          <w:rFonts w:ascii="Courier New" w:hAnsi="Courier New" w:cs="Courier New"/>
          <w:color w:val="A31515"/>
          <w:sz w:val="20"/>
          <w:lang w:eastAsia="lt-LT"/>
        </w:rPr>
        <w:t xml:space="preserve">Technology/OP/Laboratoriniai darbai/L.1 Proto musis/L.1 Proto </w:t>
      </w:r>
    </w:p>
    <w:p w14:paraId="7E57F305" w14:textId="77777777" w:rsidR="000265FA" w:rsidRPr="009B4B88" w:rsidRDefault="003A1C1F" w:rsidP="000265FA">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A31515"/>
          <w:sz w:val="20"/>
          <w:lang w:eastAsia="lt-LT"/>
        </w:rPr>
        <w:tab/>
      </w:r>
      <w:r>
        <w:rPr>
          <w:rFonts w:ascii="Courier New" w:hAnsi="Courier New" w:cs="Courier New"/>
          <w:color w:val="A31515"/>
          <w:sz w:val="20"/>
          <w:lang w:eastAsia="lt-LT"/>
        </w:rPr>
        <w:tab/>
      </w:r>
      <w:r w:rsidR="000265FA" w:rsidRPr="009B4B88">
        <w:rPr>
          <w:rFonts w:ascii="Courier New" w:hAnsi="Courier New" w:cs="Courier New"/>
          <w:color w:val="A31515"/>
          <w:sz w:val="20"/>
          <w:lang w:eastAsia="lt-LT"/>
        </w:rPr>
        <w:t>musis/U2-5_Mantas_Danauskas/VienodiKlausimai.csv"</w:t>
      </w:r>
      <w:r w:rsidR="000265FA" w:rsidRPr="009B4B88">
        <w:rPr>
          <w:rFonts w:ascii="Courier New" w:hAnsi="Courier New" w:cs="Courier New"/>
          <w:color w:val="000000"/>
          <w:sz w:val="20"/>
          <w:lang w:eastAsia="lt-LT"/>
        </w:rPr>
        <w:t>;</w:t>
      </w:r>
    </w:p>
    <w:p w14:paraId="0F130A3E"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int</w:t>
      </w:r>
      <w:r w:rsidRPr="009B4B88">
        <w:rPr>
          <w:rFonts w:ascii="Courier New" w:hAnsi="Courier New" w:cs="Courier New"/>
          <w:color w:val="000000"/>
          <w:sz w:val="20"/>
          <w:lang w:eastAsia="lt-LT"/>
        </w:rPr>
        <w:t xml:space="preserve"> i = 0;</w:t>
      </w:r>
    </w:p>
    <w:p w14:paraId="687CB713"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p>
    <w:p w14:paraId="138849D8"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Pr="009B4B88">
        <w:rPr>
          <w:rFonts w:ascii="Courier New" w:hAnsi="Courier New" w:cs="Courier New"/>
          <w:color w:val="0000FF"/>
          <w:sz w:val="20"/>
          <w:lang w:eastAsia="lt-LT"/>
        </w:rPr>
        <w:t>using</w:t>
      </w:r>
      <w:r w:rsidRPr="009B4B88">
        <w:rPr>
          <w:rFonts w:ascii="Courier New" w:hAnsi="Courier New" w:cs="Courier New"/>
          <w:color w:val="000000"/>
          <w:sz w:val="20"/>
          <w:lang w:eastAsia="lt-LT"/>
        </w:rPr>
        <w:t xml:space="preserve"> (StreamWriter irasyti = </w:t>
      </w:r>
      <w:r w:rsidRPr="009B4B88">
        <w:rPr>
          <w:rFonts w:ascii="Courier New" w:hAnsi="Courier New" w:cs="Courier New"/>
          <w:color w:val="0000FF"/>
          <w:sz w:val="20"/>
          <w:lang w:eastAsia="lt-LT"/>
        </w:rPr>
        <w:t>new</w:t>
      </w:r>
      <w:r w:rsidRPr="009B4B88">
        <w:rPr>
          <w:rFonts w:ascii="Courier New" w:hAnsi="Courier New" w:cs="Courier New"/>
          <w:color w:val="000000"/>
          <w:sz w:val="20"/>
          <w:lang w:eastAsia="lt-LT"/>
        </w:rPr>
        <w:t xml:space="preserve"> StreamWriter(failoVardas))</w:t>
      </w:r>
    </w:p>
    <w:p w14:paraId="6E859332" w14:textId="4CD94A88" w:rsidR="000265FA"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53F8B06D" w14:textId="3B52B384" w:rsidR="00CA6DDB" w:rsidRPr="00CA6DDB" w:rsidRDefault="00CA6DDB" w:rsidP="00CA6DDB">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Pr="00CA6DDB">
        <w:rPr>
          <w:rFonts w:ascii="Courier New" w:hAnsi="Courier New" w:cs="Courier New"/>
          <w:color w:val="0000FF"/>
          <w:sz w:val="20"/>
          <w:lang w:eastAsia="lt-LT"/>
        </w:rPr>
        <w:t>if</w:t>
      </w:r>
      <w:r w:rsidRPr="00CA6DDB">
        <w:rPr>
          <w:rFonts w:ascii="Courier New" w:hAnsi="Courier New" w:cs="Courier New"/>
          <w:color w:val="000000"/>
          <w:sz w:val="20"/>
          <w:lang w:eastAsia="lt-LT"/>
        </w:rPr>
        <w:t xml:space="preserve"> (VienoduKlausimuSarasas[0] == </w:t>
      </w:r>
      <w:r w:rsidRPr="00CA6DDB">
        <w:rPr>
          <w:rFonts w:ascii="Courier New" w:hAnsi="Courier New" w:cs="Courier New"/>
          <w:color w:val="0000FF"/>
          <w:sz w:val="20"/>
          <w:lang w:eastAsia="lt-LT"/>
        </w:rPr>
        <w:t>null</w:t>
      </w:r>
      <w:r w:rsidRPr="00CA6DDB">
        <w:rPr>
          <w:rFonts w:ascii="Courier New" w:hAnsi="Courier New" w:cs="Courier New"/>
          <w:color w:val="000000"/>
          <w:sz w:val="20"/>
          <w:lang w:eastAsia="lt-LT"/>
        </w:rPr>
        <w:t>)</w:t>
      </w:r>
    </w:p>
    <w:p w14:paraId="069529EE" w14:textId="5FF256CC" w:rsidR="00CA6DDB" w:rsidRPr="00CA6DDB" w:rsidRDefault="00CA6DDB" w:rsidP="00CA6DDB">
      <w:pPr>
        <w:autoSpaceDE w:val="0"/>
        <w:autoSpaceDN w:val="0"/>
        <w:adjustRightInd w:val="0"/>
        <w:ind w:firstLine="0"/>
        <w:jc w:val="left"/>
        <w:rPr>
          <w:rFonts w:ascii="Courier New" w:hAnsi="Courier New" w:cs="Courier New"/>
          <w:color w:val="000000"/>
          <w:sz w:val="20"/>
          <w:lang w:eastAsia="lt-LT"/>
        </w:rPr>
      </w:pPr>
      <w:r w:rsidRPr="00CA6DDB">
        <w:rPr>
          <w:rFonts w:ascii="Courier New" w:hAnsi="Courier New" w:cs="Courier New"/>
          <w:color w:val="000000"/>
          <w:sz w:val="20"/>
          <w:lang w:eastAsia="lt-LT"/>
        </w:rPr>
        <w:t xml:space="preserve">                    </w:t>
      </w:r>
      <w:r>
        <w:rPr>
          <w:rFonts w:ascii="Courier New" w:hAnsi="Courier New" w:cs="Courier New"/>
          <w:color w:val="000000"/>
          <w:sz w:val="20"/>
          <w:lang w:eastAsia="lt-LT"/>
        </w:rPr>
        <w:tab/>
      </w:r>
      <w:r w:rsidRPr="00CA6DDB">
        <w:rPr>
          <w:rFonts w:ascii="Courier New" w:hAnsi="Courier New" w:cs="Courier New"/>
          <w:color w:val="000000"/>
          <w:sz w:val="20"/>
          <w:lang w:eastAsia="lt-LT"/>
        </w:rPr>
        <w:t>irasyti.WriteLine(</w:t>
      </w:r>
      <w:r w:rsidRPr="00CA6DDB">
        <w:rPr>
          <w:rFonts w:ascii="Courier New" w:hAnsi="Courier New" w:cs="Courier New"/>
          <w:color w:val="A31515"/>
          <w:sz w:val="20"/>
          <w:lang w:eastAsia="lt-LT"/>
        </w:rPr>
        <w:t>"Pasikartojančių klausimų nėra"</w:t>
      </w:r>
      <w:r w:rsidRPr="00CA6DDB">
        <w:rPr>
          <w:rFonts w:ascii="Courier New" w:hAnsi="Courier New" w:cs="Courier New"/>
          <w:color w:val="000000"/>
          <w:sz w:val="20"/>
          <w:lang w:eastAsia="lt-LT"/>
        </w:rPr>
        <w:t>);</w:t>
      </w:r>
    </w:p>
    <w:p w14:paraId="470D2BC8" w14:textId="00D7B1C3" w:rsidR="00CA6DDB" w:rsidRPr="00CA6DDB" w:rsidRDefault="00CA6DDB" w:rsidP="00CA6DDB">
      <w:pPr>
        <w:autoSpaceDE w:val="0"/>
        <w:autoSpaceDN w:val="0"/>
        <w:adjustRightInd w:val="0"/>
        <w:ind w:firstLine="0"/>
        <w:jc w:val="left"/>
        <w:rPr>
          <w:rFonts w:ascii="Courier New" w:hAnsi="Courier New" w:cs="Courier New"/>
          <w:color w:val="000000"/>
          <w:sz w:val="20"/>
          <w:lang w:eastAsia="lt-LT"/>
        </w:rPr>
      </w:pPr>
      <w:r w:rsidRPr="00CA6DDB">
        <w:rPr>
          <w:rFonts w:ascii="Courier New" w:hAnsi="Courier New" w:cs="Courier New"/>
          <w:color w:val="000000"/>
          <w:sz w:val="20"/>
          <w:lang w:eastAsia="lt-LT"/>
        </w:rPr>
        <w:t xml:space="preserve">            </w:t>
      </w:r>
      <w:r>
        <w:rPr>
          <w:rFonts w:ascii="Courier New" w:hAnsi="Courier New" w:cs="Courier New"/>
          <w:color w:val="000000"/>
          <w:sz w:val="20"/>
          <w:lang w:eastAsia="lt-LT"/>
        </w:rPr>
        <w:tab/>
      </w:r>
      <w:r w:rsidRPr="00CA6DDB">
        <w:rPr>
          <w:rFonts w:ascii="Courier New" w:hAnsi="Courier New" w:cs="Courier New"/>
          <w:color w:val="0000FF"/>
          <w:sz w:val="20"/>
          <w:lang w:eastAsia="lt-LT"/>
        </w:rPr>
        <w:t>else</w:t>
      </w:r>
    </w:p>
    <w:p w14:paraId="156CDA0E" w14:textId="0ED82F5B"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A6DDB">
        <w:rPr>
          <w:rFonts w:ascii="Courier New" w:hAnsi="Courier New" w:cs="Courier New"/>
          <w:color w:val="000000"/>
          <w:sz w:val="20"/>
          <w:lang w:eastAsia="lt-LT"/>
        </w:rPr>
        <w:tab/>
      </w:r>
      <w:r w:rsidR="00CA6DDB">
        <w:rPr>
          <w:rFonts w:ascii="Courier New" w:hAnsi="Courier New" w:cs="Courier New"/>
          <w:color w:val="000000"/>
          <w:sz w:val="20"/>
          <w:lang w:eastAsia="lt-LT"/>
        </w:rPr>
        <w:tab/>
      </w:r>
      <w:r w:rsidRPr="009B4B88">
        <w:rPr>
          <w:rFonts w:ascii="Courier New" w:hAnsi="Courier New" w:cs="Courier New"/>
          <w:color w:val="0000FF"/>
          <w:sz w:val="20"/>
          <w:lang w:eastAsia="lt-LT"/>
        </w:rPr>
        <w:t>while</w:t>
      </w:r>
      <w:r w:rsidRPr="009B4B88">
        <w:rPr>
          <w:rFonts w:ascii="Courier New" w:hAnsi="Courier New" w:cs="Courier New"/>
          <w:color w:val="000000"/>
          <w:sz w:val="20"/>
          <w:lang w:eastAsia="lt-LT"/>
        </w:rPr>
        <w:t xml:space="preserve"> (VienoduKlausimuSarasas[i] != </w:t>
      </w:r>
      <w:r w:rsidRPr="009B4B88">
        <w:rPr>
          <w:rFonts w:ascii="Courier New" w:hAnsi="Courier New" w:cs="Courier New"/>
          <w:color w:val="0000FF"/>
          <w:sz w:val="20"/>
          <w:lang w:eastAsia="lt-LT"/>
        </w:rPr>
        <w:t>null</w:t>
      </w:r>
      <w:r w:rsidRPr="009B4B88">
        <w:rPr>
          <w:rFonts w:ascii="Courier New" w:hAnsi="Courier New" w:cs="Courier New"/>
          <w:color w:val="000000"/>
          <w:sz w:val="20"/>
          <w:lang w:eastAsia="lt-LT"/>
        </w:rPr>
        <w:t>)</w:t>
      </w:r>
    </w:p>
    <w:p w14:paraId="0BF60C5A" w14:textId="2E905321"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A6DDB">
        <w:rPr>
          <w:rFonts w:ascii="Courier New" w:hAnsi="Courier New" w:cs="Courier New"/>
          <w:color w:val="000000"/>
          <w:sz w:val="20"/>
          <w:lang w:eastAsia="lt-LT"/>
        </w:rPr>
        <w:tab/>
      </w:r>
      <w:r w:rsidR="00CA6DDB">
        <w:rPr>
          <w:rFonts w:ascii="Courier New" w:hAnsi="Courier New" w:cs="Courier New"/>
          <w:color w:val="000000"/>
          <w:sz w:val="20"/>
          <w:lang w:eastAsia="lt-LT"/>
        </w:rPr>
        <w:tab/>
      </w:r>
      <w:r w:rsidRPr="009B4B88">
        <w:rPr>
          <w:rFonts w:ascii="Courier New" w:hAnsi="Courier New" w:cs="Courier New"/>
          <w:color w:val="000000"/>
          <w:sz w:val="20"/>
          <w:lang w:eastAsia="lt-LT"/>
        </w:rPr>
        <w:t>{</w:t>
      </w:r>
    </w:p>
    <w:p w14:paraId="7944942F" w14:textId="358E1014"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A6DDB">
        <w:rPr>
          <w:rFonts w:ascii="Courier New" w:hAnsi="Courier New" w:cs="Courier New"/>
          <w:color w:val="000000"/>
          <w:sz w:val="20"/>
          <w:lang w:eastAsia="lt-LT"/>
        </w:rPr>
        <w:tab/>
        <w:t xml:space="preserve">    </w:t>
      </w:r>
      <w:r w:rsidRPr="009B4B88">
        <w:rPr>
          <w:rFonts w:ascii="Courier New" w:hAnsi="Courier New" w:cs="Courier New"/>
          <w:color w:val="000000"/>
          <w:sz w:val="20"/>
          <w:lang w:eastAsia="lt-LT"/>
        </w:rPr>
        <w:t>irasyti.WriteLine(VienoduKlausimuSarasas[i]);</w:t>
      </w:r>
    </w:p>
    <w:p w14:paraId="56F5D7D1" w14:textId="552A8AAD"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A6DDB">
        <w:rPr>
          <w:rFonts w:ascii="Courier New" w:hAnsi="Courier New" w:cs="Courier New"/>
          <w:color w:val="000000"/>
          <w:sz w:val="20"/>
          <w:lang w:eastAsia="lt-LT"/>
        </w:rPr>
        <w:tab/>
        <w:t xml:space="preserve">    </w:t>
      </w:r>
      <w:r w:rsidRPr="009B4B88">
        <w:rPr>
          <w:rFonts w:ascii="Courier New" w:hAnsi="Courier New" w:cs="Courier New"/>
          <w:color w:val="000000"/>
          <w:sz w:val="20"/>
          <w:lang w:eastAsia="lt-LT"/>
        </w:rPr>
        <w:t>i++;</w:t>
      </w:r>
    </w:p>
    <w:p w14:paraId="306559CC" w14:textId="519930FD"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r w:rsidR="00CA6DDB">
        <w:rPr>
          <w:rFonts w:ascii="Courier New" w:hAnsi="Courier New" w:cs="Courier New"/>
          <w:color w:val="000000"/>
          <w:sz w:val="20"/>
          <w:lang w:eastAsia="lt-LT"/>
        </w:rPr>
        <w:tab/>
      </w:r>
      <w:r w:rsidR="00CA6DDB">
        <w:rPr>
          <w:rFonts w:ascii="Courier New" w:hAnsi="Courier New" w:cs="Courier New"/>
          <w:color w:val="000000"/>
          <w:sz w:val="20"/>
          <w:lang w:eastAsia="lt-LT"/>
        </w:rPr>
        <w:tab/>
      </w:r>
      <w:r w:rsidRPr="009B4B88">
        <w:rPr>
          <w:rFonts w:ascii="Courier New" w:hAnsi="Courier New" w:cs="Courier New"/>
          <w:color w:val="000000"/>
          <w:sz w:val="20"/>
          <w:lang w:eastAsia="lt-LT"/>
        </w:rPr>
        <w:t>}</w:t>
      </w:r>
    </w:p>
    <w:p w14:paraId="3B32BE07"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24B0E0FF" w14:textId="77777777" w:rsidR="000265FA"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30B450EF" w14:textId="77777777" w:rsidR="00781311" w:rsidRDefault="00781311" w:rsidP="000265FA">
      <w:pPr>
        <w:autoSpaceDE w:val="0"/>
        <w:autoSpaceDN w:val="0"/>
        <w:adjustRightInd w:val="0"/>
        <w:ind w:firstLine="0"/>
        <w:jc w:val="left"/>
        <w:rPr>
          <w:rFonts w:ascii="Courier New" w:hAnsi="Courier New" w:cs="Courier New"/>
          <w:color w:val="000000"/>
          <w:sz w:val="20"/>
          <w:lang w:eastAsia="lt-LT"/>
        </w:rPr>
      </w:pPr>
    </w:p>
    <w:p w14:paraId="1091A071" w14:textId="77777777" w:rsidR="00781311" w:rsidRPr="00781311" w:rsidRDefault="00781311" w:rsidP="00781311">
      <w:pPr>
        <w:autoSpaceDE w:val="0"/>
        <w:autoSpaceDN w:val="0"/>
        <w:adjustRightInd w:val="0"/>
        <w:ind w:left="720" w:firstLine="0"/>
        <w:jc w:val="left"/>
        <w:rPr>
          <w:rFonts w:ascii="Courier New" w:hAnsi="Courier New" w:cs="Courier New"/>
          <w:color w:val="000000"/>
          <w:sz w:val="20"/>
          <w:lang w:eastAsia="lt-LT"/>
        </w:rPr>
      </w:pPr>
      <w:r>
        <w:rPr>
          <w:rFonts w:ascii="Courier New" w:hAnsi="Courier New" w:cs="Courier New"/>
          <w:color w:val="808080"/>
          <w:sz w:val="20"/>
          <w:lang w:eastAsia="lt-LT"/>
        </w:rPr>
        <w:t xml:space="preserve">  </w:t>
      </w:r>
      <w:r w:rsidRPr="00781311">
        <w:rPr>
          <w:rFonts w:ascii="Courier New" w:hAnsi="Courier New" w:cs="Courier New"/>
          <w:color w:val="808080"/>
          <w:sz w:val="20"/>
          <w:lang w:eastAsia="lt-LT"/>
        </w:rPr>
        <w:t>///</w:t>
      </w:r>
      <w:r w:rsidRPr="00781311">
        <w:rPr>
          <w:rFonts w:ascii="Courier New" w:hAnsi="Courier New" w:cs="Courier New"/>
          <w:color w:val="008000"/>
          <w:sz w:val="20"/>
          <w:lang w:eastAsia="lt-LT"/>
        </w:rPr>
        <w:t xml:space="preserve"> </w:t>
      </w:r>
      <w:r w:rsidRPr="00781311">
        <w:rPr>
          <w:rFonts w:ascii="Courier New" w:hAnsi="Courier New" w:cs="Courier New"/>
          <w:color w:val="808080"/>
          <w:sz w:val="20"/>
          <w:lang w:eastAsia="lt-LT"/>
        </w:rPr>
        <w:t>&lt;summary&gt;</w:t>
      </w:r>
    </w:p>
    <w:p w14:paraId="3DC4CAB2"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808080"/>
          <w:sz w:val="20"/>
          <w:lang w:eastAsia="lt-LT"/>
        </w:rPr>
        <w:t>///</w:t>
      </w:r>
      <w:r w:rsidRPr="00781311">
        <w:rPr>
          <w:rFonts w:ascii="Courier New" w:hAnsi="Courier New" w:cs="Courier New"/>
          <w:color w:val="008000"/>
          <w:sz w:val="20"/>
          <w:lang w:eastAsia="lt-LT"/>
        </w:rPr>
        <w:t xml:space="preserve"> Sukuriama duomenų lentelė, kuri yra išsaugojama .txt tipu</w:t>
      </w:r>
    </w:p>
    <w:p w14:paraId="41A0D89E"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808080"/>
          <w:sz w:val="20"/>
          <w:lang w:eastAsia="lt-LT"/>
        </w:rPr>
        <w:t>///</w:t>
      </w:r>
      <w:r w:rsidRPr="00781311">
        <w:rPr>
          <w:rFonts w:ascii="Courier New" w:hAnsi="Courier New" w:cs="Courier New"/>
          <w:color w:val="008000"/>
          <w:sz w:val="20"/>
          <w:lang w:eastAsia="lt-LT"/>
        </w:rPr>
        <w:t xml:space="preserve"> </w:t>
      </w:r>
      <w:r w:rsidRPr="00781311">
        <w:rPr>
          <w:rFonts w:ascii="Courier New" w:hAnsi="Courier New" w:cs="Courier New"/>
          <w:color w:val="808080"/>
          <w:sz w:val="20"/>
          <w:lang w:eastAsia="lt-LT"/>
        </w:rPr>
        <w:t>&lt;/summary&gt;</w:t>
      </w:r>
    </w:p>
    <w:p w14:paraId="52A309F4"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808080"/>
          <w:sz w:val="20"/>
          <w:lang w:eastAsia="lt-LT"/>
        </w:rPr>
        <w:t>///</w:t>
      </w:r>
      <w:r w:rsidRPr="00781311">
        <w:rPr>
          <w:rFonts w:ascii="Courier New" w:hAnsi="Courier New" w:cs="Courier New"/>
          <w:color w:val="008000"/>
          <w:sz w:val="20"/>
          <w:lang w:eastAsia="lt-LT"/>
        </w:rPr>
        <w:t xml:space="preserve"> </w:t>
      </w:r>
      <w:r w:rsidRPr="00781311">
        <w:rPr>
          <w:rFonts w:ascii="Courier New" w:hAnsi="Courier New" w:cs="Courier New"/>
          <w:color w:val="808080"/>
          <w:sz w:val="20"/>
          <w:lang w:eastAsia="lt-LT"/>
        </w:rPr>
        <w:t>&lt;param name="</w:t>
      </w:r>
      <w:r w:rsidRPr="00781311">
        <w:rPr>
          <w:rFonts w:ascii="Courier New" w:hAnsi="Courier New" w:cs="Courier New"/>
          <w:color w:val="000000"/>
          <w:sz w:val="20"/>
          <w:lang w:eastAsia="lt-LT"/>
        </w:rPr>
        <w:t>AtstovybiuPav</w:t>
      </w:r>
      <w:r w:rsidRPr="00781311">
        <w:rPr>
          <w:rFonts w:ascii="Courier New" w:hAnsi="Courier New" w:cs="Courier New"/>
          <w:color w:val="808080"/>
          <w:sz w:val="20"/>
          <w:lang w:eastAsia="lt-LT"/>
        </w:rPr>
        <w:t>"&gt;&lt;/param&gt;</w:t>
      </w:r>
    </w:p>
    <w:p w14:paraId="53C1A656"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808080"/>
          <w:sz w:val="20"/>
          <w:lang w:eastAsia="lt-LT"/>
        </w:rPr>
        <w:t>///</w:t>
      </w:r>
      <w:r w:rsidRPr="00781311">
        <w:rPr>
          <w:rFonts w:ascii="Courier New" w:hAnsi="Courier New" w:cs="Courier New"/>
          <w:color w:val="008000"/>
          <w:sz w:val="20"/>
          <w:lang w:eastAsia="lt-LT"/>
        </w:rPr>
        <w:t xml:space="preserve"> </w:t>
      </w:r>
      <w:r w:rsidRPr="00781311">
        <w:rPr>
          <w:rFonts w:ascii="Courier New" w:hAnsi="Courier New" w:cs="Courier New"/>
          <w:color w:val="808080"/>
          <w:sz w:val="20"/>
          <w:lang w:eastAsia="lt-LT"/>
        </w:rPr>
        <w:t>&lt;param name="</w:t>
      </w:r>
      <w:r w:rsidRPr="00781311">
        <w:rPr>
          <w:rFonts w:ascii="Courier New" w:hAnsi="Courier New" w:cs="Courier New"/>
          <w:color w:val="000000"/>
          <w:sz w:val="20"/>
          <w:lang w:eastAsia="lt-LT"/>
        </w:rPr>
        <w:t>atstovybiuKiekis</w:t>
      </w:r>
      <w:r w:rsidRPr="00781311">
        <w:rPr>
          <w:rFonts w:ascii="Courier New" w:hAnsi="Courier New" w:cs="Courier New"/>
          <w:color w:val="808080"/>
          <w:sz w:val="20"/>
          <w:lang w:eastAsia="lt-LT"/>
        </w:rPr>
        <w:t>"&gt;&lt;/param&gt;</w:t>
      </w:r>
    </w:p>
    <w:p w14:paraId="47172322" w14:textId="77777777" w:rsid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void</w:t>
      </w:r>
      <w:r w:rsidRPr="00781311">
        <w:rPr>
          <w:rFonts w:ascii="Courier New" w:hAnsi="Courier New" w:cs="Courier New"/>
          <w:color w:val="000000"/>
          <w:sz w:val="20"/>
          <w:lang w:eastAsia="lt-LT"/>
        </w:rPr>
        <w:t xml:space="preserve"> DuomenuPateikimasLenteleje(Atstovybes[] AtstovybiuPav,</w:t>
      </w:r>
    </w:p>
    <w:p w14:paraId="5DABACC9" w14:textId="77777777" w:rsidR="00781311" w:rsidRPr="00781311" w:rsidRDefault="00781311" w:rsidP="00781311">
      <w:pPr>
        <w:autoSpaceDE w:val="0"/>
        <w:autoSpaceDN w:val="0"/>
        <w:adjustRightInd w:val="0"/>
        <w:ind w:left="504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int</w:t>
      </w:r>
      <w:r w:rsidRPr="00781311">
        <w:rPr>
          <w:rFonts w:ascii="Courier New" w:hAnsi="Courier New" w:cs="Courier New"/>
          <w:color w:val="000000"/>
          <w:sz w:val="20"/>
          <w:lang w:eastAsia="lt-LT"/>
        </w:rPr>
        <w:t xml:space="preserve"> atstovybiuKiekis)</w:t>
      </w:r>
    </w:p>
    <w:p w14:paraId="1E108844"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7B486C18" w14:textId="77777777" w:rsid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using</w:t>
      </w:r>
      <w:r w:rsidRPr="00781311">
        <w:rPr>
          <w:rFonts w:ascii="Courier New" w:hAnsi="Courier New" w:cs="Courier New"/>
          <w:color w:val="000000"/>
          <w:sz w:val="20"/>
          <w:lang w:eastAsia="lt-LT"/>
        </w:rPr>
        <w:t xml:space="preserve"> (StreamWriter failopavadinimas = </w:t>
      </w:r>
      <w:r w:rsidRPr="00781311">
        <w:rPr>
          <w:rFonts w:ascii="Courier New" w:hAnsi="Courier New" w:cs="Courier New"/>
          <w:color w:val="0000FF"/>
          <w:sz w:val="20"/>
          <w:lang w:eastAsia="lt-LT"/>
        </w:rPr>
        <w:t>new</w:t>
      </w:r>
      <w:r w:rsidRPr="00781311">
        <w:rPr>
          <w:rFonts w:ascii="Courier New" w:hAnsi="Courier New" w:cs="Courier New"/>
          <w:color w:val="000000"/>
          <w:sz w:val="20"/>
          <w:lang w:eastAsia="lt-LT"/>
        </w:rPr>
        <w:t xml:space="preserve"> </w:t>
      </w:r>
    </w:p>
    <w:p w14:paraId="2467DB4B"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Pr>
          <w:rFonts w:ascii="Courier New" w:hAnsi="Courier New" w:cs="Courier New"/>
          <w:color w:val="000000"/>
          <w:sz w:val="20"/>
          <w:lang w:eastAsia="lt-LT"/>
        </w:rPr>
        <w:tab/>
      </w:r>
      <w:r w:rsidRPr="00781311">
        <w:rPr>
          <w:rFonts w:ascii="Courier New" w:hAnsi="Courier New" w:cs="Courier New"/>
          <w:color w:val="000000"/>
          <w:sz w:val="20"/>
          <w:lang w:eastAsia="lt-LT"/>
        </w:rPr>
        <w:t>StreamWriter(</w:t>
      </w:r>
      <w:r w:rsidR="005B59AA">
        <w:rPr>
          <w:rFonts w:ascii="Courier New" w:hAnsi="Courier New" w:cs="Courier New"/>
          <w:color w:val="A31515"/>
          <w:sz w:val="20"/>
          <w:lang w:eastAsia="lt-LT"/>
        </w:rPr>
        <w:t>"</w:t>
      </w:r>
      <w:r w:rsidRPr="00781311">
        <w:rPr>
          <w:rFonts w:ascii="Courier New" w:hAnsi="Courier New" w:cs="Courier New"/>
          <w:color w:val="A31515"/>
          <w:sz w:val="20"/>
          <w:lang w:eastAsia="lt-LT"/>
        </w:rPr>
        <w:t>Duomenųlentelė.txt"</w:t>
      </w:r>
      <w:r w:rsidRPr="00781311">
        <w:rPr>
          <w:rFonts w:ascii="Courier New" w:hAnsi="Courier New" w:cs="Courier New"/>
          <w:color w:val="000000"/>
          <w:sz w:val="20"/>
          <w:lang w:eastAsia="lt-LT"/>
        </w:rPr>
        <w:t>))</w:t>
      </w:r>
    </w:p>
    <w:p w14:paraId="3F54886A"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29021EE1"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A31515"/>
          <w:sz w:val="20"/>
          <w:lang w:eastAsia="lt-LT"/>
        </w:rPr>
        <w:t>"Duomenys apie klausimus:"</w:t>
      </w:r>
      <w:r w:rsidRPr="00781311">
        <w:rPr>
          <w:rFonts w:ascii="Courier New" w:hAnsi="Courier New" w:cs="Courier New"/>
          <w:color w:val="000000"/>
          <w:sz w:val="20"/>
          <w:lang w:eastAsia="lt-LT"/>
        </w:rPr>
        <w:t>);</w:t>
      </w:r>
    </w:p>
    <w:p w14:paraId="51676572"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p>
    <w:p w14:paraId="06AB99BD"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0000FF"/>
          <w:sz w:val="20"/>
          <w:lang w:eastAsia="lt-LT"/>
        </w:rPr>
        <w:t>new</w:t>
      </w:r>
      <w:r w:rsidRPr="00781311">
        <w:rPr>
          <w:rFonts w:ascii="Courier New" w:hAnsi="Courier New" w:cs="Courier New"/>
          <w:color w:val="000000"/>
          <w:sz w:val="20"/>
          <w:lang w:eastAsia="lt-LT"/>
        </w:rPr>
        <w:t xml:space="preserve"> String(</w:t>
      </w:r>
      <w:r w:rsidRPr="00781311">
        <w:rPr>
          <w:rFonts w:ascii="Courier New" w:hAnsi="Courier New" w:cs="Courier New"/>
          <w:color w:val="A31515"/>
          <w:sz w:val="20"/>
          <w:lang w:eastAsia="lt-LT"/>
        </w:rPr>
        <w:t>'-'</w:t>
      </w:r>
      <w:r w:rsidRPr="00781311">
        <w:rPr>
          <w:rFonts w:ascii="Courier New" w:hAnsi="Courier New" w:cs="Courier New"/>
          <w:color w:val="000000"/>
          <w:sz w:val="20"/>
          <w:lang w:eastAsia="lt-LT"/>
        </w:rPr>
        <w:t>, 360));</w:t>
      </w:r>
    </w:p>
    <w:p w14:paraId="00359A8A" w14:textId="77777777" w:rsidR="00781311" w:rsidRDefault="00781311" w:rsidP="00781311">
      <w:pPr>
        <w:autoSpaceDE w:val="0"/>
        <w:autoSpaceDN w:val="0"/>
        <w:adjustRightInd w:val="0"/>
        <w:ind w:firstLine="0"/>
        <w:jc w:val="left"/>
        <w:rPr>
          <w:rFonts w:ascii="Courier New" w:hAnsi="Courier New" w:cs="Courier New"/>
          <w:color w:val="A31515"/>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A31515"/>
          <w:sz w:val="20"/>
          <w:lang w:eastAsia="lt-LT"/>
        </w:rPr>
        <w:t>"| {0, -22} | {1, 12} | {2, -23} |</w:t>
      </w:r>
    </w:p>
    <w:p w14:paraId="2376606C" w14:textId="77777777" w:rsidR="00781311" w:rsidRPr="00781311" w:rsidRDefault="00781311" w:rsidP="00781311">
      <w:pPr>
        <w:autoSpaceDE w:val="0"/>
        <w:autoSpaceDN w:val="0"/>
        <w:adjustRightInd w:val="0"/>
        <w:ind w:left="2880"/>
        <w:jc w:val="left"/>
        <w:rPr>
          <w:rFonts w:ascii="Courier New" w:hAnsi="Courier New" w:cs="Courier New"/>
          <w:color w:val="000000"/>
          <w:sz w:val="20"/>
          <w:lang w:eastAsia="lt-LT"/>
        </w:rPr>
      </w:pPr>
      <w:r w:rsidRPr="00781311">
        <w:rPr>
          <w:rFonts w:ascii="Courier New" w:hAnsi="Courier New" w:cs="Courier New"/>
          <w:color w:val="A31515"/>
          <w:sz w:val="20"/>
          <w:lang w:eastAsia="lt-LT"/>
        </w:rPr>
        <w:t xml:space="preserve"> {3, -150} | {4, -90} | {5, -35} | {6, 6} |"</w:t>
      </w:r>
      <w:r w:rsidRPr="00781311">
        <w:rPr>
          <w:rFonts w:ascii="Courier New" w:hAnsi="Courier New" w:cs="Courier New"/>
          <w:color w:val="000000"/>
          <w:sz w:val="20"/>
          <w:lang w:eastAsia="lt-LT"/>
        </w:rPr>
        <w:t>,</w:t>
      </w:r>
    </w:p>
    <w:p w14:paraId="0F5DE33C" w14:textId="77777777" w:rsidR="00781311" w:rsidRDefault="00781311" w:rsidP="00781311">
      <w:pPr>
        <w:autoSpaceDE w:val="0"/>
        <w:autoSpaceDN w:val="0"/>
        <w:adjustRightInd w:val="0"/>
        <w:ind w:left="3600" w:firstLine="0"/>
        <w:jc w:val="left"/>
        <w:rPr>
          <w:rFonts w:ascii="Courier New" w:hAnsi="Courier New" w:cs="Courier New"/>
          <w:color w:val="000000"/>
          <w:sz w:val="20"/>
          <w:lang w:eastAsia="lt-LT"/>
        </w:rPr>
      </w:pPr>
      <w:r w:rsidRPr="00781311">
        <w:rPr>
          <w:rFonts w:ascii="Courier New" w:hAnsi="Courier New" w:cs="Courier New"/>
          <w:color w:val="A31515"/>
          <w:sz w:val="20"/>
          <w:lang w:eastAsia="lt-LT"/>
        </w:rPr>
        <w:t>"Tema"</w:t>
      </w:r>
      <w:r w:rsidRPr="00781311">
        <w:rPr>
          <w:rFonts w:ascii="Courier New" w:hAnsi="Courier New" w:cs="Courier New"/>
          <w:color w:val="000000"/>
          <w:sz w:val="20"/>
          <w:lang w:eastAsia="lt-LT"/>
        </w:rPr>
        <w:t xml:space="preserve">, </w:t>
      </w:r>
      <w:r w:rsidRPr="00781311">
        <w:rPr>
          <w:rFonts w:ascii="Courier New" w:hAnsi="Courier New" w:cs="Courier New"/>
          <w:color w:val="A31515"/>
          <w:sz w:val="20"/>
          <w:lang w:eastAsia="lt-LT"/>
        </w:rPr>
        <w:t>"Sudėtingumas"</w:t>
      </w:r>
      <w:r w:rsidRPr="00781311">
        <w:rPr>
          <w:rFonts w:ascii="Courier New" w:hAnsi="Courier New" w:cs="Courier New"/>
          <w:color w:val="000000"/>
          <w:sz w:val="20"/>
          <w:lang w:eastAsia="lt-LT"/>
        </w:rPr>
        <w:t xml:space="preserve">, </w:t>
      </w:r>
      <w:r w:rsidRPr="00781311">
        <w:rPr>
          <w:rFonts w:ascii="Courier New" w:hAnsi="Courier New" w:cs="Courier New"/>
          <w:color w:val="A31515"/>
          <w:sz w:val="20"/>
          <w:lang w:eastAsia="lt-LT"/>
        </w:rPr>
        <w:t>"Klausimo autorius"</w:t>
      </w:r>
      <w:r w:rsidRPr="00781311">
        <w:rPr>
          <w:rFonts w:ascii="Courier New" w:hAnsi="Courier New" w:cs="Courier New"/>
          <w:color w:val="000000"/>
          <w:sz w:val="20"/>
          <w:lang w:eastAsia="lt-LT"/>
        </w:rPr>
        <w:t xml:space="preserve">, </w:t>
      </w:r>
      <w:r w:rsidRPr="00781311">
        <w:rPr>
          <w:rFonts w:ascii="Courier New" w:hAnsi="Courier New" w:cs="Courier New"/>
          <w:color w:val="A31515"/>
          <w:sz w:val="20"/>
          <w:lang w:eastAsia="lt-LT"/>
        </w:rPr>
        <w:t>"Klausimo tekstas"</w:t>
      </w:r>
      <w:r w:rsidRPr="00781311">
        <w:rPr>
          <w:rFonts w:ascii="Courier New" w:hAnsi="Courier New" w:cs="Courier New"/>
          <w:color w:val="000000"/>
          <w:sz w:val="20"/>
          <w:lang w:eastAsia="lt-LT"/>
        </w:rPr>
        <w:t>,</w:t>
      </w:r>
      <w:r w:rsidRPr="00781311">
        <w:rPr>
          <w:rFonts w:ascii="Courier New" w:hAnsi="Courier New" w:cs="Courier New"/>
          <w:color w:val="A31515"/>
          <w:sz w:val="20"/>
          <w:lang w:eastAsia="lt-LT"/>
        </w:rPr>
        <w:t>"Atsakymo variantai"</w:t>
      </w:r>
      <w:r w:rsidRPr="00781311">
        <w:rPr>
          <w:rFonts w:ascii="Courier New" w:hAnsi="Courier New" w:cs="Courier New"/>
          <w:color w:val="000000"/>
          <w:sz w:val="20"/>
          <w:lang w:eastAsia="lt-LT"/>
        </w:rPr>
        <w:t xml:space="preserve">, </w:t>
      </w:r>
    </w:p>
    <w:p w14:paraId="1FE3280D" w14:textId="77777777" w:rsidR="00781311" w:rsidRPr="00781311" w:rsidRDefault="00781311" w:rsidP="00781311">
      <w:pPr>
        <w:autoSpaceDE w:val="0"/>
        <w:autoSpaceDN w:val="0"/>
        <w:adjustRightInd w:val="0"/>
        <w:ind w:left="3600" w:firstLine="0"/>
        <w:jc w:val="left"/>
        <w:rPr>
          <w:rFonts w:ascii="Courier New" w:hAnsi="Courier New" w:cs="Courier New"/>
          <w:color w:val="000000"/>
          <w:sz w:val="20"/>
          <w:lang w:eastAsia="lt-LT"/>
        </w:rPr>
      </w:pPr>
      <w:r w:rsidRPr="00781311">
        <w:rPr>
          <w:rFonts w:ascii="Courier New" w:hAnsi="Courier New" w:cs="Courier New"/>
          <w:color w:val="A31515"/>
          <w:sz w:val="20"/>
          <w:lang w:eastAsia="lt-LT"/>
        </w:rPr>
        <w:t>"Teisingas atsakymas"</w:t>
      </w:r>
      <w:r w:rsidRPr="00781311">
        <w:rPr>
          <w:rFonts w:ascii="Courier New" w:hAnsi="Courier New" w:cs="Courier New"/>
          <w:color w:val="000000"/>
          <w:sz w:val="20"/>
          <w:lang w:eastAsia="lt-LT"/>
        </w:rPr>
        <w:t xml:space="preserve">, </w:t>
      </w:r>
      <w:r w:rsidRPr="00781311">
        <w:rPr>
          <w:rFonts w:ascii="Courier New" w:hAnsi="Courier New" w:cs="Courier New"/>
          <w:color w:val="A31515"/>
          <w:sz w:val="20"/>
          <w:lang w:eastAsia="lt-LT"/>
        </w:rPr>
        <w:t>"Balai"</w:t>
      </w:r>
      <w:r w:rsidRPr="00781311">
        <w:rPr>
          <w:rFonts w:ascii="Courier New" w:hAnsi="Courier New" w:cs="Courier New"/>
          <w:color w:val="000000"/>
          <w:sz w:val="20"/>
          <w:lang w:eastAsia="lt-LT"/>
        </w:rPr>
        <w:t>);</w:t>
      </w:r>
    </w:p>
    <w:p w14:paraId="6884377D"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0000FF"/>
          <w:sz w:val="20"/>
          <w:lang w:eastAsia="lt-LT"/>
        </w:rPr>
        <w:t>new</w:t>
      </w:r>
      <w:r w:rsidRPr="00781311">
        <w:rPr>
          <w:rFonts w:ascii="Courier New" w:hAnsi="Courier New" w:cs="Courier New"/>
          <w:color w:val="000000"/>
          <w:sz w:val="20"/>
          <w:lang w:eastAsia="lt-LT"/>
        </w:rPr>
        <w:t xml:space="preserve"> String(</w:t>
      </w:r>
      <w:r w:rsidRPr="00781311">
        <w:rPr>
          <w:rFonts w:ascii="Courier New" w:hAnsi="Courier New" w:cs="Courier New"/>
          <w:color w:val="A31515"/>
          <w:sz w:val="20"/>
          <w:lang w:eastAsia="lt-LT"/>
        </w:rPr>
        <w:t>'-'</w:t>
      </w:r>
      <w:r w:rsidRPr="00781311">
        <w:rPr>
          <w:rFonts w:ascii="Courier New" w:hAnsi="Courier New" w:cs="Courier New"/>
          <w:color w:val="000000"/>
          <w:sz w:val="20"/>
          <w:lang w:eastAsia="lt-LT"/>
        </w:rPr>
        <w:t>, 360));</w:t>
      </w:r>
    </w:p>
    <w:p w14:paraId="33519C2A"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p>
    <w:p w14:paraId="5CE0C45C"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for</w:t>
      </w: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int</w:t>
      </w:r>
      <w:r w:rsidRPr="00781311">
        <w:rPr>
          <w:rFonts w:ascii="Courier New" w:hAnsi="Courier New" w:cs="Courier New"/>
          <w:color w:val="000000"/>
          <w:sz w:val="20"/>
          <w:lang w:eastAsia="lt-LT"/>
        </w:rPr>
        <w:t xml:space="preserve"> i = 0; i &lt; atstovybiuKiekis; i++)</w:t>
      </w:r>
    </w:p>
    <w:p w14:paraId="35D9D3BD"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009CDD18"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failopavadinimas.WriteLine(AtstovybiuPav[i].atstovybesPav);</w:t>
      </w:r>
    </w:p>
    <w:p w14:paraId="1CDA969F"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0000FF"/>
          <w:sz w:val="20"/>
          <w:lang w:eastAsia="lt-LT"/>
        </w:rPr>
        <w:t>new</w:t>
      </w:r>
      <w:r w:rsidRPr="00781311">
        <w:rPr>
          <w:rFonts w:ascii="Courier New" w:hAnsi="Courier New" w:cs="Courier New"/>
          <w:color w:val="000000"/>
          <w:sz w:val="20"/>
          <w:lang w:eastAsia="lt-LT"/>
        </w:rPr>
        <w:t xml:space="preserve"> String(</w:t>
      </w:r>
      <w:r w:rsidRPr="00781311">
        <w:rPr>
          <w:rFonts w:ascii="Courier New" w:hAnsi="Courier New" w:cs="Courier New"/>
          <w:color w:val="A31515"/>
          <w:sz w:val="20"/>
          <w:lang w:eastAsia="lt-LT"/>
        </w:rPr>
        <w:t>'-'</w:t>
      </w:r>
      <w:r w:rsidRPr="00781311">
        <w:rPr>
          <w:rFonts w:ascii="Courier New" w:hAnsi="Courier New" w:cs="Courier New"/>
          <w:color w:val="000000"/>
          <w:sz w:val="20"/>
          <w:lang w:eastAsia="lt-LT"/>
        </w:rPr>
        <w:t>, 360));</w:t>
      </w:r>
    </w:p>
    <w:p w14:paraId="08D10E62" w14:textId="77777777" w:rsid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for</w:t>
      </w:r>
      <w:r w:rsidRPr="00781311">
        <w:rPr>
          <w:rFonts w:ascii="Courier New" w:hAnsi="Courier New" w:cs="Courier New"/>
          <w:color w:val="000000"/>
          <w:sz w:val="20"/>
          <w:lang w:eastAsia="lt-LT"/>
        </w:rPr>
        <w:t xml:space="preserve"> (</w:t>
      </w:r>
      <w:r w:rsidRPr="00781311">
        <w:rPr>
          <w:rFonts w:ascii="Courier New" w:hAnsi="Courier New" w:cs="Courier New"/>
          <w:color w:val="0000FF"/>
          <w:sz w:val="20"/>
          <w:lang w:eastAsia="lt-LT"/>
        </w:rPr>
        <w:t>int</w:t>
      </w:r>
      <w:r w:rsidRPr="00781311">
        <w:rPr>
          <w:rFonts w:ascii="Courier New" w:hAnsi="Courier New" w:cs="Courier New"/>
          <w:color w:val="000000"/>
          <w:sz w:val="20"/>
          <w:lang w:eastAsia="lt-LT"/>
        </w:rPr>
        <w:t xml:space="preserve"> j = 0; j &lt; AtstovybiuPav[i].Klausimai.kiekKlausimu;</w:t>
      </w:r>
    </w:p>
    <w:p w14:paraId="5721828E" w14:textId="77777777" w:rsidR="00781311" w:rsidRPr="00781311" w:rsidRDefault="00781311" w:rsidP="00781311">
      <w:pPr>
        <w:autoSpaceDE w:val="0"/>
        <w:autoSpaceDN w:val="0"/>
        <w:adjustRightInd w:val="0"/>
        <w:ind w:left="792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j++)</w:t>
      </w:r>
    </w:p>
    <w:p w14:paraId="3B9A6594"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2D37B4C9" w14:textId="77777777" w:rsidR="00781311" w:rsidRDefault="00781311" w:rsidP="00781311">
      <w:pPr>
        <w:autoSpaceDE w:val="0"/>
        <w:autoSpaceDN w:val="0"/>
        <w:adjustRightInd w:val="0"/>
        <w:ind w:left="2160"/>
        <w:jc w:val="left"/>
        <w:rPr>
          <w:rFonts w:ascii="Courier New" w:hAnsi="Courier New" w:cs="Courier New"/>
          <w:color w:val="000000"/>
          <w:sz w:val="20"/>
          <w:lang w:eastAsia="lt-LT"/>
        </w:rPr>
      </w:pPr>
      <w:r w:rsidRPr="00781311">
        <w:rPr>
          <w:rFonts w:ascii="Courier New" w:hAnsi="Courier New" w:cs="Courier New"/>
          <w:color w:val="000000"/>
          <w:sz w:val="20"/>
          <w:lang w:eastAsia="lt-LT"/>
        </w:rPr>
        <w:t>failopavadinimas.WriteLine(AtstovybiuPav[i].</w:t>
      </w:r>
    </w:p>
    <w:p w14:paraId="4D1F4A93" w14:textId="77777777" w:rsidR="00781311" w:rsidRPr="00781311" w:rsidRDefault="00781311" w:rsidP="00781311">
      <w:pPr>
        <w:autoSpaceDE w:val="0"/>
        <w:autoSpaceDN w:val="0"/>
        <w:adjustRightInd w:val="0"/>
        <w:ind w:left="5040"/>
        <w:jc w:val="left"/>
        <w:rPr>
          <w:rFonts w:ascii="Courier New" w:hAnsi="Courier New" w:cs="Courier New"/>
          <w:color w:val="000000"/>
          <w:sz w:val="20"/>
          <w:lang w:eastAsia="lt-LT"/>
        </w:rPr>
      </w:pPr>
      <w:r w:rsidRPr="00781311">
        <w:rPr>
          <w:rFonts w:ascii="Courier New" w:hAnsi="Courier New" w:cs="Courier New"/>
          <w:color w:val="000000"/>
          <w:sz w:val="20"/>
          <w:lang w:eastAsia="lt-LT"/>
        </w:rPr>
        <w:t>Klausimai.GautiKlausima(j));</w:t>
      </w:r>
    </w:p>
    <w:p w14:paraId="447CD526"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0409F44A"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failopavadinimas.WriteLine(</w:t>
      </w:r>
      <w:r w:rsidRPr="00781311">
        <w:rPr>
          <w:rFonts w:ascii="Courier New" w:hAnsi="Courier New" w:cs="Courier New"/>
          <w:color w:val="0000FF"/>
          <w:sz w:val="20"/>
          <w:lang w:eastAsia="lt-LT"/>
        </w:rPr>
        <w:t>new</w:t>
      </w:r>
      <w:r w:rsidRPr="00781311">
        <w:rPr>
          <w:rFonts w:ascii="Courier New" w:hAnsi="Courier New" w:cs="Courier New"/>
          <w:color w:val="000000"/>
          <w:sz w:val="20"/>
          <w:lang w:eastAsia="lt-LT"/>
        </w:rPr>
        <w:t xml:space="preserve"> String(</w:t>
      </w:r>
      <w:r w:rsidRPr="00781311">
        <w:rPr>
          <w:rFonts w:ascii="Courier New" w:hAnsi="Courier New" w:cs="Courier New"/>
          <w:color w:val="A31515"/>
          <w:sz w:val="20"/>
          <w:lang w:eastAsia="lt-LT"/>
        </w:rPr>
        <w:t>'-'</w:t>
      </w:r>
      <w:r w:rsidRPr="00781311">
        <w:rPr>
          <w:rFonts w:ascii="Courier New" w:hAnsi="Courier New" w:cs="Courier New"/>
          <w:color w:val="000000"/>
          <w:sz w:val="20"/>
          <w:lang w:eastAsia="lt-LT"/>
        </w:rPr>
        <w:t>, 360));</w:t>
      </w:r>
    </w:p>
    <w:p w14:paraId="0CED7A6D"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0D7E5C47"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43A6B781" w14:textId="77777777" w:rsidR="00781311" w:rsidRPr="00781311" w:rsidRDefault="00781311" w:rsidP="00781311">
      <w:pPr>
        <w:autoSpaceDE w:val="0"/>
        <w:autoSpaceDN w:val="0"/>
        <w:adjustRightInd w:val="0"/>
        <w:ind w:firstLine="0"/>
        <w:jc w:val="left"/>
        <w:rPr>
          <w:rFonts w:ascii="Courier New" w:hAnsi="Courier New" w:cs="Courier New"/>
          <w:color w:val="000000"/>
          <w:sz w:val="20"/>
          <w:lang w:eastAsia="lt-LT"/>
        </w:rPr>
      </w:pPr>
      <w:r w:rsidRPr="00781311">
        <w:rPr>
          <w:rFonts w:ascii="Courier New" w:hAnsi="Courier New" w:cs="Courier New"/>
          <w:color w:val="000000"/>
          <w:sz w:val="20"/>
          <w:lang w:eastAsia="lt-LT"/>
        </w:rPr>
        <w:t xml:space="preserve">        }</w:t>
      </w:r>
    </w:p>
    <w:p w14:paraId="6DDAB40A" w14:textId="77777777" w:rsidR="000265FA" w:rsidRPr="009B4B88" w:rsidRDefault="000265FA" w:rsidP="000265FA">
      <w:pPr>
        <w:autoSpaceDE w:val="0"/>
        <w:autoSpaceDN w:val="0"/>
        <w:adjustRightInd w:val="0"/>
        <w:ind w:firstLine="0"/>
        <w:jc w:val="left"/>
        <w:rPr>
          <w:rFonts w:ascii="Courier New" w:hAnsi="Courier New" w:cs="Courier New"/>
          <w:color w:val="000000"/>
          <w:sz w:val="20"/>
          <w:lang w:eastAsia="lt-LT"/>
        </w:rPr>
      </w:pPr>
      <w:r w:rsidRPr="009B4B88">
        <w:rPr>
          <w:rFonts w:ascii="Courier New" w:hAnsi="Courier New" w:cs="Courier New"/>
          <w:color w:val="000000"/>
          <w:sz w:val="20"/>
          <w:lang w:eastAsia="lt-LT"/>
        </w:rPr>
        <w:t xml:space="preserve">    }</w:t>
      </w:r>
    </w:p>
    <w:p w14:paraId="7A39DE36" w14:textId="77777777" w:rsidR="00AB7416" w:rsidRPr="009B4B88" w:rsidRDefault="000265FA" w:rsidP="000265FA">
      <w:pPr>
        <w:pStyle w:val="Programostekstas"/>
        <w:rPr>
          <w:rFonts w:cs="Courier New"/>
        </w:rPr>
      </w:pPr>
      <w:r w:rsidRPr="009B4B88">
        <w:rPr>
          <w:rFonts w:cs="Courier New"/>
          <w:color w:val="000000"/>
          <w:lang w:eastAsia="lt-LT"/>
        </w:rPr>
        <w:t>}</w:t>
      </w:r>
    </w:p>
    <w:p w14:paraId="190EC41E" w14:textId="77777777" w:rsidR="00AB7416" w:rsidRPr="00844988" w:rsidRDefault="00AB7416" w:rsidP="00AB7416">
      <w:pPr>
        <w:pStyle w:val="Antrat2"/>
      </w:pPr>
      <w:bookmarkStart w:id="8" w:name="_Toc530682453"/>
      <w:r w:rsidRPr="00844988">
        <w:t>Pradiniai duomenys ir rezultatai</w:t>
      </w:r>
      <w:bookmarkEnd w:id="8"/>
    </w:p>
    <w:p w14:paraId="6686682C" w14:textId="77777777" w:rsidR="00AB7416" w:rsidRDefault="00AB7416" w:rsidP="00AB7416">
      <w:pPr>
        <w:pStyle w:val="Programostekstas"/>
      </w:pPr>
    </w:p>
    <w:p w14:paraId="4D573F71" w14:textId="77777777" w:rsidR="005B59AA" w:rsidRDefault="005B59AA" w:rsidP="00AB7416">
      <w:pPr>
        <w:pStyle w:val="Programostekstas"/>
        <w:rPr>
          <w:rFonts w:ascii="Times New Roman" w:hAnsi="Times New Roman"/>
          <w:b/>
          <w:sz w:val="22"/>
          <w:szCs w:val="22"/>
        </w:rPr>
      </w:pPr>
      <w:r>
        <w:rPr>
          <w:rFonts w:ascii="Times New Roman" w:hAnsi="Times New Roman"/>
          <w:b/>
          <w:sz w:val="22"/>
          <w:szCs w:val="22"/>
        </w:rPr>
        <w:t>duomenys1.csv:</w:t>
      </w:r>
    </w:p>
    <w:p w14:paraId="2729BBA0" w14:textId="77777777" w:rsidR="005A0435" w:rsidRDefault="005A0435" w:rsidP="00AB7416">
      <w:pPr>
        <w:pStyle w:val="Programostekstas"/>
        <w:rPr>
          <w:rFonts w:ascii="Times New Roman" w:hAnsi="Times New Roman"/>
          <w:b/>
          <w:sz w:val="22"/>
          <w:szCs w:val="22"/>
        </w:rPr>
      </w:pPr>
    </w:p>
    <w:p w14:paraId="070FC058" w14:textId="77777777" w:rsidR="005A0435" w:rsidRPr="005A0435" w:rsidRDefault="005A0435" w:rsidP="005A0435">
      <w:pPr>
        <w:pStyle w:val="Programostekstas"/>
        <w:rPr>
          <w:rFonts w:cs="Courier New"/>
        </w:rPr>
      </w:pPr>
      <w:r w:rsidRPr="005A0435">
        <w:rPr>
          <w:rFonts w:cs="Courier New"/>
        </w:rPr>
        <w:t>InfoSA</w:t>
      </w:r>
    </w:p>
    <w:p w14:paraId="0252B3EF" w14:textId="77777777" w:rsidR="005A0435" w:rsidRPr="005A0435" w:rsidRDefault="005A0435" w:rsidP="005A0435">
      <w:pPr>
        <w:pStyle w:val="Programostekstas"/>
        <w:rPr>
          <w:rFonts w:cs="Courier New"/>
        </w:rPr>
      </w:pPr>
      <w:r w:rsidRPr="005A0435">
        <w:rPr>
          <w:rFonts w:cs="Courier New"/>
        </w:rPr>
        <w:lastRenderedPageBreak/>
        <w:t>Įvairūs;2;Robertas Petrauskas;Kaip NATO fonetinėje abėcėlėje šifruojama raidė R?;Romeo,Rembo,Raily,Rodeo;Romeo;2</w:t>
      </w:r>
    </w:p>
    <w:p w14:paraId="39CD81A3" w14:textId="77777777" w:rsidR="005A0435" w:rsidRPr="005A0435" w:rsidRDefault="005A0435" w:rsidP="005A0435">
      <w:pPr>
        <w:pStyle w:val="Programostekstas"/>
        <w:rPr>
          <w:rFonts w:cs="Courier New"/>
        </w:rPr>
      </w:pPr>
      <w:r w:rsidRPr="005A0435">
        <w:rPr>
          <w:rFonts w:cs="Courier New"/>
        </w:rPr>
        <w:t>Anotomija ir medicina;2;Rimantas Valiukonis;Koks augalas vienos rūšies žinduoliui sukelia euforiją, o kitos rūšies žinduolį nuramina?;Kanapė,Durniaropė,Valerijonas,Aguona;Valerijonas;2</w:t>
      </w:r>
    </w:p>
    <w:p w14:paraId="1BF30B55" w14:textId="77777777" w:rsidR="005A0435" w:rsidRPr="005A0435" w:rsidRDefault="005A0435" w:rsidP="005A0435">
      <w:pPr>
        <w:pStyle w:val="Programostekstas"/>
        <w:rPr>
          <w:rFonts w:cs="Courier New"/>
        </w:rPr>
      </w:pPr>
      <w:r w:rsidRPr="005A0435">
        <w:rPr>
          <w:rFonts w:cs="Courier New"/>
        </w:rPr>
        <w:t>Įvairūs;3;Robertas Petrauskas;Kaip iššifruojama santrumpa DNR?;Deoksiribonukleorūgštis,Deoksinorūgšits,Deoksidooksidorūgštis,Deoksiribonukleonidorūgštis;Deoksiribonukleorūgštis;5</w:t>
      </w:r>
    </w:p>
    <w:p w14:paraId="56068070" w14:textId="77777777" w:rsidR="005A0435" w:rsidRPr="005A0435" w:rsidRDefault="005A0435" w:rsidP="005A0435">
      <w:pPr>
        <w:pStyle w:val="Programostekstas"/>
        <w:rPr>
          <w:rFonts w:cs="Courier New"/>
        </w:rPr>
      </w:pPr>
      <w:r w:rsidRPr="005A0435">
        <w:rPr>
          <w:rFonts w:cs="Courier New"/>
        </w:rPr>
        <w:t>Įvairūs;2;Mantas Stonkus;Koks augalas lotyniškai vadinasi Urtica?;Pienė,Dilgėlė,Usnis,Melisa;Dilgėlė;3</w:t>
      </w:r>
    </w:p>
    <w:p w14:paraId="527A2A3E" w14:textId="77777777" w:rsidR="005A0435" w:rsidRPr="005A0435" w:rsidRDefault="005A0435" w:rsidP="005A0435">
      <w:pPr>
        <w:pStyle w:val="Programostekstas"/>
        <w:rPr>
          <w:rFonts w:cs="Courier New"/>
        </w:rPr>
      </w:pPr>
      <w:r w:rsidRPr="005A0435">
        <w:rPr>
          <w:rFonts w:cs="Courier New"/>
        </w:rPr>
        <w:t>Geografija;2;Viktoras Drąsutavičius;Prie kokios jūros įsikūręs Vladivostokas?;Rytų Sibiro,Japonijos,Čiukčių,Beringo;Japonijos;2</w:t>
      </w:r>
    </w:p>
    <w:p w14:paraId="33B37965" w14:textId="77777777" w:rsidR="005A0435" w:rsidRPr="005A0435" w:rsidRDefault="005A0435" w:rsidP="005A0435">
      <w:pPr>
        <w:pStyle w:val="Programostekstas"/>
        <w:rPr>
          <w:rFonts w:cs="Courier New"/>
        </w:rPr>
      </w:pPr>
      <w:r w:rsidRPr="005A0435">
        <w:rPr>
          <w:rFonts w:cs="Courier New"/>
        </w:rPr>
        <w:t>Įvairūs;2;Ramunė Vinauskaitė;Kokį gėrimą italai vadina spumante?;Anyžinę dektinę,Baltąjį vyną,Putojantį vyną,Raudonąjį vyną;Putojantį vyną;3</w:t>
      </w:r>
    </w:p>
    <w:p w14:paraId="0744EE9D" w14:textId="77777777" w:rsidR="005A0435" w:rsidRPr="005A0435" w:rsidRDefault="005A0435" w:rsidP="005A0435">
      <w:pPr>
        <w:pStyle w:val="Programostekstas"/>
        <w:rPr>
          <w:rFonts w:cs="Courier New"/>
        </w:rPr>
      </w:pPr>
      <w:r w:rsidRPr="005A0435">
        <w:rPr>
          <w:rFonts w:cs="Courier New"/>
        </w:rPr>
        <w:t>Geografija;2;Robertas Petrauskas;Kokios valstybės pavadinimas išvertus į lietuvių kalbą reiškia "Sidabro žemė"?;Siera Leonė,Australija,Islandija,Argentina;Argentina;3</w:t>
      </w:r>
    </w:p>
    <w:p w14:paraId="7A82A51E" w14:textId="77777777" w:rsidR="005A0435" w:rsidRPr="005A0435" w:rsidRDefault="005A0435" w:rsidP="005A0435">
      <w:pPr>
        <w:pStyle w:val="Programostekstas"/>
        <w:rPr>
          <w:rFonts w:cs="Courier New"/>
        </w:rPr>
      </w:pPr>
      <w:r w:rsidRPr="005A0435">
        <w:rPr>
          <w:rFonts w:cs="Courier New"/>
        </w:rPr>
        <w:t>Kinas;3;Viktoras Drąsutavičius;Kas vaidino SS pulkininką Hansą Landą filme "Negarbingi šunsnukiai"?;Tilis Šveigeris,Kristofas Valcas,Kventinas Tarantino,Bruno Ganzas;Kristofas Valcas (Christoph Waltz);5</w:t>
      </w:r>
    </w:p>
    <w:p w14:paraId="010576EC" w14:textId="77777777" w:rsidR="005A0435" w:rsidRPr="005A0435" w:rsidRDefault="005A0435" w:rsidP="005A0435">
      <w:pPr>
        <w:pStyle w:val="Programostekstas"/>
        <w:rPr>
          <w:rFonts w:cs="Courier New"/>
        </w:rPr>
      </w:pPr>
      <w:r w:rsidRPr="005A0435">
        <w:rPr>
          <w:rFonts w:cs="Courier New"/>
        </w:rPr>
        <w:t>Kinas;3;Mindaugas Baliukevičius;Kaip vadinasi filmas, kuriame pagrindinis veikėjas sako: "Gyvenimas - kaip šokoladinių saldainių dėžutė. Niekada nežinai, ką ją atidaręs rasi..."?;Forestas Gampas,Vėjo nublokšti,Apie Šmitą,Babelis;Forestas Gampas;2</w:t>
      </w:r>
    </w:p>
    <w:p w14:paraId="49AFFB80" w14:textId="77777777" w:rsidR="005A0435" w:rsidRPr="005A0435" w:rsidRDefault="005A0435" w:rsidP="005A0435">
      <w:pPr>
        <w:pStyle w:val="Programostekstas"/>
        <w:rPr>
          <w:rFonts w:cs="Courier New"/>
        </w:rPr>
      </w:pPr>
      <w:r w:rsidRPr="005A0435">
        <w:rPr>
          <w:rFonts w:cs="Courier New"/>
        </w:rPr>
        <w:t>Lietuva;1;Ramunė Vinauskaitė;Kada Lietuva įstojo į ES?;2003m. gegužės 1d.,2004m. gegužės 1d.,2005m. gegužės 1d.,2003m. balandžio 30d.;2004m. gegužės 1d.;1</w:t>
      </w:r>
    </w:p>
    <w:p w14:paraId="7F502714" w14:textId="77777777" w:rsidR="005A0435" w:rsidRPr="005A0435" w:rsidRDefault="005A0435" w:rsidP="005A0435">
      <w:pPr>
        <w:pStyle w:val="Programostekstas"/>
        <w:rPr>
          <w:rFonts w:cs="Courier New"/>
        </w:rPr>
      </w:pPr>
      <w:r w:rsidRPr="005A0435">
        <w:rPr>
          <w:rFonts w:cs="Courier New"/>
        </w:rPr>
        <w:t>Lietuva;2;Robertas Petrauskas;Kokia įstaiga dabar įsikūrus Raudonės pilyje?;Savivaldybės administracija,Viešoji biblioteka,Mokykla,Kraštotyros muziejus;Mokykla;3</w:t>
      </w:r>
    </w:p>
    <w:p w14:paraId="40F81DCE" w14:textId="77777777" w:rsidR="005A0435" w:rsidRPr="005A0435" w:rsidRDefault="005A0435" w:rsidP="005A0435">
      <w:pPr>
        <w:pStyle w:val="Programostekstas"/>
        <w:rPr>
          <w:rFonts w:cs="Courier New"/>
        </w:rPr>
      </w:pPr>
      <w:r w:rsidRPr="005A0435">
        <w:rPr>
          <w:rFonts w:cs="Courier New"/>
        </w:rPr>
        <w:t>Anotomija ir medicina;2;Rimantas Valiukonis;Kiek žmogaus ląstelė turi chromosomų porų?;20,21,22,23;23;3</w:t>
      </w:r>
    </w:p>
    <w:p w14:paraId="099C4546" w14:textId="77777777" w:rsidR="005A0435" w:rsidRPr="005A0435" w:rsidRDefault="005A0435" w:rsidP="005A0435">
      <w:pPr>
        <w:pStyle w:val="Programostekstas"/>
        <w:rPr>
          <w:rFonts w:cs="Courier New"/>
        </w:rPr>
      </w:pPr>
      <w:r w:rsidRPr="005A0435">
        <w:rPr>
          <w:rFonts w:cs="Courier New"/>
        </w:rPr>
        <w:t>Lietuva;2;Aurelijus Esanavičius;Kelintais metais susidegino Romas Kalanta?;1971m.,1972m.,1973m.1975m.;1972m.;3</w:t>
      </w:r>
    </w:p>
    <w:p w14:paraId="4B1A5550" w14:textId="77777777" w:rsidR="005A0435" w:rsidRPr="005A0435" w:rsidRDefault="005A0435" w:rsidP="005A0435">
      <w:pPr>
        <w:pStyle w:val="Programostekstas"/>
        <w:rPr>
          <w:rFonts w:cs="Courier New"/>
        </w:rPr>
      </w:pPr>
      <w:r w:rsidRPr="005A0435">
        <w:rPr>
          <w:rFonts w:cs="Courier New"/>
        </w:rPr>
        <w:t>Anotomija ir medicina;3;Rimantas Valiukonis;Ką žmogaus organizme pažeidžia psoriazė?;Kraujagysles ir širdį,Odą ir sąnarius,Smegenis,Odą ir nagus;Odą ir sąnarius;5</w:t>
      </w:r>
    </w:p>
    <w:p w14:paraId="4C47B175" w14:textId="77777777" w:rsidR="005A0435" w:rsidRPr="005A0435" w:rsidRDefault="005A0435" w:rsidP="005A0435">
      <w:pPr>
        <w:pStyle w:val="Programostekstas"/>
        <w:rPr>
          <w:rFonts w:cs="Courier New"/>
        </w:rPr>
      </w:pPr>
      <w:r w:rsidRPr="005A0435">
        <w:rPr>
          <w:rFonts w:cs="Courier New"/>
        </w:rPr>
        <w:t>Istorija;2;Mindaugas Baliukevičius;Kokią šalį II pasauliniame kare Sąjungininkai išlaisvino vėliausiai?;Olandiją,Austriją,Italiją,Belgiją;Olandiją;2</w:t>
      </w:r>
    </w:p>
    <w:p w14:paraId="756FB5B5" w14:textId="77777777" w:rsidR="005A0435" w:rsidRPr="005A0435" w:rsidRDefault="005A0435" w:rsidP="005A0435">
      <w:pPr>
        <w:pStyle w:val="Programostekstas"/>
        <w:rPr>
          <w:rFonts w:cs="Courier New"/>
        </w:rPr>
      </w:pPr>
      <w:r w:rsidRPr="005A0435">
        <w:rPr>
          <w:rFonts w:cs="Courier New"/>
        </w:rPr>
        <w:t>Istorija;2;Mindaugas Baliukevičius;Kuris XX a. diktatorius buvo įsakęs naikti žvirblius?;Josifas Stalinas,Benito Musolinis,Mao Dzedongas,Fransiskas Frankas;Mao Dzedongas;2</w:t>
      </w:r>
    </w:p>
    <w:p w14:paraId="599AE9A6" w14:textId="77777777" w:rsidR="005A0435" w:rsidRPr="005A0435" w:rsidRDefault="005A0435" w:rsidP="005A0435">
      <w:pPr>
        <w:pStyle w:val="Programostekstas"/>
        <w:rPr>
          <w:rFonts w:cs="Courier New"/>
        </w:rPr>
      </w:pPr>
      <w:r w:rsidRPr="005A0435">
        <w:rPr>
          <w:rFonts w:cs="Courier New"/>
        </w:rPr>
        <w:t>Gyvūnai;2;Gerda Jakštaitė;Kokios spalvos omaro kraujas?;Raudonos,Žalios,Geltonos,Mėlynos;Mėlynos;3</w:t>
      </w:r>
    </w:p>
    <w:p w14:paraId="270259C0" w14:textId="77777777" w:rsidR="005A0435" w:rsidRPr="005A0435" w:rsidRDefault="005A0435" w:rsidP="005A0435">
      <w:pPr>
        <w:pStyle w:val="Programostekstas"/>
        <w:rPr>
          <w:rFonts w:cs="Courier New"/>
        </w:rPr>
      </w:pPr>
      <w:r w:rsidRPr="005A0435">
        <w:rPr>
          <w:rFonts w:cs="Courier New"/>
        </w:rPr>
        <w:t>Skaičiai;2;Robertas Petrauskas;Koks mėnuo metuose yra ilgiausias?;Gruodis,Spalis,Sausis,Gegužė;Spalis - 31 d. + 1 val.;4</w:t>
      </w:r>
    </w:p>
    <w:p w14:paraId="2039E96D" w14:textId="77777777" w:rsidR="005A0435" w:rsidRPr="005A0435" w:rsidRDefault="005A0435" w:rsidP="005A0435">
      <w:pPr>
        <w:pStyle w:val="Programostekstas"/>
        <w:rPr>
          <w:rFonts w:cs="Courier New"/>
        </w:rPr>
      </w:pPr>
      <w:r w:rsidRPr="005A0435">
        <w:rPr>
          <w:rFonts w:cs="Courier New"/>
        </w:rPr>
        <w:t>Gyvūnai;3;Gerda Jakštaitė;Koks paukštis turi ilgiausią snapą?;Raganosis ragasnapis,Australijos pelikanas,Didžioji kuolinga,Amerikos baltasis pelikanas;Australijos pelikanas - apie 47 cm;6</w:t>
      </w:r>
    </w:p>
    <w:p w14:paraId="68BCC9CB" w14:textId="77777777" w:rsidR="005A0435" w:rsidRPr="005A0435" w:rsidRDefault="005A0435" w:rsidP="005A0435">
      <w:pPr>
        <w:pStyle w:val="Programostekstas"/>
        <w:rPr>
          <w:rFonts w:cs="Courier New"/>
        </w:rPr>
      </w:pPr>
      <w:r w:rsidRPr="005A0435">
        <w:rPr>
          <w:rFonts w:cs="Courier New"/>
        </w:rPr>
        <w:t>Gyvūnai;3;Gerda Jakštaitė;Kokį gyvūną 1408 m.Vokiečių ordino magistras padovanojo Vytautui?;Lokį,Tigrą,Taurųjį elnią,Liūtą;Liūtą;5</w:t>
      </w:r>
    </w:p>
    <w:p w14:paraId="2D9670BA" w14:textId="77777777" w:rsidR="005A0435" w:rsidRPr="005A0435" w:rsidRDefault="005A0435" w:rsidP="005A0435">
      <w:pPr>
        <w:pStyle w:val="Programostekstas"/>
        <w:rPr>
          <w:rFonts w:cs="Courier New"/>
        </w:rPr>
      </w:pPr>
      <w:r w:rsidRPr="005A0435">
        <w:rPr>
          <w:rFonts w:cs="Courier New"/>
        </w:rPr>
        <w:t>Skaičiai;1;Robertas Petrauskas;Kokią sumą visada sudaro lošimo kauliuko priešingų plokštumų skaičiai?;6,7,8,9;7;1</w:t>
      </w:r>
    </w:p>
    <w:p w14:paraId="7F6F4C55" w14:textId="77777777" w:rsidR="005A0435" w:rsidRPr="005A0435" w:rsidRDefault="005A0435" w:rsidP="005A0435">
      <w:pPr>
        <w:pStyle w:val="Programostekstas"/>
        <w:rPr>
          <w:rFonts w:cs="Courier New"/>
        </w:rPr>
      </w:pPr>
      <w:r w:rsidRPr="005A0435">
        <w:rPr>
          <w:rFonts w:cs="Courier New"/>
        </w:rPr>
        <w:t>Maistas;2;Ramunė Vinauskaitė;Kelių spalvų būna "M&amp;M" saldainiai?;4,5,6,7;6;3</w:t>
      </w:r>
    </w:p>
    <w:p w14:paraId="6BD064FE" w14:textId="77777777" w:rsidR="005A0435" w:rsidRPr="005A0435" w:rsidRDefault="005A0435" w:rsidP="005A0435">
      <w:pPr>
        <w:pStyle w:val="Programostekstas"/>
        <w:rPr>
          <w:rFonts w:cs="Courier New"/>
        </w:rPr>
      </w:pPr>
      <w:r w:rsidRPr="005A0435">
        <w:rPr>
          <w:rFonts w:cs="Courier New"/>
        </w:rPr>
        <w:t>Skaičiai;1;Mantas Stonkus;Kokia spalva pažymėtas skaičius "0" ruletės rate?;Žalia,Juoda,Raudona,Balta;Žalia;2</w:t>
      </w:r>
    </w:p>
    <w:p w14:paraId="34BF57E4" w14:textId="77777777" w:rsidR="005A0435" w:rsidRPr="005A0435" w:rsidRDefault="005A0435" w:rsidP="005A0435">
      <w:pPr>
        <w:pStyle w:val="Programostekstas"/>
        <w:rPr>
          <w:rFonts w:cs="Courier New"/>
        </w:rPr>
      </w:pPr>
      <w:r w:rsidRPr="005A0435">
        <w:rPr>
          <w:rFonts w:cs="Courier New"/>
        </w:rPr>
        <w:t>Maistas;1;Ramunė Vinauskaitė;Kuris vaisius yra saldžiausias - mandarinas, figa, bananas ar mangas?;Mandarinas,Figa,Bananas,Mangas;Figa;1</w:t>
      </w:r>
    </w:p>
    <w:p w14:paraId="2B9B83CC" w14:textId="77777777" w:rsidR="005A0435" w:rsidRDefault="005A0435" w:rsidP="005A0435">
      <w:pPr>
        <w:pStyle w:val="Programostekstas"/>
        <w:rPr>
          <w:rFonts w:cs="Courier New"/>
        </w:rPr>
      </w:pPr>
      <w:r w:rsidRPr="005A0435">
        <w:rPr>
          <w:rFonts w:cs="Courier New"/>
        </w:rPr>
        <w:t>Spalvos;2;Robertas Petrauskas;Kuri "Google" logotipo raidė yra žalia?;"G","O","L","E";"L";5</w:t>
      </w:r>
    </w:p>
    <w:p w14:paraId="081BE4E8" w14:textId="77777777" w:rsidR="005A0435" w:rsidRPr="005A0435" w:rsidRDefault="005A0435" w:rsidP="005A0435">
      <w:pPr>
        <w:pStyle w:val="Programostekstas"/>
        <w:rPr>
          <w:rFonts w:cs="Courier New"/>
        </w:rPr>
      </w:pPr>
    </w:p>
    <w:p w14:paraId="312949CF" w14:textId="77777777" w:rsidR="005B59AA" w:rsidRDefault="005B59AA" w:rsidP="00AB7416">
      <w:pPr>
        <w:pStyle w:val="Programostekstas"/>
        <w:rPr>
          <w:rFonts w:ascii="Times New Roman" w:hAnsi="Times New Roman"/>
          <w:b/>
          <w:sz w:val="22"/>
          <w:szCs w:val="22"/>
        </w:rPr>
      </w:pPr>
      <w:r>
        <w:rPr>
          <w:rFonts w:ascii="Times New Roman" w:hAnsi="Times New Roman"/>
          <w:b/>
          <w:sz w:val="22"/>
          <w:szCs w:val="22"/>
        </w:rPr>
        <w:t>duomenys2.csv:</w:t>
      </w:r>
    </w:p>
    <w:p w14:paraId="18016683" w14:textId="77777777" w:rsidR="005A0435" w:rsidRDefault="005A0435" w:rsidP="00AB7416">
      <w:pPr>
        <w:pStyle w:val="Programostekstas"/>
        <w:rPr>
          <w:rFonts w:ascii="Times New Roman" w:hAnsi="Times New Roman"/>
          <w:b/>
          <w:sz w:val="22"/>
          <w:szCs w:val="22"/>
        </w:rPr>
      </w:pPr>
    </w:p>
    <w:p w14:paraId="08C6810A" w14:textId="77777777" w:rsidR="005A0435" w:rsidRPr="005A0435" w:rsidRDefault="005A0435" w:rsidP="005A0435">
      <w:pPr>
        <w:pStyle w:val="Programostekstas"/>
        <w:rPr>
          <w:rFonts w:cs="Courier New"/>
        </w:rPr>
      </w:pPr>
      <w:r w:rsidRPr="005A0435">
        <w:rPr>
          <w:rFonts w:cs="Courier New"/>
        </w:rPr>
        <w:t>ChemSA</w:t>
      </w:r>
    </w:p>
    <w:p w14:paraId="4251211E" w14:textId="77777777" w:rsidR="005A0435" w:rsidRPr="005A0435" w:rsidRDefault="005A0435" w:rsidP="005A0435">
      <w:pPr>
        <w:pStyle w:val="Programostekstas"/>
        <w:rPr>
          <w:rFonts w:cs="Courier New"/>
        </w:rPr>
      </w:pPr>
      <w:r w:rsidRPr="005A0435">
        <w:rPr>
          <w:rFonts w:cs="Courier New"/>
        </w:rPr>
        <w:t>Įvairūs;2;Robertas Petrauskas;Kaip NATO fonetinėje abėcėlėje šifruojama raidė R?;Romeo,Rembo,Raily,Rodeo;Romeo;2</w:t>
      </w:r>
    </w:p>
    <w:p w14:paraId="3D70567D" w14:textId="77777777" w:rsidR="005A0435" w:rsidRPr="005A0435" w:rsidRDefault="005A0435" w:rsidP="005A0435">
      <w:pPr>
        <w:pStyle w:val="Programostekstas"/>
        <w:rPr>
          <w:rFonts w:cs="Courier New"/>
        </w:rPr>
      </w:pPr>
      <w:r w:rsidRPr="005A0435">
        <w:rPr>
          <w:rFonts w:cs="Courier New"/>
        </w:rPr>
        <w:lastRenderedPageBreak/>
        <w:t>Lietuva;2;Robertas Petrauskas;Kokia įstaiga dabar įsikūrus Raudonės pilyje?;Savivaldybės administracija,Viešoji biblioteka,Mokykla,Kraštotyros muziejus;Mokykla;3</w:t>
      </w:r>
    </w:p>
    <w:p w14:paraId="19B2C40B" w14:textId="77777777" w:rsidR="005A0435" w:rsidRPr="005A0435" w:rsidRDefault="005A0435" w:rsidP="005A0435">
      <w:pPr>
        <w:pStyle w:val="Programostekstas"/>
        <w:rPr>
          <w:rFonts w:cs="Courier New"/>
        </w:rPr>
      </w:pPr>
      <w:r w:rsidRPr="005A0435">
        <w:rPr>
          <w:rFonts w:cs="Courier New"/>
        </w:rPr>
        <w:t>Anotomija ir medicina;2;Rimantas Valiukonis;Kiek žmogaus ląstelė turi chromosomų porų?;20,21,22,23;23;3</w:t>
      </w:r>
    </w:p>
    <w:p w14:paraId="7A178A2C" w14:textId="77777777" w:rsidR="005A0435" w:rsidRPr="005A0435" w:rsidRDefault="005A0435" w:rsidP="005A0435">
      <w:pPr>
        <w:pStyle w:val="Programostekstas"/>
        <w:rPr>
          <w:rFonts w:cs="Courier New"/>
        </w:rPr>
      </w:pPr>
      <w:r w:rsidRPr="005A0435">
        <w:rPr>
          <w:rFonts w:cs="Courier New"/>
        </w:rPr>
        <w:t>Lietuva;2;Robertas Petrauskas;Kokia įstaiga dabar įsikūrus Raudonės pilyje?;Savivaldybės administracija,Viešoji biblioteka,Mokykla,Kraštotyros muziejus;Mokykla;3</w:t>
      </w:r>
    </w:p>
    <w:p w14:paraId="741CB251" w14:textId="77777777" w:rsidR="005A0435" w:rsidRPr="005A0435" w:rsidRDefault="005A0435" w:rsidP="005A0435">
      <w:pPr>
        <w:pStyle w:val="Programostekstas"/>
        <w:rPr>
          <w:rFonts w:cs="Courier New"/>
        </w:rPr>
      </w:pPr>
      <w:r w:rsidRPr="005A0435">
        <w:rPr>
          <w:rFonts w:cs="Courier New"/>
        </w:rPr>
        <w:t>Įvairūs;2;Antoni;Kaip NATO fonetinėje abėcėlėje šifruojama raidė R?;Romeo,Rembo,Raily,Rodeo;Romeo;2</w:t>
      </w:r>
    </w:p>
    <w:p w14:paraId="0BF1C2D8" w14:textId="77777777" w:rsidR="005A0435" w:rsidRPr="005A0435" w:rsidRDefault="005A0435" w:rsidP="005A0435">
      <w:pPr>
        <w:pStyle w:val="Programostekstas"/>
        <w:rPr>
          <w:rFonts w:cs="Courier New"/>
        </w:rPr>
      </w:pPr>
      <w:r w:rsidRPr="005A0435">
        <w:rPr>
          <w:rFonts w:cs="Courier New"/>
        </w:rPr>
        <w:t>Anotomija ir medicina;2;Antoni;Koks augalas vienos rūšies žinduoliui sukelia euforiją, o kitos rūšies žinduolį nuramina?;Kanapė,Durniaropė,Valerijonas,Aguona;Valerijonas;2</w:t>
      </w:r>
    </w:p>
    <w:p w14:paraId="54CC7DDB" w14:textId="77777777" w:rsidR="005A0435" w:rsidRPr="005A0435" w:rsidRDefault="005A0435" w:rsidP="005A0435">
      <w:pPr>
        <w:pStyle w:val="Programostekstas"/>
        <w:rPr>
          <w:rFonts w:cs="Courier New"/>
        </w:rPr>
      </w:pPr>
      <w:r w:rsidRPr="005A0435">
        <w:rPr>
          <w:rFonts w:cs="Courier New"/>
        </w:rPr>
        <w:t>Įvairūs;3;Antoni;Kaip iššifruojama santrumpa DNR?;Deoksiribonukleorūgštis,Deoksinorūgšits,Deoksidooksidorūgštis,Deoksiribonukleonidorūgštis;Deoksiribonukleorūgštis;5</w:t>
      </w:r>
    </w:p>
    <w:p w14:paraId="44052CE6" w14:textId="77777777" w:rsidR="005A0435" w:rsidRPr="005A0435" w:rsidRDefault="005A0435" w:rsidP="005A0435">
      <w:pPr>
        <w:pStyle w:val="Programostekstas"/>
        <w:rPr>
          <w:rFonts w:cs="Courier New"/>
        </w:rPr>
      </w:pPr>
      <w:r w:rsidRPr="005A0435">
        <w:rPr>
          <w:rFonts w:cs="Courier New"/>
        </w:rPr>
        <w:t>Įvairūs;2;Antoni;Koks augalas lotyniškai vadinasi Urtica?;Pienė,Dilgėlė,Usnis,Melisa;Dilgėlė;3</w:t>
      </w:r>
    </w:p>
    <w:p w14:paraId="15985471" w14:textId="77777777" w:rsidR="005A0435" w:rsidRPr="005A0435" w:rsidRDefault="005A0435" w:rsidP="005A0435">
      <w:pPr>
        <w:pStyle w:val="Programostekstas"/>
        <w:rPr>
          <w:rFonts w:cs="Courier New"/>
        </w:rPr>
      </w:pPr>
      <w:r w:rsidRPr="005A0435">
        <w:rPr>
          <w:rFonts w:cs="Courier New"/>
        </w:rPr>
        <w:t>Lietuva;2;Robertas Petrauskas;Kokia įstaiga dabar įsikūrus Raudonės pilyje?;Savivaldybės administracija,Viešoji biblioteka,Mokykla,Kraštotyros muziejus;Mokykla;3</w:t>
      </w:r>
    </w:p>
    <w:p w14:paraId="0FEC2136" w14:textId="77777777" w:rsidR="005A0435" w:rsidRPr="005A0435" w:rsidRDefault="005A0435" w:rsidP="005A0435">
      <w:pPr>
        <w:pStyle w:val="Programostekstas"/>
        <w:rPr>
          <w:rFonts w:cs="Courier New"/>
        </w:rPr>
      </w:pPr>
      <w:r w:rsidRPr="005A0435">
        <w:rPr>
          <w:rFonts w:cs="Courier New"/>
        </w:rPr>
        <w:t>Geografija;2;Antoni;Prie kokios jūros įsikūręs Vladivostokas?;Rytų Sibiro,Japonijos,Čiukčių,Beringo;Japonijos;2</w:t>
      </w:r>
    </w:p>
    <w:p w14:paraId="70C2C3E5" w14:textId="77777777" w:rsidR="005A0435" w:rsidRPr="005A0435" w:rsidRDefault="005A0435" w:rsidP="005A0435">
      <w:pPr>
        <w:pStyle w:val="Programostekstas"/>
        <w:rPr>
          <w:rFonts w:cs="Courier New"/>
        </w:rPr>
      </w:pPr>
      <w:r w:rsidRPr="005A0435">
        <w:rPr>
          <w:rFonts w:cs="Courier New"/>
        </w:rPr>
        <w:t>Įvairūs;2;Antoni;Kokį gėrimą italai vadina spumante?;Anyžinę dektinę,Baltąjį vyną,Putojantį vyną,Raudonąjį vyną;Putojantį vyną;3</w:t>
      </w:r>
    </w:p>
    <w:p w14:paraId="7AE219A1" w14:textId="77777777" w:rsidR="005A0435" w:rsidRDefault="005A0435" w:rsidP="005A0435">
      <w:pPr>
        <w:pStyle w:val="Programostekstas"/>
        <w:rPr>
          <w:rFonts w:cs="Courier New"/>
        </w:rPr>
      </w:pPr>
      <w:r w:rsidRPr="005A0435">
        <w:rPr>
          <w:rFonts w:cs="Courier New"/>
        </w:rPr>
        <w:t>Geografija;2;Antoni;Kokios valstybės pavadinimas išvertus į lietuvių kalbą reiškia "Sidabro žemė"?;Siera Leonė,Australija,Islandija,Argentina;Argentina;3</w:t>
      </w:r>
    </w:p>
    <w:p w14:paraId="4EFE35FD" w14:textId="77777777" w:rsidR="005A0435" w:rsidRPr="005A0435" w:rsidRDefault="005A0435" w:rsidP="005A0435">
      <w:pPr>
        <w:pStyle w:val="Programostekstas"/>
        <w:rPr>
          <w:rFonts w:cs="Courier New"/>
        </w:rPr>
      </w:pPr>
    </w:p>
    <w:p w14:paraId="096A1889" w14:textId="77777777" w:rsidR="005B59AA" w:rsidRDefault="005A0435" w:rsidP="00AB7416">
      <w:pPr>
        <w:pStyle w:val="Programostekstas"/>
        <w:rPr>
          <w:rFonts w:ascii="Times New Roman" w:hAnsi="Times New Roman"/>
          <w:b/>
          <w:sz w:val="22"/>
          <w:szCs w:val="22"/>
        </w:rPr>
      </w:pPr>
      <w:r>
        <w:rPr>
          <w:rFonts w:ascii="Times New Roman" w:hAnsi="Times New Roman"/>
          <w:b/>
          <w:sz w:val="22"/>
          <w:szCs w:val="22"/>
        </w:rPr>
        <w:t>Duomenųlentelė.txt:</w:t>
      </w:r>
    </w:p>
    <w:p w14:paraId="463BE948" w14:textId="12CCB109" w:rsidR="005A0435" w:rsidRDefault="005A0435" w:rsidP="00AB7416">
      <w:pPr>
        <w:pStyle w:val="Programostekstas"/>
        <w:rPr>
          <w:rFonts w:ascii="Times New Roman" w:hAnsi="Times New Roman"/>
          <w:b/>
          <w:sz w:val="22"/>
          <w:szCs w:val="22"/>
        </w:rPr>
      </w:pPr>
    </w:p>
    <w:p w14:paraId="51B05F70" w14:textId="2541296F" w:rsidR="00565BEF" w:rsidRDefault="00565BEF" w:rsidP="00AB7416">
      <w:pPr>
        <w:pStyle w:val="Programostekstas"/>
        <w:rPr>
          <w:rFonts w:ascii="Times New Roman" w:hAnsi="Times New Roman"/>
          <w:sz w:val="22"/>
          <w:szCs w:val="22"/>
        </w:rPr>
      </w:pPr>
      <w:r w:rsidRPr="00565BEF">
        <w:rPr>
          <w:rFonts w:ascii="Times New Roman" w:hAnsi="Times New Roman"/>
          <w:sz w:val="22"/>
          <w:szCs w:val="22"/>
        </w:rPr>
        <w:t xml:space="preserve">Lentelė labai didelė, jos nuotrauka: </w:t>
      </w:r>
    </w:p>
    <w:p w14:paraId="4FDF3F72" w14:textId="00755F63" w:rsidR="00565BEF" w:rsidRDefault="00565BEF" w:rsidP="00AB7416">
      <w:pPr>
        <w:pStyle w:val="Programostekstas"/>
        <w:rPr>
          <w:rFonts w:ascii="Times New Roman" w:hAnsi="Times New Roman"/>
          <w:sz w:val="22"/>
          <w:szCs w:val="22"/>
        </w:rPr>
      </w:pPr>
      <w:r>
        <w:rPr>
          <w:noProof/>
          <w:lang w:eastAsia="lt-LT"/>
        </w:rPr>
        <w:drawing>
          <wp:inline distT="0" distB="0" distL="0" distR="0" wp14:anchorId="3B38152C" wp14:editId="7281A4F6">
            <wp:extent cx="6299835" cy="19697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969770"/>
                    </a:xfrm>
                    <a:prstGeom prst="rect">
                      <a:avLst/>
                    </a:prstGeom>
                  </pic:spPr>
                </pic:pic>
              </a:graphicData>
            </a:graphic>
          </wp:inline>
        </w:drawing>
      </w:r>
    </w:p>
    <w:p w14:paraId="31D913B6" w14:textId="144163FD" w:rsidR="00565BEF" w:rsidRDefault="00565BEF" w:rsidP="00AB7416">
      <w:pPr>
        <w:pStyle w:val="Programostekstas"/>
        <w:rPr>
          <w:rFonts w:ascii="Times New Roman" w:hAnsi="Times New Roman"/>
          <w:sz w:val="22"/>
          <w:szCs w:val="22"/>
        </w:rPr>
      </w:pPr>
    </w:p>
    <w:p w14:paraId="2BA59F54" w14:textId="735A054F" w:rsidR="00565BEF" w:rsidRPr="00565BEF" w:rsidRDefault="00565BEF" w:rsidP="00AB7416">
      <w:pPr>
        <w:pStyle w:val="Programostekstas"/>
        <w:rPr>
          <w:rFonts w:ascii="Times New Roman" w:hAnsi="Times New Roman"/>
          <w:b/>
          <w:sz w:val="22"/>
          <w:szCs w:val="22"/>
        </w:rPr>
      </w:pPr>
      <w:r w:rsidRPr="00565BEF">
        <w:rPr>
          <w:rFonts w:ascii="Times New Roman" w:hAnsi="Times New Roman"/>
          <w:b/>
          <w:sz w:val="22"/>
          <w:szCs w:val="22"/>
        </w:rPr>
        <w:t>Lentelės tekstas:</w:t>
      </w:r>
    </w:p>
    <w:p w14:paraId="6A11CD5F" w14:textId="77777777" w:rsidR="00565BEF" w:rsidRDefault="00565BEF" w:rsidP="00AB7416">
      <w:pPr>
        <w:pStyle w:val="Programostekstas"/>
        <w:rPr>
          <w:rFonts w:ascii="Times New Roman" w:hAnsi="Times New Roman"/>
          <w:b/>
          <w:sz w:val="22"/>
          <w:szCs w:val="22"/>
        </w:rPr>
      </w:pPr>
    </w:p>
    <w:p w14:paraId="03713AC3" w14:textId="77777777" w:rsidR="005A0435" w:rsidRPr="005A0435" w:rsidRDefault="005A0435" w:rsidP="005A0435">
      <w:pPr>
        <w:pStyle w:val="Programostekstas"/>
        <w:rPr>
          <w:rFonts w:cs="Courier New"/>
        </w:rPr>
      </w:pPr>
      <w:r w:rsidRPr="005A0435">
        <w:rPr>
          <w:rFonts w:cs="Courier New"/>
        </w:rPr>
        <w:t>Duomenys apie klausimus:</w:t>
      </w:r>
    </w:p>
    <w:p w14:paraId="29E808E2" w14:textId="77777777" w:rsidR="005A0435" w:rsidRPr="005A0435" w:rsidRDefault="005A0435" w:rsidP="005A0435">
      <w:pPr>
        <w:pStyle w:val="Programostekstas"/>
        <w:rPr>
          <w:rFonts w:cs="Courier New"/>
        </w:rPr>
      </w:pPr>
      <w:r w:rsidRPr="005A0435">
        <w:rPr>
          <w:rFonts w:cs="Courier New"/>
        </w:rPr>
        <w:t>------------------------------------------------------------------------------------------------------------------------------------------------------------------------------------------------------------------------------------------------------------------------------------------------------------------------------------------------------------------------</w:t>
      </w:r>
    </w:p>
    <w:p w14:paraId="45A988DD" w14:textId="77777777" w:rsidR="005A0435" w:rsidRPr="005A0435" w:rsidRDefault="005A0435" w:rsidP="005A0435">
      <w:pPr>
        <w:pStyle w:val="Programostekstas"/>
        <w:rPr>
          <w:rFonts w:cs="Courier New"/>
        </w:rPr>
      </w:pPr>
      <w:r w:rsidRPr="005A0435">
        <w:rPr>
          <w:rFonts w:cs="Courier New"/>
        </w:rPr>
        <w:t>| Tema                   | Sudėtingumas | Klausimo autorius       | Klausimo tekstas                                                                                                                                       | Atsakymo variantai                                                                         | Teisingas atsakymas                 |  Balai |</w:t>
      </w:r>
    </w:p>
    <w:p w14:paraId="13F45A0F" w14:textId="77777777" w:rsidR="005A0435" w:rsidRPr="005A0435" w:rsidRDefault="005A0435" w:rsidP="005A0435">
      <w:pPr>
        <w:pStyle w:val="Programostekstas"/>
        <w:rPr>
          <w:rFonts w:cs="Courier New"/>
        </w:rPr>
      </w:pPr>
      <w:r w:rsidRPr="005A0435">
        <w:rPr>
          <w:rFonts w:cs="Courier New"/>
        </w:rPr>
        <w:t>------------------------------------------------------------------------------------------------------------------------------------------------------------------------------------------------------------------------------------------------------------------------------------------------------------------------------------------------------------------------</w:t>
      </w:r>
    </w:p>
    <w:p w14:paraId="202FA7C6" w14:textId="77777777" w:rsidR="005A0435" w:rsidRPr="005A0435" w:rsidRDefault="005A0435" w:rsidP="005A0435">
      <w:pPr>
        <w:pStyle w:val="Programostekstas"/>
        <w:rPr>
          <w:rFonts w:cs="Courier New"/>
        </w:rPr>
      </w:pPr>
      <w:r w:rsidRPr="005A0435">
        <w:rPr>
          <w:rFonts w:cs="Courier New"/>
        </w:rPr>
        <w:t>InfoSA</w:t>
      </w:r>
    </w:p>
    <w:p w14:paraId="5F4424DB" w14:textId="77777777" w:rsidR="005A0435" w:rsidRPr="005A0435" w:rsidRDefault="005A0435" w:rsidP="005A0435">
      <w:pPr>
        <w:pStyle w:val="Programostekstas"/>
        <w:rPr>
          <w:rFonts w:cs="Courier New"/>
        </w:rPr>
      </w:pPr>
      <w:r w:rsidRPr="005A0435">
        <w:rPr>
          <w:rFonts w:cs="Courier New"/>
        </w:rPr>
        <w:t>--------------------------------------------------------------------------------------------------------------------------------------------------------------------</w:t>
      </w:r>
      <w:r w:rsidRPr="005A0435">
        <w:rPr>
          <w:rFonts w:cs="Courier New"/>
        </w:rPr>
        <w:lastRenderedPageBreak/>
        <w:t>----------------------------------------------------------------------------------------------------------------------------------------------------------------------------------------------------</w:t>
      </w:r>
    </w:p>
    <w:p w14:paraId="5446BBCD" w14:textId="77777777" w:rsidR="005A0435" w:rsidRPr="005A0435" w:rsidRDefault="005A0435" w:rsidP="005A0435">
      <w:pPr>
        <w:pStyle w:val="Programostekstas"/>
        <w:rPr>
          <w:rFonts w:cs="Courier New"/>
        </w:rPr>
      </w:pPr>
      <w:r w:rsidRPr="005A0435">
        <w:rPr>
          <w:rFonts w:cs="Courier New"/>
        </w:rPr>
        <w:t>| Įvairūs                | 2            | Robertas Petrauskas     | Kaip NATO fonetinėje abėcėlėje šifruojama raidė R?                                                                                                     | Romeo,Rembo,Raily,Rodeo                                                                    | Romeo                               | 2      |</w:t>
      </w:r>
    </w:p>
    <w:p w14:paraId="389F83EF" w14:textId="77777777" w:rsidR="005A0435" w:rsidRPr="005A0435" w:rsidRDefault="005A0435" w:rsidP="005A0435">
      <w:pPr>
        <w:pStyle w:val="Programostekstas"/>
        <w:rPr>
          <w:rFonts w:cs="Courier New"/>
        </w:rPr>
      </w:pPr>
      <w:r w:rsidRPr="005A0435">
        <w:rPr>
          <w:rFonts w:cs="Courier New"/>
        </w:rPr>
        <w:t>| Anotomija ir medicina  | 2            | Rimantas Valiukonis     | Koks augalas vienos rūšies žinduoliui sukelia euforiją, o kitos rūšies žinduolį nuramina?                                                              | Kanapė,Durniaropė,Valerijonas,Aguona                                                       | Valerijonas                         | 2      |</w:t>
      </w:r>
    </w:p>
    <w:p w14:paraId="5A954735" w14:textId="77777777" w:rsidR="005A0435" w:rsidRPr="005A0435" w:rsidRDefault="005A0435" w:rsidP="005A0435">
      <w:pPr>
        <w:pStyle w:val="Programostekstas"/>
        <w:rPr>
          <w:rFonts w:cs="Courier New"/>
        </w:rPr>
      </w:pPr>
      <w:r w:rsidRPr="005A0435">
        <w:rPr>
          <w:rFonts w:cs="Courier New"/>
        </w:rPr>
        <w:t>| Įvairūs                | 3            | Robertas Petrauskas     | Kaip iššifruojama santrumpa DNR?                                                                                                                       | Deoksiribonukleorūgštis,Deoksinorūgšits,Deoksidooksidorūgštis,Deoksiribonukleonidorūgštis  | Deoksiribonukleorūgštis             | 5      |</w:t>
      </w:r>
    </w:p>
    <w:p w14:paraId="2BD99EDC" w14:textId="77777777" w:rsidR="005A0435" w:rsidRPr="005A0435" w:rsidRDefault="005A0435" w:rsidP="005A0435">
      <w:pPr>
        <w:pStyle w:val="Programostekstas"/>
        <w:rPr>
          <w:rFonts w:cs="Courier New"/>
        </w:rPr>
      </w:pPr>
      <w:r w:rsidRPr="005A0435">
        <w:rPr>
          <w:rFonts w:cs="Courier New"/>
        </w:rPr>
        <w:t>| Įvairūs                | 2            | Mantas Stonkus          | Koks augalas lotyniškai vadinasi Urtica?                                                                                                               | Pienė,Dilgėlė,Usnis,Melisa                                                                 | Dilgėlė                             | 3      |</w:t>
      </w:r>
    </w:p>
    <w:p w14:paraId="56B03942" w14:textId="77777777" w:rsidR="005A0435" w:rsidRPr="005A0435" w:rsidRDefault="005A0435" w:rsidP="005A0435">
      <w:pPr>
        <w:pStyle w:val="Programostekstas"/>
        <w:rPr>
          <w:rFonts w:cs="Courier New"/>
        </w:rPr>
      </w:pPr>
      <w:r w:rsidRPr="005A0435">
        <w:rPr>
          <w:rFonts w:cs="Courier New"/>
        </w:rPr>
        <w:t>| Geografija             | 2            | Viktoras Drąsutavičius  | Prie kokios jūros įsikūręs Vladivostokas?                                                                                                              | Rytų Sibiro,Japonijos,Čiukčių,Beringo                                                      | Japonijos                           | 2      |</w:t>
      </w:r>
    </w:p>
    <w:p w14:paraId="419182ED" w14:textId="77777777" w:rsidR="005A0435" w:rsidRPr="005A0435" w:rsidRDefault="005A0435" w:rsidP="005A0435">
      <w:pPr>
        <w:pStyle w:val="Programostekstas"/>
        <w:rPr>
          <w:rFonts w:cs="Courier New"/>
        </w:rPr>
      </w:pPr>
      <w:r w:rsidRPr="005A0435">
        <w:rPr>
          <w:rFonts w:cs="Courier New"/>
        </w:rPr>
        <w:t>| Įvairūs                | 2            | Ramunė Vinauskaitė      | Kokį gėrimą italai vadina spumante?                                                                                                                    | Anyžinę dektinę,Baltąjį vyną,Putojantį vyną,Raudonąjį vyną                                 | Putojantį vyną                      | 3      |</w:t>
      </w:r>
    </w:p>
    <w:p w14:paraId="065891CC" w14:textId="77777777" w:rsidR="005A0435" w:rsidRPr="005A0435" w:rsidRDefault="005A0435" w:rsidP="005A0435">
      <w:pPr>
        <w:pStyle w:val="Programostekstas"/>
        <w:rPr>
          <w:rFonts w:cs="Courier New"/>
        </w:rPr>
      </w:pPr>
      <w:r w:rsidRPr="005A0435">
        <w:rPr>
          <w:rFonts w:cs="Courier New"/>
        </w:rPr>
        <w:t>| Geografija             | 2            | Robertas Petrauskas     | Kokios valstybės pavadinimas išvertus į lietuvių kalbą reiškia "Sidabro žemė"?                                                                         | Siera Leonė,Australija,Islandija,Argentina                                                 | Argentina                           | 3      |</w:t>
      </w:r>
    </w:p>
    <w:p w14:paraId="0EDDEE78" w14:textId="77777777" w:rsidR="005A0435" w:rsidRPr="005A0435" w:rsidRDefault="005A0435" w:rsidP="005A0435">
      <w:pPr>
        <w:pStyle w:val="Programostekstas"/>
        <w:rPr>
          <w:rFonts w:cs="Courier New"/>
        </w:rPr>
      </w:pPr>
      <w:r w:rsidRPr="005A0435">
        <w:rPr>
          <w:rFonts w:cs="Courier New"/>
        </w:rPr>
        <w:t>| Kinas                  | 3            | Viktoras Drąsutavičius  | Kas vaidino SS pulkininką Hansą Landą filme "Negarbingi šunsnukiai"?                                                                                   | Tilis Šveigeris,Kristofas Valcas,Kventinas Tarantino,Bruno Ganzas                          | Kristofas Valcas (Christoph Waltz)  | 5      |</w:t>
      </w:r>
    </w:p>
    <w:p w14:paraId="73121D46" w14:textId="77777777" w:rsidR="005A0435" w:rsidRPr="005A0435" w:rsidRDefault="005A0435" w:rsidP="005A0435">
      <w:pPr>
        <w:pStyle w:val="Programostekstas"/>
        <w:rPr>
          <w:rFonts w:cs="Courier New"/>
        </w:rPr>
      </w:pPr>
      <w:r w:rsidRPr="005A0435">
        <w:rPr>
          <w:rFonts w:cs="Courier New"/>
        </w:rPr>
        <w:t>| Kinas                  | 3            | Mindaugas Baliukevičius | Kaip vadinasi filmas, kuriame pagrindinis veikėjas sako: "Gyvenimas - kaip šokoladinių saldainių dėžutė. Niekada nežinai, ką ją atidaręs rasi..."?     | Forestas Gampas,Vėjo nublokšti,Apie Šmitą,Babelis                                          | Forestas Gampas                     | 2      |</w:t>
      </w:r>
    </w:p>
    <w:p w14:paraId="18FA02AA" w14:textId="77777777" w:rsidR="005A0435" w:rsidRPr="005A0435" w:rsidRDefault="005A0435" w:rsidP="005A0435">
      <w:pPr>
        <w:pStyle w:val="Programostekstas"/>
        <w:rPr>
          <w:rFonts w:cs="Courier New"/>
        </w:rPr>
      </w:pPr>
      <w:r w:rsidRPr="005A0435">
        <w:rPr>
          <w:rFonts w:cs="Courier New"/>
        </w:rPr>
        <w:t>| Lietuva                | 1            | Ramunė Vinauskaitė      | Kada Lietuva įstojo į ES?                                                                                                                              | 2003m. gegužės 1d.,2004m. gegužės 1d.,2005m. gegužės 1d.,2003m. balandžio 30d.             | 2004m. gegužės 1d.                  | 1      |</w:t>
      </w:r>
    </w:p>
    <w:p w14:paraId="4A44ED87" w14:textId="77777777" w:rsidR="005A0435" w:rsidRPr="005A0435" w:rsidRDefault="005A0435" w:rsidP="005A0435">
      <w:pPr>
        <w:pStyle w:val="Programostekstas"/>
        <w:rPr>
          <w:rFonts w:cs="Courier New"/>
        </w:rPr>
      </w:pPr>
      <w:r w:rsidRPr="005A0435">
        <w:rPr>
          <w:rFonts w:cs="Courier New"/>
        </w:rPr>
        <w:t>| Lietuva                | 2            | Robertas Petrauskas     | Kokia įstaiga dabar įsikūrus Raudonės pilyje?                                                                                                          | Savivaldybės administracija,Viešoji biblioteka,Mokykla,Kraštotyros muziejus                | Mokykla                             | 3      |</w:t>
      </w:r>
    </w:p>
    <w:p w14:paraId="51592F9B" w14:textId="77777777" w:rsidR="005A0435" w:rsidRPr="005A0435" w:rsidRDefault="005A0435" w:rsidP="005A0435">
      <w:pPr>
        <w:pStyle w:val="Programostekstas"/>
        <w:rPr>
          <w:rFonts w:cs="Courier New"/>
        </w:rPr>
      </w:pPr>
      <w:r w:rsidRPr="005A0435">
        <w:rPr>
          <w:rFonts w:cs="Courier New"/>
        </w:rPr>
        <w:t>| Anotomija ir medicina  | 2            | Rimantas Valiukonis     | Kiek žmogaus ląstelė turi chromosomų porų?                                                                                                             | 20,21,22,23                                                                                | 23                                  | 3      |</w:t>
      </w:r>
    </w:p>
    <w:p w14:paraId="658425CC" w14:textId="77777777" w:rsidR="005A0435" w:rsidRPr="005A0435" w:rsidRDefault="005A0435" w:rsidP="005A0435">
      <w:pPr>
        <w:pStyle w:val="Programostekstas"/>
        <w:rPr>
          <w:rFonts w:cs="Courier New"/>
        </w:rPr>
      </w:pPr>
      <w:r w:rsidRPr="005A0435">
        <w:rPr>
          <w:rFonts w:cs="Courier New"/>
        </w:rPr>
        <w:t>| Lietuva                | 2            | Aurelijus Esanavičius   | Kelintais metais susidegino Romas Kalanta?                                                                                                             | 1971m.,1972m.,1973m.1975m.                                                                 | 1972m.                              | 3      |</w:t>
      </w:r>
    </w:p>
    <w:p w14:paraId="19AAF0CF" w14:textId="77777777" w:rsidR="005A0435" w:rsidRPr="005A0435" w:rsidRDefault="005A0435" w:rsidP="005A0435">
      <w:pPr>
        <w:pStyle w:val="Programostekstas"/>
        <w:rPr>
          <w:rFonts w:cs="Courier New"/>
        </w:rPr>
      </w:pPr>
      <w:r w:rsidRPr="005A0435">
        <w:rPr>
          <w:rFonts w:cs="Courier New"/>
        </w:rPr>
        <w:t>| Anotomija ir medicina  | 3            | Rimantas Valiukonis     | Ką žmogaus organizme pažeidžia psoriazė?                                                                                                               | Kraujagysles ir širdį,Odą ir sąnarius,Smegenis,Odą ir nagus                                | Odą ir sąnarius                     | 5      |</w:t>
      </w:r>
    </w:p>
    <w:p w14:paraId="4DE4E5AD" w14:textId="77777777" w:rsidR="005A0435" w:rsidRPr="005A0435" w:rsidRDefault="005A0435" w:rsidP="005A0435">
      <w:pPr>
        <w:pStyle w:val="Programostekstas"/>
        <w:rPr>
          <w:rFonts w:cs="Courier New"/>
        </w:rPr>
      </w:pPr>
      <w:r w:rsidRPr="005A0435">
        <w:rPr>
          <w:rFonts w:cs="Courier New"/>
        </w:rPr>
        <w:t>| Istorija               | 2            | Mindaugas Baliukevičius | Kokią šalį II pasauliniame kare Sąjungininkai išlaisvino vėliausiai?                                                                                   | Olandiją,Austriją,Italiją,Belgiją                                                          | Olandiją                            | 2      |</w:t>
      </w:r>
    </w:p>
    <w:p w14:paraId="614C0BB1" w14:textId="77777777" w:rsidR="005A0435" w:rsidRPr="005A0435" w:rsidRDefault="005A0435" w:rsidP="005A0435">
      <w:pPr>
        <w:pStyle w:val="Programostekstas"/>
        <w:rPr>
          <w:rFonts w:cs="Courier New"/>
        </w:rPr>
      </w:pPr>
      <w:r w:rsidRPr="005A0435">
        <w:rPr>
          <w:rFonts w:cs="Courier New"/>
        </w:rPr>
        <w:lastRenderedPageBreak/>
        <w:t>| Istorija               | 2            | Mindaugas Baliukevičius | Kuris XX a. diktatorius buvo įsakęs naikti žvirblius?                                                                                                  | Josifas Stalinas,Benito Musolinis,Mao Dzedongas,Fransiskas Frankas                         | Mao Dzedongas                       | 2      |</w:t>
      </w:r>
    </w:p>
    <w:p w14:paraId="3D696A14" w14:textId="77777777" w:rsidR="005A0435" w:rsidRPr="005A0435" w:rsidRDefault="005A0435" w:rsidP="005A0435">
      <w:pPr>
        <w:pStyle w:val="Programostekstas"/>
        <w:rPr>
          <w:rFonts w:cs="Courier New"/>
        </w:rPr>
      </w:pPr>
      <w:r w:rsidRPr="005A0435">
        <w:rPr>
          <w:rFonts w:cs="Courier New"/>
        </w:rPr>
        <w:t>| Gyvūnai                | 2            | Gerda Jakštaitė         | Kokios spalvos omaro kraujas?                                                                                                                          | Raudonos,Žalios,Geltonos,Mėlynos                                                           | Mėlynos                             | 3      |</w:t>
      </w:r>
    </w:p>
    <w:p w14:paraId="101766DF" w14:textId="77777777" w:rsidR="005A0435" w:rsidRPr="005A0435" w:rsidRDefault="005A0435" w:rsidP="005A0435">
      <w:pPr>
        <w:pStyle w:val="Programostekstas"/>
        <w:rPr>
          <w:rFonts w:cs="Courier New"/>
        </w:rPr>
      </w:pPr>
      <w:r w:rsidRPr="005A0435">
        <w:rPr>
          <w:rFonts w:cs="Courier New"/>
        </w:rPr>
        <w:t>| Skaičiai               | 2            | Robertas Petrauskas     | Koks mėnuo metuose yra ilgiausias?                                                                                                                     | Gruodis,Spalis,Sausis,Gegužė                                                               | Spalis - 31 d. + 1 val.             | 4      |</w:t>
      </w:r>
    </w:p>
    <w:p w14:paraId="6CD2382D" w14:textId="77777777" w:rsidR="005A0435" w:rsidRPr="005A0435" w:rsidRDefault="005A0435" w:rsidP="005A0435">
      <w:pPr>
        <w:pStyle w:val="Programostekstas"/>
        <w:rPr>
          <w:rFonts w:cs="Courier New"/>
        </w:rPr>
      </w:pPr>
      <w:r w:rsidRPr="005A0435">
        <w:rPr>
          <w:rFonts w:cs="Courier New"/>
        </w:rPr>
        <w:t>| Gyvūnai                | 3            | Gerda Jakštaitė         | Koks paukštis turi ilgiausią snapą?                                                                                                                    | Raganosis ragasnapis,Australijos pelikanas,Didžioji kuolinga,Amerikos baltasis pelikanas   | Australijos pelikanas - apie 47 cm  | 6      |</w:t>
      </w:r>
    </w:p>
    <w:p w14:paraId="57C1F4E8" w14:textId="77777777" w:rsidR="005A0435" w:rsidRPr="005A0435" w:rsidRDefault="005A0435" w:rsidP="005A0435">
      <w:pPr>
        <w:pStyle w:val="Programostekstas"/>
        <w:rPr>
          <w:rFonts w:cs="Courier New"/>
        </w:rPr>
      </w:pPr>
      <w:r w:rsidRPr="005A0435">
        <w:rPr>
          <w:rFonts w:cs="Courier New"/>
        </w:rPr>
        <w:t>| Gyvūnai                | 3            | Gerda Jakštaitė         | Kokį gyvūną 1408 m.Vokiečių ordino magistras padovanojo Vytautui?                                                                                      | Lokį,Tigrą,Taurųjį elnią,Liūtą                                                             | Liūtą                               | 5      |</w:t>
      </w:r>
    </w:p>
    <w:p w14:paraId="46DD4B1D" w14:textId="77777777" w:rsidR="005A0435" w:rsidRPr="005A0435" w:rsidRDefault="005A0435" w:rsidP="005A0435">
      <w:pPr>
        <w:pStyle w:val="Programostekstas"/>
        <w:rPr>
          <w:rFonts w:cs="Courier New"/>
        </w:rPr>
      </w:pPr>
      <w:r w:rsidRPr="005A0435">
        <w:rPr>
          <w:rFonts w:cs="Courier New"/>
        </w:rPr>
        <w:t>| Skaičiai               | 1            | Robertas Petrauskas     | Kokią sumą visada sudaro lošimo kauliuko priešingų plokštumų skaičiai?                                                                                 | 6,7,8,9                                                                                    | 7                                   | 1      |</w:t>
      </w:r>
    </w:p>
    <w:p w14:paraId="3297616A" w14:textId="77777777" w:rsidR="005A0435" w:rsidRPr="005A0435" w:rsidRDefault="005A0435" w:rsidP="005A0435">
      <w:pPr>
        <w:pStyle w:val="Programostekstas"/>
        <w:rPr>
          <w:rFonts w:cs="Courier New"/>
        </w:rPr>
      </w:pPr>
      <w:r w:rsidRPr="005A0435">
        <w:rPr>
          <w:rFonts w:cs="Courier New"/>
        </w:rPr>
        <w:t>| Maistas                | 2            | Ramunė Vinauskaitė      | Kelių spalvų būna "M&amp;M" saldainiai?                                                                                                                    | 4,5,6,7                                                                                    | 6                                   | 3      |</w:t>
      </w:r>
    </w:p>
    <w:p w14:paraId="7480FD17" w14:textId="77777777" w:rsidR="005A0435" w:rsidRPr="005A0435" w:rsidRDefault="005A0435" w:rsidP="005A0435">
      <w:pPr>
        <w:pStyle w:val="Programostekstas"/>
        <w:rPr>
          <w:rFonts w:cs="Courier New"/>
        </w:rPr>
      </w:pPr>
      <w:r w:rsidRPr="005A0435">
        <w:rPr>
          <w:rFonts w:cs="Courier New"/>
        </w:rPr>
        <w:t>| Skaičiai               | 1            | Mantas Stonkus          | Kokia spalva pažymėtas skaičius "0" ruletės rate?                                                                                                      | Žalia,Juoda,Raudona,Balta                                                                  | Žalia                               | 2      |</w:t>
      </w:r>
    </w:p>
    <w:p w14:paraId="137A568A" w14:textId="77777777" w:rsidR="005A0435" w:rsidRPr="005A0435" w:rsidRDefault="005A0435" w:rsidP="005A0435">
      <w:pPr>
        <w:pStyle w:val="Programostekstas"/>
        <w:rPr>
          <w:rFonts w:cs="Courier New"/>
        </w:rPr>
      </w:pPr>
      <w:r w:rsidRPr="005A0435">
        <w:rPr>
          <w:rFonts w:cs="Courier New"/>
        </w:rPr>
        <w:t>| Maistas                | 1            | Ramunė Vinauskaitė      | Kuris vaisius yra saldžiausias - mandarinas, figa, bananas ar mangas?                                                                                  | Mandarinas,Figa,Bananas,Mangas                                                             | Figa                                | 1      |</w:t>
      </w:r>
    </w:p>
    <w:p w14:paraId="5756B749" w14:textId="77777777" w:rsidR="005A0435" w:rsidRPr="005A0435" w:rsidRDefault="005A0435" w:rsidP="005A0435">
      <w:pPr>
        <w:pStyle w:val="Programostekstas"/>
        <w:rPr>
          <w:rFonts w:cs="Courier New"/>
        </w:rPr>
      </w:pPr>
      <w:r w:rsidRPr="005A0435">
        <w:rPr>
          <w:rFonts w:cs="Courier New"/>
        </w:rPr>
        <w:t>| Spalvos                | 2            | Robertas Petrauskas     | Kuri "Google" logotipo raidė yra žalia?                                                                                                                | "G","O","L","E"                                                                            | "L"                                 | 5      |</w:t>
      </w:r>
    </w:p>
    <w:p w14:paraId="34C24C7A" w14:textId="77777777" w:rsidR="005A0435" w:rsidRPr="005A0435" w:rsidRDefault="005A0435" w:rsidP="005A0435">
      <w:pPr>
        <w:pStyle w:val="Programostekstas"/>
        <w:rPr>
          <w:rFonts w:cs="Courier New"/>
        </w:rPr>
      </w:pPr>
      <w:r w:rsidRPr="005A0435">
        <w:rPr>
          <w:rFonts w:cs="Courier New"/>
        </w:rPr>
        <w:t>------------------------------------------------------------------------------------------------------------------------------------------------------------------------------------------------------------------------------------------------------------------------------------------------------------------------------------------------------------------------</w:t>
      </w:r>
    </w:p>
    <w:p w14:paraId="1CFCBFCF" w14:textId="77777777" w:rsidR="005A0435" w:rsidRPr="005A0435" w:rsidRDefault="005A0435" w:rsidP="005A0435">
      <w:pPr>
        <w:pStyle w:val="Programostekstas"/>
        <w:rPr>
          <w:rFonts w:cs="Courier New"/>
        </w:rPr>
      </w:pPr>
      <w:r w:rsidRPr="005A0435">
        <w:rPr>
          <w:rFonts w:cs="Courier New"/>
        </w:rPr>
        <w:t>ChemSA</w:t>
      </w:r>
    </w:p>
    <w:p w14:paraId="275739B9" w14:textId="77777777" w:rsidR="005A0435" w:rsidRPr="005A0435" w:rsidRDefault="005A0435" w:rsidP="005A0435">
      <w:pPr>
        <w:pStyle w:val="Programostekstas"/>
        <w:rPr>
          <w:rFonts w:cs="Courier New"/>
        </w:rPr>
      </w:pPr>
      <w:r w:rsidRPr="005A0435">
        <w:rPr>
          <w:rFonts w:cs="Courier New"/>
        </w:rPr>
        <w:t>------------------------------------------------------------------------------------------------------------------------------------------------------------------------------------------------------------------------------------------------------------------------------------------------------------------------------------------------------------------------</w:t>
      </w:r>
    </w:p>
    <w:p w14:paraId="584E39A9" w14:textId="77777777" w:rsidR="005A0435" w:rsidRPr="005A0435" w:rsidRDefault="005A0435" w:rsidP="005A0435">
      <w:pPr>
        <w:pStyle w:val="Programostekstas"/>
        <w:rPr>
          <w:rFonts w:cs="Courier New"/>
        </w:rPr>
      </w:pPr>
      <w:r w:rsidRPr="005A0435">
        <w:rPr>
          <w:rFonts w:cs="Courier New"/>
        </w:rPr>
        <w:t>| Įvairūs                | 2            | Robertas Petrauskas     | Kaip NATO fonetinėje abėcėlėje šifruojama raidė R?                                                                                                     | Romeo,Rembo,Raily,Rodeo                                                                    | Romeo                               | 2      |</w:t>
      </w:r>
    </w:p>
    <w:p w14:paraId="4C06DEDD" w14:textId="77777777" w:rsidR="005A0435" w:rsidRPr="005A0435" w:rsidRDefault="005A0435" w:rsidP="005A0435">
      <w:pPr>
        <w:pStyle w:val="Programostekstas"/>
        <w:rPr>
          <w:rFonts w:cs="Courier New"/>
        </w:rPr>
      </w:pPr>
      <w:r w:rsidRPr="005A0435">
        <w:rPr>
          <w:rFonts w:cs="Courier New"/>
        </w:rPr>
        <w:t>| Lietuva                | 2            | Robertas Petrauskas     | Kokia įstaiga dabar įsikūrus Raudonės pilyje?                                                                                                          | Savivaldybės administracija,Viešoji biblioteka,Mokykla,Kraštotyros muziejus                | Mokykla                             | 3      |</w:t>
      </w:r>
    </w:p>
    <w:p w14:paraId="3EA08F4A" w14:textId="77777777" w:rsidR="005A0435" w:rsidRPr="005A0435" w:rsidRDefault="005A0435" w:rsidP="005A0435">
      <w:pPr>
        <w:pStyle w:val="Programostekstas"/>
        <w:rPr>
          <w:rFonts w:cs="Courier New"/>
        </w:rPr>
      </w:pPr>
      <w:r w:rsidRPr="005A0435">
        <w:rPr>
          <w:rFonts w:cs="Courier New"/>
        </w:rPr>
        <w:t>| Anotomija ir medicina  | 2            | Rimantas Valiukonis     | Kiek žmogaus ląstelė turi chromosomų porų?                                                                                                             | 20,21,22,23                                                                                | 23                                  | 3      |</w:t>
      </w:r>
    </w:p>
    <w:p w14:paraId="30A5DCE8" w14:textId="77777777" w:rsidR="005A0435" w:rsidRPr="005A0435" w:rsidRDefault="005A0435" w:rsidP="005A0435">
      <w:pPr>
        <w:pStyle w:val="Programostekstas"/>
        <w:rPr>
          <w:rFonts w:cs="Courier New"/>
        </w:rPr>
      </w:pPr>
      <w:r w:rsidRPr="005A0435">
        <w:rPr>
          <w:rFonts w:cs="Courier New"/>
        </w:rPr>
        <w:t xml:space="preserve">| Lietuva                | 2            | Robertas Petrauskas     | Kokia įstaiga dabar įsikūrus Raudonės pilyje?                                                                                                          </w:t>
      </w:r>
      <w:r w:rsidRPr="005A0435">
        <w:rPr>
          <w:rFonts w:cs="Courier New"/>
        </w:rPr>
        <w:lastRenderedPageBreak/>
        <w:t>| Savivaldybės administracija,Viešoji biblioteka,Mokykla,Kraštotyros muziejus                | Mokykla                             | 3      |</w:t>
      </w:r>
    </w:p>
    <w:p w14:paraId="66186DA5" w14:textId="77777777" w:rsidR="005A0435" w:rsidRPr="005A0435" w:rsidRDefault="005A0435" w:rsidP="005A0435">
      <w:pPr>
        <w:pStyle w:val="Programostekstas"/>
        <w:rPr>
          <w:rFonts w:cs="Courier New"/>
        </w:rPr>
      </w:pPr>
      <w:r w:rsidRPr="005A0435">
        <w:rPr>
          <w:rFonts w:cs="Courier New"/>
        </w:rPr>
        <w:t>| Įvairūs                | 2            | Antoni                  | Kaip NATO fonetinėje abėcėlėje šifruojama raidė R?                                                                                                     | Romeo,Rembo,Raily,Rodeo                                                                    | Romeo                               | 2      |</w:t>
      </w:r>
    </w:p>
    <w:p w14:paraId="52334A14" w14:textId="77777777" w:rsidR="005A0435" w:rsidRPr="005A0435" w:rsidRDefault="005A0435" w:rsidP="005A0435">
      <w:pPr>
        <w:pStyle w:val="Programostekstas"/>
        <w:rPr>
          <w:rFonts w:cs="Courier New"/>
        </w:rPr>
      </w:pPr>
      <w:r w:rsidRPr="005A0435">
        <w:rPr>
          <w:rFonts w:cs="Courier New"/>
        </w:rPr>
        <w:t>| Anotomija ir medicina  | 2            | Antoni                  | Koks augalas vienos rūšies žinduoliui sukelia euforiją, o kitos rūšies žinduolį nuramina?                                                              | Kanapė,Durniaropė,Valerijonas,Aguona                                                       | Valerijonas                         | 2      |</w:t>
      </w:r>
    </w:p>
    <w:p w14:paraId="14ADB3C4" w14:textId="77777777" w:rsidR="005A0435" w:rsidRPr="005A0435" w:rsidRDefault="005A0435" w:rsidP="005A0435">
      <w:pPr>
        <w:pStyle w:val="Programostekstas"/>
        <w:rPr>
          <w:rFonts w:cs="Courier New"/>
        </w:rPr>
      </w:pPr>
      <w:r w:rsidRPr="005A0435">
        <w:rPr>
          <w:rFonts w:cs="Courier New"/>
        </w:rPr>
        <w:t>| Įvairūs                | 3            | Antoni                  | Kaip iššifruojama santrumpa DNR?                                                                                                                       | Deoksiribonukleorūgštis,Deoksinorūgšits,Deoksidooksidorūgštis,Deoksiribonukleonidorūgštis  | Deoksiribonukleorūgštis             | 5      |</w:t>
      </w:r>
    </w:p>
    <w:p w14:paraId="66D61927" w14:textId="77777777" w:rsidR="005A0435" w:rsidRPr="005A0435" w:rsidRDefault="005A0435" w:rsidP="005A0435">
      <w:pPr>
        <w:pStyle w:val="Programostekstas"/>
        <w:rPr>
          <w:rFonts w:cs="Courier New"/>
        </w:rPr>
      </w:pPr>
      <w:r w:rsidRPr="005A0435">
        <w:rPr>
          <w:rFonts w:cs="Courier New"/>
        </w:rPr>
        <w:t>| Įvairūs                | 2            | Antoni                  | Koks augalas lotyniškai vadinasi Urtica?                                                                                                               | Pienė,Dilgėlė,Usnis,Melisa                                                                 | Dilgėlė                             | 3      |</w:t>
      </w:r>
    </w:p>
    <w:p w14:paraId="3E8FDACA" w14:textId="77777777" w:rsidR="005A0435" w:rsidRPr="005A0435" w:rsidRDefault="005A0435" w:rsidP="005A0435">
      <w:pPr>
        <w:pStyle w:val="Programostekstas"/>
        <w:rPr>
          <w:rFonts w:cs="Courier New"/>
        </w:rPr>
      </w:pPr>
      <w:r w:rsidRPr="005A0435">
        <w:rPr>
          <w:rFonts w:cs="Courier New"/>
        </w:rPr>
        <w:t>| Lietuva                | 2            | Robertas Petrauskas     | Kokia įstaiga dabar įsikūrus Raudonės pilyje?                                                                                                          | Savivaldybės administracija,Viešoji biblioteka,Mokykla,Kraštotyros muziejus                | Mokykla                             | 3      |</w:t>
      </w:r>
    </w:p>
    <w:p w14:paraId="2FC94742" w14:textId="77777777" w:rsidR="005A0435" w:rsidRPr="005A0435" w:rsidRDefault="005A0435" w:rsidP="005A0435">
      <w:pPr>
        <w:pStyle w:val="Programostekstas"/>
        <w:rPr>
          <w:rFonts w:cs="Courier New"/>
        </w:rPr>
      </w:pPr>
      <w:r w:rsidRPr="005A0435">
        <w:rPr>
          <w:rFonts w:cs="Courier New"/>
        </w:rPr>
        <w:t>| Geografija             | 2            | Antoni                  | Prie kokios jūros įsikūręs Vladivostokas?                                                                                                              | Rytų Sibiro,Japonijos,Čiukčių,Beringo                                                      | Japonijos                           | 2      |</w:t>
      </w:r>
    </w:p>
    <w:p w14:paraId="57BF7A94" w14:textId="77777777" w:rsidR="005A0435" w:rsidRPr="005A0435" w:rsidRDefault="005A0435" w:rsidP="005A0435">
      <w:pPr>
        <w:pStyle w:val="Programostekstas"/>
        <w:rPr>
          <w:rFonts w:cs="Courier New"/>
        </w:rPr>
      </w:pPr>
      <w:r w:rsidRPr="005A0435">
        <w:rPr>
          <w:rFonts w:cs="Courier New"/>
        </w:rPr>
        <w:t>| Įvairūs                | 2            | Antoni                  | Kokį gėrimą italai vadina spumante?                                                                                                                    | Anyžinę dektinę,Baltąjį vyną,Putojantį vyną,Raudonąjį vyną                                 | Putojantį vyną                      | 3      |</w:t>
      </w:r>
    </w:p>
    <w:p w14:paraId="67CE642B" w14:textId="77777777" w:rsidR="005A0435" w:rsidRPr="005A0435" w:rsidRDefault="005A0435" w:rsidP="005A0435">
      <w:pPr>
        <w:pStyle w:val="Programostekstas"/>
        <w:rPr>
          <w:rFonts w:cs="Courier New"/>
        </w:rPr>
      </w:pPr>
      <w:r w:rsidRPr="005A0435">
        <w:rPr>
          <w:rFonts w:cs="Courier New"/>
        </w:rPr>
        <w:t>| Geografija             | 2            | Antoni                  | Kokios valstybės pavadinimas išvertus į lietuvių kalbą reiškia "Sidabro žemė"?                                                                         | Siera Leonė,Australija,Islandija,Argentina                                                 | Argentina                           | 3      |</w:t>
      </w:r>
    </w:p>
    <w:p w14:paraId="73E5AEBE" w14:textId="77777777" w:rsidR="005A0435" w:rsidRDefault="005A0435" w:rsidP="005A0435">
      <w:pPr>
        <w:pStyle w:val="Programostekstas"/>
        <w:rPr>
          <w:rFonts w:cs="Courier New"/>
        </w:rPr>
      </w:pPr>
      <w:r w:rsidRPr="005A0435">
        <w:rPr>
          <w:rFonts w:cs="Courier New"/>
        </w:rPr>
        <w:t>------------------------------------------------------------------------------------------------------------------------------------------------------------------------------------------------------------------------------------------------------------------------------------------------------------------------------------------------------------------------</w:t>
      </w:r>
    </w:p>
    <w:p w14:paraId="4D6DA928" w14:textId="77777777" w:rsidR="005A0435" w:rsidRPr="005A0435" w:rsidRDefault="005A0435" w:rsidP="005A0435">
      <w:pPr>
        <w:pStyle w:val="Programostekstas"/>
        <w:rPr>
          <w:rFonts w:cs="Courier New"/>
        </w:rPr>
      </w:pPr>
    </w:p>
    <w:p w14:paraId="02FF405F" w14:textId="77777777" w:rsidR="005A0435" w:rsidRDefault="005A0435" w:rsidP="00AB7416">
      <w:pPr>
        <w:pStyle w:val="Programostekstas"/>
        <w:rPr>
          <w:rFonts w:ascii="Times New Roman" w:hAnsi="Times New Roman"/>
          <w:b/>
          <w:sz w:val="22"/>
          <w:szCs w:val="22"/>
        </w:rPr>
      </w:pPr>
      <w:r>
        <w:rPr>
          <w:rFonts w:ascii="Times New Roman" w:hAnsi="Times New Roman"/>
          <w:b/>
          <w:sz w:val="22"/>
          <w:szCs w:val="22"/>
        </w:rPr>
        <w:t>TemųSkaičius.csv:</w:t>
      </w:r>
    </w:p>
    <w:p w14:paraId="15553203" w14:textId="77777777" w:rsidR="005A0435" w:rsidRDefault="005A0435" w:rsidP="00AB7416">
      <w:pPr>
        <w:pStyle w:val="Programostekstas"/>
        <w:rPr>
          <w:rFonts w:ascii="Times New Roman" w:hAnsi="Times New Roman"/>
          <w:b/>
          <w:sz w:val="22"/>
          <w:szCs w:val="22"/>
        </w:rPr>
      </w:pPr>
    </w:p>
    <w:p w14:paraId="006C6B19" w14:textId="77777777" w:rsidR="005A0435" w:rsidRPr="005A0435" w:rsidRDefault="005A0435" w:rsidP="005A0435">
      <w:pPr>
        <w:pStyle w:val="Programostekstas"/>
        <w:rPr>
          <w:rFonts w:cs="Courier New"/>
        </w:rPr>
      </w:pPr>
      <w:r w:rsidRPr="005A0435">
        <w:rPr>
          <w:rFonts w:cs="Courier New"/>
        </w:rPr>
        <w:t>Įvairūs;9</w:t>
      </w:r>
    </w:p>
    <w:p w14:paraId="5A554591" w14:textId="77777777" w:rsidR="005A0435" w:rsidRPr="005A0435" w:rsidRDefault="005A0435" w:rsidP="005A0435">
      <w:pPr>
        <w:pStyle w:val="Programostekstas"/>
        <w:rPr>
          <w:rFonts w:cs="Courier New"/>
        </w:rPr>
      </w:pPr>
      <w:r w:rsidRPr="005A0435">
        <w:rPr>
          <w:rFonts w:cs="Courier New"/>
        </w:rPr>
        <w:t>Anotomija ir medicina;5</w:t>
      </w:r>
    </w:p>
    <w:p w14:paraId="145AC151" w14:textId="77777777" w:rsidR="005A0435" w:rsidRPr="005A0435" w:rsidRDefault="005A0435" w:rsidP="005A0435">
      <w:pPr>
        <w:pStyle w:val="Programostekstas"/>
        <w:rPr>
          <w:rFonts w:cs="Courier New"/>
        </w:rPr>
      </w:pPr>
      <w:r w:rsidRPr="005A0435">
        <w:rPr>
          <w:rFonts w:cs="Courier New"/>
        </w:rPr>
        <w:t>Geografija;4</w:t>
      </w:r>
    </w:p>
    <w:p w14:paraId="78B7061B" w14:textId="77777777" w:rsidR="005A0435" w:rsidRPr="005A0435" w:rsidRDefault="005A0435" w:rsidP="005A0435">
      <w:pPr>
        <w:pStyle w:val="Programostekstas"/>
        <w:rPr>
          <w:rFonts w:cs="Courier New"/>
        </w:rPr>
      </w:pPr>
      <w:r w:rsidRPr="005A0435">
        <w:rPr>
          <w:rFonts w:cs="Courier New"/>
        </w:rPr>
        <w:t>Kinas;2</w:t>
      </w:r>
    </w:p>
    <w:p w14:paraId="2072372A" w14:textId="77777777" w:rsidR="005A0435" w:rsidRPr="005A0435" w:rsidRDefault="005A0435" w:rsidP="005A0435">
      <w:pPr>
        <w:pStyle w:val="Programostekstas"/>
        <w:rPr>
          <w:rFonts w:cs="Courier New"/>
        </w:rPr>
      </w:pPr>
      <w:r w:rsidRPr="005A0435">
        <w:rPr>
          <w:rFonts w:cs="Courier New"/>
        </w:rPr>
        <w:t>Lietuva;6</w:t>
      </w:r>
    </w:p>
    <w:p w14:paraId="58BB1BC0" w14:textId="77777777" w:rsidR="005A0435" w:rsidRPr="005A0435" w:rsidRDefault="005A0435" w:rsidP="005A0435">
      <w:pPr>
        <w:pStyle w:val="Programostekstas"/>
        <w:rPr>
          <w:rFonts w:cs="Courier New"/>
        </w:rPr>
      </w:pPr>
      <w:r w:rsidRPr="005A0435">
        <w:rPr>
          <w:rFonts w:cs="Courier New"/>
        </w:rPr>
        <w:t>Istorija;2</w:t>
      </w:r>
    </w:p>
    <w:p w14:paraId="1D247842" w14:textId="77777777" w:rsidR="005A0435" w:rsidRPr="005A0435" w:rsidRDefault="005A0435" w:rsidP="005A0435">
      <w:pPr>
        <w:pStyle w:val="Programostekstas"/>
        <w:rPr>
          <w:rFonts w:cs="Courier New"/>
        </w:rPr>
      </w:pPr>
      <w:r w:rsidRPr="005A0435">
        <w:rPr>
          <w:rFonts w:cs="Courier New"/>
        </w:rPr>
        <w:t>Gyvūnai;3</w:t>
      </w:r>
    </w:p>
    <w:p w14:paraId="1B2637D9" w14:textId="77777777" w:rsidR="005A0435" w:rsidRPr="005A0435" w:rsidRDefault="005A0435" w:rsidP="005A0435">
      <w:pPr>
        <w:pStyle w:val="Programostekstas"/>
        <w:rPr>
          <w:rFonts w:cs="Courier New"/>
        </w:rPr>
      </w:pPr>
      <w:r w:rsidRPr="005A0435">
        <w:rPr>
          <w:rFonts w:cs="Courier New"/>
        </w:rPr>
        <w:t>Skaičiai;3</w:t>
      </w:r>
    </w:p>
    <w:p w14:paraId="24393854" w14:textId="77777777" w:rsidR="005A0435" w:rsidRPr="005A0435" w:rsidRDefault="005A0435" w:rsidP="005A0435">
      <w:pPr>
        <w:pStyle w:val="Programostekstas"/>
        <w:rPr>
          <w:rFonts w:cs="Courier New"/>
        </w:rPr>
      </w:pPr>
      <w:r w:rsidRPr="005A0435">
        <w:rPr>
          <w:rFonts w:cs="Courier New"/>
        </w:rPr>
        <w:t>Maistas;2</w:t>
      </w:r>
    </w:p>
    <w:p w14:paraId="4232C6B5" w14:textId="77777777" w:rsidR="005A0435" w:rsidRDefault="005A0435" w:rsidP="005A0435">
      <w:pPr>
        <w:pStyle w:val="Programostekstas"/>
        <w:rPr>
          <w:rFonts w:cs="Courier New"/>
        </w:rPr>
      </w:pPr>
      <w:r w:rsidRPr="005A0435">
        <w:rPr>
          <w:rFonts w:cs="Courier New"/>
        </w:rPr>
        <w:t>Spalvos;1</w:t>
      </w:r>
    </w:p>
    <w:p w14:paraId="30FDDF94" w14:textId="77777777" w:rsidR="005A0435" w:rsidRPr="005A0435" w:rsidRDefault="005A0435" w:rsidP="005A0435">
      <w:pPr>
        <w:pStyle w:val="Programostekstas"/>
        <w:rPr>
          <w:rFonts w:cs="Courier New"/>
        </w:rPr>
      </w:pPr>
    </w:p>
    <w:p w14:paraId="1676F1BB" w14:textId="77777777" w:rsidR="005A0435" w:rsidRDefault="005A0435" w:rsidP="00AB7416">
      <w:pPr>
        <w:pStyle w:val="Programostekstas"/>
        <w:rPr>
          <w:rFonts w:ascii="Times New Roman" w:hAnsi="Times New Roman"/>
          <w:b/>
          <w:sz w:val="22"/>
          <w:szCs w:val="22"/>
        </w:rPr>
      </w:pPr>
      <w:r>
        <w:rPr>
          <w:rFonts w:ascii="Times New Roman" w:hAnsi="Times New Roman"/>
          <w:b/>
          <w:sz w:val="22"/>
          <w:szCs w:val="22"/>
        </w:rPr>
        <w:t>VienodiKlausimai.csv:</w:t>
      </w:r>
    </w:p>
    <w:p w14:paraId="6C2458EA" w14:textId="77777777" w:rsidR="005A0435" w:rsidRDefault="005A0435" w:rsidP="00AB7416">
      <w:pPr>
        <w:pStyle w:val="Programostekstas"/>
        <w:rPr>
          <w:rFonts w:ascii="Times New Roman" w:hAnsi="Times New Roman"/>
          <w:b/>
          <w:sz w:val="22"/>
          <w:szCs w:val="22"/>
        </w:rPr>
      </w:pPr>
    </w:p>
    <w:p w14:paraId="4973FBDF" w14:textId="77777777" w:rsidR="005A0435" w:rsidRPr="005A0435" w:rsidRDefault="005A0435" w:rsidP="005A0435">
      <w:pPr>
        <w:pStyle w:val="Programostekstas"/>
        <w:rPr>
          <w:rFonts w:cs="Courier New"/>
        </w:rPr>
      </w:pPr>
      <w:r w:rsidRPr="005A0435">
        <w:rPr>
          <w:rFonts w:cs="Courier New"/>
        </w:rPr>
        <w:t>Kaip NATO fonetinėje abėcėlėje šifruojama raidė R?</w:t>
      </w:r>
    </w:p>
    <w:p w14:paraId="01928563" w14:textId="77777777" w:rsidR="005A0435" w:rsidRPr="005A0435" w:rsidRDefault="005A0435" w:rsidP="005A0435">
      <w:pPr>
        <w:pStyle w:val="Programostekstas"/>
        <w:rPr>
          <w:rFonts w:cs="Courier New"/>
        </w:rPr>
      </w:pPr>
      <w:r w:rsidRPr="005A0435">
        <w:rPr>
          <w:rFonts w:cs="Courier New"/>
        </w:rPr>
        <w:t>Koks augalas vienos rūšies žinduoliui sukelia euforiją, o kitos rūšies žinduolį nuramina?</w:t>
      </w:r>
    </w:p>
    <w:p w14:paraId="6D13E59A" w14:textId="77777777" w:rsidR="005A0435" w:rsidRPr="005A0435" w:rsidRDefault="005A0435" w:rsidP="005A0435">
      <w:pPr>
        <w:pStyle w:val="Programostekstas"/>
        <w:rPr>
          <w:rFonts w:cs="Courier New"/>
        </w:rPr>
      </w:pPr>
      <w:r w:rsidRPr="005A0435">
        <w:rPr>
          <w:rFonts w:cs="Courier New"/>
        </w:rPr>
        <w:t>Kaip iššifruojama santrumpa DNR?</w:t>
      </w:r>
    </w:p>
    <w:p w14:paraId="2F5C3F75" w14:textId="77777777" w:rsidR="005A0435" w:rsidRPr="005A0435" w:rsidRDefault="005A0435" w:rsidP="005A0435">
      <w:pPr>
        <w:pStyle w:val="Programostekstas"/>
        <w:rPr>
          <w:rFonts w:cs="Courier New"/>
        </w:rPr>
      </w:pPr>
      <w:r w:rsidRPr="005A0435">
        <w:rPr>
          <w:rFonts w:cs="Courier New"/>
        </w:rPr>
        <w:t>Koks augalas lotyniškai vadinasi Urtica?</w:t>
      </w:r>
    </w:p>
    <w:p w14:paraId="00FB29EC" w14:textId="77777777" w:rsidR="005A0435" w:rsidRPr="005A0435" w:rsidRDefault="005A0435" w:rsidP="005A0435">
      <w:pPr>
        <w:pStyle w:val="Programostekstas"/>
        <w:rPr>
          <w:rFonts w:cs="Courier New"/>
        </w:rPr>
      </w:pPr>
      <w:r w:rsidRPr="005A0435">
        <w:rPr>
          <w:rFonts w:cs="Courier New"/>
        </w:rPr>
        <w:t>Prie kokios jūros įsikūręs Vladivostokas?</w:t>
      </w:r>
    </w:p>
    <w:p w14:paraId="3E8401F9" w14:textId="77777777" w:rsidR="005A0435" w:rsidRPr="005A0435" w:rsidRDefault="005A0435" w:rsidP="005A0435">
      <w:pPr>
        <w:pStyle w:val="Programostekstas"/>
        <w:rPr>
          <w:rFonts w:cs="Courier New"/>
        </w:rPr>
      </w:pPr>
      <w:r w:rsidRPr="005A0435">
        <w:rPr>
          <w:rFonts w:cs="Courier New"/>
        </w:rPr>
        <w:t>Kokį gėrimą italai vadina spumante?</w:t>
      </w:r>
    </w:p>
    <w:p w14:paraId="694C92FC" w14:textId="77777777" w:rsidR="005A0435" w:rsidRPr="005A0435" w:rsidRDefault="005A0435" w:rsidP="005A0435">
      <w:pPr>
        <w:pStyle w:val="Programostekstas"/>
        <w:rPr>
          <w:rFonts w:cs="Courier New"/>
        </w:rPr>
      </w:pPr>
      <w:r w:rsidRPr="005A0435">
        <w:rPr>
          <w:rFonts w:cs="Courier New"/>
        </w:rPr>
        <w:t>Kokios valstybės pavadinimas išvertus į lietuvių kalbą reiškia "Sidabro žemė"?</w:t>
      </w:r>
    </w:p>
    <w:p w14:paraId="39AFB792" w14:textId="77777777" w:rsidR="005A0435" w:rsidRPr="005A0435" w:rsidRDefault="005A0435" w:rsidP="005A0435">
      <w:pPr>
        <w:pStyle w:val="Programostekstas"/>
        <w:rPr>
          <w:rFonts w:cs="Courier New"/>
        </w:rPr>
      </w:pPr>
      <w:r w:rsidRPr="005A0435">
        <w:rPr>
          <w:rFonts w:cs="Courier New"/>
        </w:rPr>
        <w:t>Kokia įstaiga dabar įsikūrus Raudonės pilyje?</w:t>
      </w:r>
    </w:p>
    <w:p w14:paraId="252236B4" w14:textId="77777777" w:rsidR="005A0435" w:rsidRDefault="005A0435" w:rsidP="005A0435">
      <w:pPr>
        <w:pStyle w:val="Programostekstas"/>
        <w:rPr>
          <w:rFonts w:cs="Courier New"/>
        </w:rPr>
      </w:pPr>
      <w:r w:rsidRPr="005A0435">
        <w:rPr>
          <w:rFonts w:cs="Courier New"/>
        </w:rPr>
        <w:t>Kiek žmogaus ląstelė turi chromosomų porų?</w:t>
      </w:r>
    </w:p>
    <w:p w14:paraId="2C9968FD" w14:textId="77777777" w:rsidR="005A0435" w:rsidRPr="005A0435" w:rsidRDefault="005A0435" w:rsidP="005A0435">
      <w:pPr>
        <w:pStyle w:val="Programostekstas"/>
        <w:rPr>
          <w:rFonts w:cs="Courier New"/>
        </w:rPr>
      </w:pPr>
    </w:p>
    <w:p w14:paraId="145D8456" w14:textId="77777777" w:rsidR="005A0435" w:rsidRDefault="005A0435" w:rsidP="00AB7416">
      <w:pPr>
        <w:pStyle w:val="Programostekstas"/>
        <w:rPr>
          <w:rFonts w:ascii="Times New Roman" w:hAnsi="Times New Roman"/>
          <w:b/>
          <w:sz w:val="22"/>
          <w:szCs w:val="22"/>
        </w:rPr>
      </w:pPr>
      <w:r>
        <w:rPr>
          <w:rFonts w:ascii="Times New Roman" w:hAnsi="Times New Roman"/>
          <w:b/>
          <w:sz w:val="22"/>
          <w:szCs w:val="22"/>
        </w:rPr>
        <w:t>Rezultatai spausdinami į ekraną:</w:t>
      </w:r>
    </w:p>
    <w:p w14:paraId="62AA8339" w14:textId="77777777" w:rsidR="005A0435" w:rsidRDefault="005A0435" w:rsidP="00AB7416">
      <w:pPr>
        <w:pStyle w:val="Programostekstas"/>
        <w:rPr>
          <w:rFonts w:ascii="Times New Roman" w:hAnsi="Times New Roman"/>
          <w:b/>
          <w:sz w:val="22"/>
          <w:szCs w:val="22"/>
        </w:rPr>
      </w:pPr>
    </w:p>
    <w:p w14:paraId="42791373" w14:textId="77777777" w:rsidR="005A0435" w:rsidRPr="005A0435" w:rsidRDefault="005A0435" w:rsidP="005A0435">
      <w:pPr>
        <w:pStyle w:val="Programostekstas"/>
        <w:rPr>
          <w:rFonts w:cs="Courier New"/>
        </w:rPr>
      </w:pPr>
      <w:r w:rsidRPr="005A0435">
        <w:rPr>
          <w:rFonts w:cs="Courier New"/>
        </w:rPr>
        <w:t>Daugiausia klausimų sukūrė:</w:t>
      </w:r>
    </w:p>
    <w:p w14:paraId="39EBF247" w14:textId="77777777" w:rsidR="005A0435" w:rsidRPr="005A0435" w:rsidRDefault="005A0435" w:rsidP="005A0435">
      <w:pPr>
        <w:pStyle w:val="Programostekstas"/>
        <w:rPr>
          <w:rFonts w:cs="Courier New"/>
        </w:rPr>
      </w:pPr>
      <w:r w:rsidRPr="005A0435">
        <w:rPr>
          <w:rFonts w:cs="Courier New"/>
        </w:rPr>
        <w:t>Robertas Petrauskas : 7</w:t>
      </w:r>
    </w:p>
    <w:p w14:paraId="2BBA5CEB" w14:textId="77777777" w:rsidR="005A0435" w:rsidRPr="005A0435" w:rsidRDefault="005A0435" w:rsidP="005A0435">
      <w:pPr>
        <w:pStyle w:val="Programostekstas"/>
        <w:rPr>
          <w:rFonts w:cs="Courier New"/>
        </w:rPr>
      </w:pPr>
      <w:r w:rsidRPr="005A0435">
        <w:rPr>
          <w:rFonts w:cs="Courier New"/>
        </w:rPr>
        <w:t>Antoni : 7</w:t>
      </w:r>
    </w:p>
    <w:p w14:paraId="278B7605" w14:textId="77777777" w:rsidR="005A0435" w:rsidRPr="005A0435" w:rsidRDefault="005A0435" w:rsidP="005A0435">
      <w:pPr>
        <w:pStyle w:val="Programostekstas"/>
        <w:rPr>
          <w:rFonts w:cs="Courier New"/>
        </w:rPr>
      </w:pPr>
    </w:p>
    <w:p w14:paraId="2C3B5EB5" w14:textId="77777777" w:rsidR="005A0435" w:rsidRPr="005A0435" w:rsidRDefault="005A0435" w:rsidP="005A0435">
      <w:pPr>
        <w:pStyle w:val="Programostekstas"/>
        <w:rPr>
          <w:rFonts w:cs="Courier New"/>
        </w:rPr>
      </w:pPr>
      <w:r w:rsidRPr="005A0435">
        <w:rPr>
          <w:rFonts w:cs="Courier New"/>
        </w:rPr>
        <w:t>Didziausias užduotų klausimų kiekis iš vieno žmogaus InfoSA atstovybėje yra 7</w:t>
      </w:r>
    </w:p>
    <w:p w14:paraId="7CAD04C4" w14:textId="77777777" w:rsidR="005A0435" w:rsidRPr="005A0435" w:rsidRDefault="005A0435" w:rsidP="005A0435">
      <w:pPr>
        <w:pStyle w:val="Programostekstas"/>
        <w:rPr>
          <w:rFonts w:cs="Courier New"/>
        </w:rPr>
      </w:pPr>
      <w:r w:rsidRPr="005A0435">
        <w:rPr>
          <w:rFonts w:cs="Courier New"/>
        </w:rPr>
        <w:t>Klausimus uždavė:</w:t>
      </w:r>
    </w:p>
    <w:p w14:paraId="149CCA31" w14:textId="77777777" w:rsidR="005A0435" w:rsidRPr="005A0435" w:rsidRDefault="005A0435" w:rsidP="005A0435">
      <w:pPr>
        <w:pStyle w:val="Programostekstas"/>
        <w:rPr>
          <w:rFonts w:cs="Courier New"/>
        </w:rPr>
      </w:pPr>
      <w:r w:rsidRPr="005A0435">
        <w:rPr>
          <w:rFonts w:cs="Courier New"/>
        </w:rPr>
        <w:t>--------------------------</w:t>
      </w:r>
    </w:p>
    <w:p w14:paraId="5E057E5C" w14:textId="77777777" w:rsidR="005A0435" w:rsidRPr="005A0435" w:rsidRDefault="005A0435" w:rsidP="005A0435">
      <w:pPr>
        <w:pStyle w:val="Programostekstas"/>
        <w:rPr>
          <w:rFonts w:cs="Courier New"/>
        </w:rPr>
      </w:pPr>
      <w:r w:rsidRPr="005A0435">
        <w:rPr>
          <w:rFonts w:cs="Courier New"/>
        </w:rPr>
        <w:t>| Robertas Petrauskas    |</w:t>
      </w:r>
    </w:p>
    <w:p w14:paraId="13CD70FB" w14:textId="77777777" w:rsidR="005A0435" w:rsidRPr="005A0435" w:rsidRDefault="005A0435" w:rsidP="005A0435">
      <w:pPr>
        <w:pStyle w:val="Programostekstas"/>
        <w:rPr>
          <w:rFonts w:cs="Courier New"/>
        </w:rPr>
      </w:pPr>
      <w:r w:rsidRPr="005A0435">
        <w:rPr>
          <w:rFonts w:cs="Courier New"/>
        </w:rPr>
        <w:t>--------------------------</w:t>
      </w:r>
    </w:p>
    <w:p w14:paraId="4B7413B1" w14:textId="77777777" w:rsidR="005A0435" w:rsidRPr="005A0435" w:rsidRDefault="005A0435" w:rsidP="005A0435">
      <w:pPr>
        <w:pStyle w:val="Programostekstas"/>
        <w:rPr>
          <w:rFonts w:cs="Courier New"/>
        </w:rPr>
      </w:pPr>
    </w:p>
    <w:p w14:paraId="3F244438" w14:textId="77777777" w:rsidR="005A0435" w:rsidRPr="005A0435" w:rsidRDefault="005A0435" w:rsidP="005A0435">
      <w:pPr>
        <w:pStyle w:val="Programostekstas"/>
        <w:rPr>
          <w:rFonts w:cs="Courier New"/>
        </w:rPr>
      </w:pPr>
      <w:r w:rsidRPr="005A0435">
        <w:rPr>
          <w:rFonts w:cs="Courier New"/>
        </w:rPr>
        <w:t>Didziausias užduotų klausimų kiekis iš vieno žmogaus ChemSA atstovybėje yra 7</w:t>
      </w:r>
    </w:p>
    <w:p w14:paraId="6D59E6CB" w14:textId="77777777" w:rsidR="005A0435" w:rsidRPr="005A0435" w:rsidRDefault="005A0435" w:rsidP="005A0435">
      <w:pPr>
        <w:pStyle w:val="Programostekstas"/>
        <w:rPr>
          <w:rFonts w:cs="Courier New"/>
        </w:rPr>
      </w:pPr>
      <w:r w:rsidRPr="005A0435">
        <w:rPr>
          <w:rFonts w:cs="Courier New"/>
        </w:rPr>
        <w:t>Klausimus uždavė:</w:t>
      </w:r>
    </w:p>
    <w:p w14:paraId="2CF7DA68" w14:textId="77777777" w:rsidR="005A0435" w:rsidRPr="005A0435" w:rsidRDefault="005A0435" w:rsidP="005A0435">
      <w:pPr>
        <w:pStyle w:val="Programostekstas"/>
        <w:rPr>
          <w:rFonts w:cs="Courier New"/>
        </w:rPr>
      </w:pPr>
      <w:r w:rsidRPr="005A0435">
        <w:rPr>
          <w:rFonts w:cs="Courier New"/>
        </w:rPr>
        <w:t>--------------------------</w:t>
      </w:r>
    </w:p>
    <w:p w14:paraId="3B82878C" w14:textId="77777777" w:rsidR="005A0435" w:rsidRPr="005A0435" w:rsidRDefault="005A0435" w:rsidP="005A0435">
      <w:pPr>
        <w:pStyle w:val="Programostekstas"/>
        <w:rPr>
          <w:rFonts w:cs="Courier New"/>
        </w:rPr>
      </w:pPr>
      <w:r w:rsidRPr="005A0435">
        <w:rPr>
          <w:rFonts w:cs="Courier New"/>
        </w:rPr>
        <w:t>| Antoni                 |</w:t>
      </w:r>
    </w:p>
    <w:p w14:paraId="1996CF71" w14:textId="77777777" w:rsidR="005A0435" w:rsidRPr="005A0435" w:rsidRDefault="005A0435" w:rsidP="005A0435">
      <w:pPr>
        <w:pStyle w:val="Programostekstas"/>
        <w:rPr>
          <w:rFonts w:cs="Courier New"/>
        </w:rPr>
      </w:pPr>
      <w:r w:rsidRPr="005A0435">
        <w:rPr>
          <w:rFonts w:cs="Courier New"/>
        </w:rPr>
        <w:t>--------------------------</w:t>
      </w:r>
    </w:p>
    <w:p w14:paraId="49A0E3C3" w14:textId="77777777" w:rsidR="005A0435" w:rsidRDefault="005A0435" w:rsidP="00AB7416">
      <w:pPr>
        <w:pStyle w:val="Programostekstas"/>
        <w:rPr>
          <w:rFonts w:ascii="Times New Roman" w:hAnsi="Times New Roman"/>
          <w:b/>
          <w:sz w:val="22"/>
          <w:szCs w:val="22"/>
        </w:rPr>
      </w:pPr>
    </w:p>
    <w:p w14:paraId="3C4E9525" w14:textId="77777777" w:rsidR="005B59AA" w:rsidRPr="005B59AA" w:rsidRDefault="005B59AA" w:rsidP="00AB7416">
      <w:pPr>
        <w:pStyle w:val="Programostekstas"/>
        <w:rPr>
          <w:rFonts w:ascii="Times New Roman" w:hAnsi="Times New Roman"/>
          <w:b/>
          <w:sz w:val="22"/>
          <w:szCs w:val="22"/>
        </w:rPr>
      </w:pPr>
    </w:p>
    <w:p w14:paraId="2DBC7619" w14:textId="77777777" w:rsidR="00AB7416" w:rsidRDefault="00AB7416" w:rsidP="00AB7416">
      <w:pPr>
        <w:pStyle w:val="Programostekstas"/>
      </w:pPr>
    </w:p>
    <w:p w14:paraId="320B65C3" w14:textId="77777777" w:rsidR="00D1074F" w:rsidRDefault="00D1074F" w:rsidP="00D1074F">
      <w:pPr>
        <w:pStyle w:val="Antrat2"/>
      </w:pPr>
      <w:bookmarkStart w:id="9" w:name="_Toc530682454"/>
      <w:r>
        <w:t>Dėstytojo pastabos</w:t>
      </w:r>
      <w:bookmarkEnd w:id="9"/>
    </w:p>
    <w:p w14:paraId="7A4BCB05" w14:textId="77777777" w:rsidR="00D1074F" w:rsidRDefault="00D1074F" w:rsidP="00D1074F"/>
    <w:p w14:paraId="48B86F35" w14:textId="77777777" w:rsidR="00D1074F" w:rsidRDefault="00D1074F" w:rsidP="00D1074F"/>
    <w:p w14:paraId="668F2FC6" w14:textId="77777777" w:rsidR="00D1074F" w:rsidRPr="00D1074F" w:rsidRDefault="00D1074F" w:rsidP="00D1074F"/>
    <w:p w14:paraId="1E28B1DF" w14:textId="12422708" w:rsidR="00AB7416" w:rsidRPr="0015714D" w:rsidRDefault="00AB7416" w:rsidP="006E731F">
      <w:pPr>
        <w:pStyle w:val="Antrat1"/>
      </w:pPr>
      <w:r>
        <w:br w:type="page"/>
      </w:r>
      <w:bookmarkStart w:id="10" w:name="_Toc530682455"/>
      <w:r w:rsidR="00727B09">
        <w:lastRenderedPageBreak/>
        <w:t>Paveldėjimas</w:t>
      </w:r>
      <w:r w:rsidR="00D24D8F">
        <w:t xml:space="preserve"> (Arminas Marozas)</w:t>
      </w:r>
      <w:bookmarkEnd w:id="10"/>
    </w:p>
    <w:p w14:paraId="1A3C83EB" w14:textId="4C8F001A" w:rsidR="00AB7416" w:rsidRDefault="00AB7416" w:rsidP="00AB7416">
      <w:pPr>
        <w:pStyle w:val="Antrat2"/>
      </w:pPr>
      <w:bookmarkStart w:id="11" w:name="_Toc530682456"/>
      <w:r w:rsidRPr="00844988">
        <w:t>Darbo užduotis</w:t>
      </w:r>
      <w:bookmarkEnd w:id="11"/>
    </w:p>
    <w:p w14:paraId="1171174F" w14:textId="77777777" w:rsidR="00661913" w:rsidRPr="00661913" w:rsidRDefault="00661913" w:rsidP="00661913">
      <w:pPr>
        <w:rPr>
          <w:szCs w:val="22"/>
        </w:rPr>
      </w:pPr>
      <w:r w:rsidRPr="00661913">
        <w:rPr>
          <w:b/>
          <w:szCs w:val="22"/>
        </w:rPr>
        <w:t>U3_5. Proto mūšis.</w:t>
      </w:r>
      <w:r w:rsidRPr="00661913">
        <w:rPr>
          <w:szCs w:val="22"/>
        </w:rPr>
        <w:t xml:space="preserve"> Proto mūšius organizuojančios studentų atstovybės nusprendė susivienyti ir sudaryti bendrą klausimų bazę. Keičiasi duomenų formatas. Pirmoje eilutėje studentų atstovybės pavadinimas. Toliau seka klausimai. Proto mūšio klausimai gali būti „atviri“ (be atsakymų variantų), testo tipo - su galimais atsakymų variantais bei muzikiniai. Sukurkite klasę „Klausimas“ (laukai - tema, sudėtingumas, klausimo autorius, klausimo tekstas, teisingas atsakymas, balai), kurią paveldės klasės “KlausimasSuVariantais” (papildomi laukai – atsakymo variantai) ir “MuzikinisKlausimas” (papildomas laukas – failo pavadinimas). </w:t>
      </w:r>
    </w:p>
    <w:p w14:paraId="71DDAE65" w14:textId="77777777" w:rsidR="00661913" w:rsidRPr="00661913" w:rsidRDefault="00661913" w:rsidP="00661913">
      <w:pPr>
        <w:rPr>
          <w:szCs w:val="22"/>
        </w:rPr>
      </w:pPr>
      <w:r w:rsidRPr="00661913">
        <w:rPr>
          <w:szCs w:val="22"/>
        </w:rPr>
        <w:sym w:font="Symbol" w:char="F0B7"/>
      </w:r>
      <w:r w:rsidRPr="00661913">
        <w:rPr>
          <w:szCs w:val="22"/>
        </w:rPr>
        <w:t xml:space="preserve"> Raskite, kas sukūrė daugiausiai klausimų, autoriaus vardą bei klausimų kiekį atspausdinkite ekrane. </w:t>
      </w:r>
    </w:p>
    <w:p w14:paraId="0133FAC2" w14:textId="77777777" w:rsidR="00661913" w:rsidRPr="00661913" w:rsidRDefault="00661913" w:rsidP="00661913">
      <w:pPr>
        <w:rPr>
          <w:szCs w:val="22"/>
        </w:rPr>
      </w:pPr>
      <w:r w:rsidRPr="00661913">
        <w:rPr>
          <w:szCs w:val="22"/>
        </w:rPr>
        <w:sym w:font="Symbol" w:char="F0B7"/>
      </w:r>
      <w:r w:rsidRPr="00661913">
        <w:rPr>
          <w:szCs w:val="22"/>
        </w:rPr>
        <w:t xml:space="preserve"> Raskite, kas sukūrė daugiausiai klausimų kiekvienoje atstovybėje (bendrai paėmus), autoriaus vardą bei klausimų kiekį atspausdinkite ekrane. Kas sukūrė daugiausia muzikinių klausimų kiekvienoje atstovybėje, autoriaus vardą bei klausimų kiekį atspausdinkite ekrane. </w:t>
      </w:r>
    </w:p>
    <w:p w14:paraId="01AA3817" w14:textId="77777777" w:rsidR="00661913" w:rsidRPr="00661913" w:rsidRDefault="00661913" w:rsidP="00661913">
      <w:pPr>
        <w:rPr>
          <w:szCs w:val="22"/>
        </w:rPr>
      </w:pPr>
      <w:r w:rsidRPr="00661913">
        <w:rPr>
          <w:szCs w:val="22"/>
        </w:rPr>
        <w:sym w:font="Symbol" w:char="F0B7"/>
      </w:r>
      <w:r w:rsidRPr="00661913">
        <w:rPr>
          <w:szCs w:val="22"/>
        </w:rPr>
        <w:t xml:space="preserve"> Sudarykite visų klausimų sąrašą, įrašykite į failą „Klausimai.csv“, klausimus išrikiuokite pagal temą ir sudėtingumą. </w:t>
      </w:r>
    </w:p>
    <w:p w14:paraId="348A1F25" w14:textId="69E281C2" w:rsidR="00AB7416" w:rsidRPr="00661913" w:rsidRDefault="00661913" w:rsidP="00661913">
      <w:pPr>
        <w:rPr>
          <w:szCs w:val="22"/>
        </w:rPr>
      </w:pPr>
      <w:r w:rsidRPr="00661913">
        <w:rPr>
          <w:szCs w:val="22"/>
        </w:rPr>
        <w:sym w:font="Symbol" w:char="F0B7"/>
      </w:r>
      <w:r w:rsidRPr="00661913">
        <w:rPr>
          <w:szCs w:val="22"/>
        </w:rPr>
        <w:t xml:space="preserve"> Sudarykite visų klausimų, kurių tema „istorinis“, sąrašą, ir įrašykite juos į failą „Istoriniai.csv“.</w:t>
      </w:r>
    </w:p>
    <w:p w14:paraId="31D99D0B" w14:textId="591BFAFC" w:rsidR="00AB7416" w:rsidRDefault="00AB7416" w:rsidP="00AB7416">
      <w:pPr>
        <w:pStyle w:val="Antrat2"/>
      </w:pPr>
      <w:bookmarkStart w:id="12" w:name="_Toc530682457"/>
      <w:r w:rsidRPr="00844988">
        <w:t>Programos tekstas</w:t>
      </w:r>
      <w:bookmarkEnd w:id="12"/>
    </w:p>
    <w:p w14:paraId="47D6D643" w14:textId="77777777" w:rsidR="00661913" w:rsidRDefault="00661913" w:rsidP="00661913">
      <w:pPr>
        <w:ind w:firstLine="0"/>
      </w:pPr>
    </w:p>
    <w:p w14:paraId="7BF33246" w14:textId="531781AE" w:rsidR="00661913" w:rsidRPr="005C45B5" w:rsidRDefault="00661913" w:rsidP="00661913">
      <w:pPr>
        <w:ind w:firstLine="0"/>
        <w:rPr>
          <w:rFonts w:ascii="Courier New" w:hAnsi="Courier New" w:cs="Courier New"/>
          <w:b/>
          <w:sz w:val="20"/>
        </w:rPr>
      </w:pPr>
      <w:r w:rsidRPr="005C45B5">
        <w:rPr>
          <w:rFonts w:ascii="Courier New" w:hAnsi="Courier New" w:cs="Courier New"/>
          <w:b/>
          <w:sz w:val="20"/>
        </w:rPr>
        <w:t>Atstovybe.cs:</w:t>
      </w:r>
    </w:p>
    <w:p w14:paraId="59CDE0AD" w14:textId="4A313BBE" w:rsidR="00661913" w:rsidRPr="005C45B5" w:rsidRDefault="00661913" w:rsidP="00661913">
      <w:pPr>
        <w:rPr>
          <w:rFonts w:ascii="Courier New" w:hAnsi="Courier New" w:cs="Courier New"/>
          <w:b/>
          <w:sz w:val="20"/>
        </w:rPr>
      </w:pPr>
    </w:p>
    <w:p w14:paraId="5376202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75BBB4A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3D0E77FC"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6F1DC83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64963B9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7278315E"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080AE17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2478E8C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4D85E90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548FB1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Klasėje saugoma informacija apie atstovybę</w:t>
      </w:r>
    </w:p>
    <w:p w14:paraId="7BD4B95A"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AD7AD6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Atstovybe</w:t>
      </w:r>
    </w:p>
    <w:p w14:paraId="2F241E1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7A216E5" w14:textId="5D3F5F2D" w:rsidR="00661913" w:rsidRDefault="00661913" w:rsidP="00661913">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AtstovybesPav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//Atstovybės </w:t>
      </w:r>
    </w:p>
    <w:p w14:paraId="633335C9" w14:textId="6FA3E681" w:rsidR="005C45B5" w:rsidRPr="005C45B5" w:rsidRDefault="005C45B5" w:rsidP="00661913">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ab/>
        <w:t xml:space="preserve">  </w:t>
      </w:r>
      <w:r w:rsidRPr="005C45B5">
        <w:rPr>
          <w:rFonts w:ascii="Courier New" w:hAnsi="Courier New" w:cs="Courier New"/>
          <w:color w:val="008000"/>
          <w:sz w:val="20"/>
          <w:lang w:val="en-GB" w:eastAsia="lt-LT"/>
        </w:rPr>
        <w:t>pavadinimas</w:t>
      </w:r>
    </w:p>
    <w:p w14:paraId="598EDE72" w14:textId="177CE772" w:rsidR="00661913" w:rsidRPr="005C45B5" w:rsidRDefault="00661913" w:rsidP="005C45B5">
      <w:pPr>
        <w:autoSpaceDE w:val="0"/>
        <w:autoSpaceDN w:val="0"/>
        <w:adjustRightInd w:val="0"/>
        <w:ind w:left="960" w:firstLine="0"/>
        <w:jc w:val="left"/>
        <w:rPr>
          <w:rFonts w:ascii="Courier New" w:hAnsi="Courier New" w:cs="Courier New"/>
          <w:color w:val="008000"/>
          <w:sz w:val="20"/>
          <w:lang w:val="en-GB" w:eastAsia="lt-LT"/>
        </w:rPr>
      </w:pP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KlausimuKonteineris Klausimai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//Klausimų be </w:t>
      </w:r>
      <w:r w:rsidR="005C45B5">
        <w:rPr>
          <w:rFonts w:ascii="Courier New" w:hAnsi="Courier New" w:cs="Courier New"/>
          <w:color w:val="008000"/>
          <w:sz w:val="20"/>
          <w:lang w:val="en-GB" w:eastAsia="lt-LT"/>
        </w:rPr>
        <w:t xml:space="preserve"> variantų </w:t>
      </w:r>
      <w:r w:rsidRPr="005C45B5">
        <w:rPr>
          <w:rFonts w:ascii="Courier New" w:hAnsi="Courier New" w:cs="Courier New"/>
          <w:color w:val="008000"/>
          <w:sz w:val="20"/>
          <w:lang w:val="en-GB" w:eastAsia="lt-LT"/>
        </w:rPr>
        <w:t>sąrašas</w:t>
      </w:r>
    </w:p>
    <w:p w14:paraId="1859EB89" w14:textId="3032216A" w:rsidR="00661913" w:rsidRPr="005C45B5" w:rsidRDefault="00661913" w:rsidP="005C45B5">
      <w:pPr>
        <w:autoSpaceDE w:val="0"/>
        <w:autoSpaceDN w:val="0"/>
        <w:adjustRightInd w:val="0"/>
        <w:ind w:left="96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KlausimuKonteineris KlausimaiSuVariantais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//Klausimų </w:t>
      </w:r>
      <w:r w:rsidR="005C45B5">
        <w:rPr>
          <w:rFonts w:ascii="Courier New" w:hAnsi="Courier New" w:cs="Courier New"/>
          <w:color w:val="008000"/>
          <w:sz w:val="20"/>
          <w:lang w:val="en-GB" w:eastAsia="lt-LT"/>
        </w:rPr>
        <w:t xml:space="preserve"> </w:t>
      </w:r>
      <w:r w:rsidRPr="005C45B5">
        <w:rPr>
          <w:rFonts w:ascii="Courier New" w:hAnsi="Courier New" w:cs="Courier New"/>
          <w:color w:val="008000"/>
          <w:sz w:val="20"/>
          <w:lang w:val="en-GB" w:eastAsia="lt-LT"/>
        </w:rPr>
        <w:t>su variantais sąrašas</w:t>
      </w:r>
    </w:p>
    <w:p w14:paraId="4CADB7EB" w14:textId="70E5656A" w:rsidR="00661913" w:rsidRPr="005C45B5" w:rsidRDefault="00661913" w:rsidP="005C45B5">
      <w:pPr>
        <w:autoSpaceDE w:val="0"/>
        <w:autoSpaceDN w:val="0"/>
        <w:adjustRightInd w:val="0"/>
        <w:ind w:left="96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KlausimuKonteineris MuzikiniaiKlausimai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//Muzikinių klausimų sąrašas</w:t>
      </w:r>
    </w:p>
    <w:p w14:paraId="3F758159" w14:textId="0E38ABDD" w:rsidR="00661913" w:rsidRPr="005C45B5" w:rsidRDefault="00661913" w:rsidP="005C45B5">
      <w:pPr>
        <w:autoSpaceDE w:val="0"/>
        <w:autoSpaceDN w:val="0"/>
        <w:adjustRightInd w:val="0"/>
        <w:ind w:left="96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KlausimuKonteineris VisiKlausimai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//Visų bendrai klausimų sąrašas</w:t>
      </w:r>
    </w:p>
    <w:p w14:paraId="19EFF80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260B872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34BBB4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Tuščias atstovybės konstruktorius</w:t>
      </w:r>
    </w:p>
    <w:p w14:paraId="2B5B844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0EE858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Atstovybe()</w:t>
      </w:r>
    </w:p>
    <w:p w14:paraId="0986C32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1F865FD"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16D59B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B170A1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DEBA519"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429759D"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Atstovybės konstruktorius</w:t>
      </w:r>
    </w:p>
    <w:p w14:paraId="7591F77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BCEFADF" w14:textId="17BD92DA"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 pavadinimas</w:t>
      </w:r>
      <w:r w:rsidRPr="005C45B5">
        <w:rPr>
          <w:rFonts w:ascii="Courier New" w:hAnsi="Courier New" w:cs="Courier New"/>
          <w:color w:val="808080"/>
          <w:sz w:val="20"/>
          <w:lang w:val="en-GB" w:eastAsia="lt-LT"/>
        </w:rPr>
        <w:t>&lt;/param&gt;</w:t>
      </w:r>
    </w:p>
    <w:p w14:paraId="4E7B463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Atstovybe(</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atstovybe)</w:t>
      </w:r>
    </w:p>
    <w:p w14:paraId="6A41293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0D6BACE"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AtstovybesPav = atstovybe;</w:t>
      </w:r>
    </w:p>
    <w:p w14:paraId="28C967E6"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KlausimuKonteineris();</w:t>
      </w:r>
    </w:p>
    <w:p w14:paraId="51A3AE1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KlausimaiSuVariantais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KlausimuKonteineris();</w:t>
      </w:r>
    </w:p>
    <w:p w14:paraId="0F5A391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MuzikiniaiKlausimai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KlausimuKonteineris();</w:t>
      </w:r>
    </w:p>
    <w:p w14:paraId="134C081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VisiKlausimai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KlausimuKonteineris();</w:t>
      </w:r>
    </w:p>
    <w:p w14:paraId="66DDFAD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CED10AD"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5DA59F6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DCDBB44" w14:textId="14677257" w:rsidR="00661913" w:rsidRPr="005C45B5" w:rsidRDefault="00661913" w:rsidP="00661913">
      <w:pPr>
        <w:ind w:firstLine="0"/>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5F9A2428" w14:textId="376A0758" w:rsidR="00661913" w:rsidRPr="005C45B5" w:rsidRDefault="00661913" w:rsidP="00661913">
      <w:pPr>
        <w:ind w:firstLine="0"/>
        <w:rPr>
          <w:rFonts w:ascii="Courier New" w:hAnsi="Courier New" w:cs="Courier New"/>
          <w:b/>
          <w:sz w:val="20"/>
        </w:rPr>
      </w:pPr>
    </w:p>
    <w:p w14:paraId="79A89BA0" w14:textId="17E6B151" w:rsidR="00661913" w:rsidRPr="005C45B5" w:rsidRDefault="00661913" w:rsidP="00661913">
      <w:pPr>
        <w:ind w:firstLine="0"/>
        <w:rPr>
          <w:rFonts w:ascii="Courier New" w:hAnsi="Courier New" w:cs="Courier New"/>
          <w:b/>
          <w:sz w:val="20"/>
          <w:lang w:val="en-GB" w:eastAsia="lt-LT"/>
        </w:rPr>
      </w:pPr>
      <w:r w:rsidRPr="005C45B5">
        <w:rPr>
          <w:rFonts w:ascii="Courier New" w:hAnsi="Courier New" w:cs="Courier New"/>
          <w:b/>
          <w:sz w:val="20"/>
          <w:lang w:val="en-GB" w:eastAsia="lt-LT"/>
        </w:rPr>
        <w:t>DaugiausiaKlausimuAtskirai.cs:</w:t>
      </w:r>
    </w:p>
    <w:p w14:paraId="082D3643" w14:textId="498766E8" w:rsidR="00661913" w:rsidRPr="005C45B5" w:rsidRDefault="00661913" w:rsidP="00661913">
      <w:pPr>
        <w:ind w:firstLine="0"/>
        <w:rPr>
          <w:rFonts w:ascii="Courier New" w:hAnsi="Courier New" w:cs="Courier New"/>
          <w:b/>
          <w:sz w:val="20"/>
          <w:lang w:val="en-GB" w:eastAsia="lt-LT"/>
        </w:rPr>
      </w:pPr>
    </w:p>
    <w:p w14:paraId="1344C30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4FFA51A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511AA43E"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061BCA0D"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7322FAE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2001951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77C16D5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528CA89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792C06E9"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9120DFC" w14:textId="5B93DD3D" w:rsidR="00661913" w:rsidRDefault="00661913" w:rsidP="00661913">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Klasėje saugomi autoriai, kiekvienoje atstovybėje parašę daugiausią </w:t>
      </w:r>
      <w:r w:rsidR="005C45B5">
        <w:rPr>
          <w:rFonts w:ascii="Courier New" w:hAnsi="Courier New" w:cs="Courier New"/>
          <w:color w:val="008000"/>
          <w:sz w:val="20"/>
          <w:lang w:val="en-GB" w:eastAsia="lt-LT"/>
        </w:rPr>
        <w:t xml:space="preserve"> </w:t>
      </w:r>
    </w:p>
    <w:p w14:paraId="529B5622" w14:textId="4E8757B5" w:rsidR="005C45B5" w:rsidRPr="005C45B5" w:rsidRDefault="005C45B5" w:rsidP="00661913">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5C45B5">
        <w:rPr>
          <w:rFonts w:ascii="Courier New" w:hAnsi="Courier New" w:cs="Courier New"/>
          <w:color w:val="008000"/>
          <w:sz w:val="20"/>
          <w:lang w:val="en-GB" w:eastAsia="lt-LT"/>
        </w:rPr>
        <w:t>klausimų</w:t>
      </w:r>
    </w:p>
    <w:p w14:paraId="34AF416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26D09D9"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DaugiausiaKlausimuAtskirai</w:t>
      </w:r>
    </w:p>
    <w:p w14:paraId="6C1FA63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5388AC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const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maxKiekis = 1000;  </w:t>
      </w:r>
      <w:r w:rsidRPr="005C45B5">
        <w:rPr>
          <w:rFonts w:ascii="Courier New" w:hAnsi="Courier New" w:cs="Courier New"/>
          <w:color w:val="008000"/>
          <w:sz w:val="20"/>
          <w:lang w:val="en-GB" w:eastAsia="lt-LT"/>
        </w:rPr>
        <w:t>//Didžiausias autorių kiekis</w:t>
      </w:r>
    </w:p>
    <w:p w14:paraId="35301B3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 Autoriai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//Autorių masyvas</w:t>
      </w:r>
    </w:p>
    <w:p w14:paraId="54F6481A" w14:textId="77777777" w:rsidR="005C45B5" w:rsidRDefault="00661913" w:rsidP="00661913">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005824C9"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AutoriuKiekis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//Kintamasis, </w:t>
      </w:r>
    </w:p>
    <w:p w14:paraId="5F003F93" w14:textId="797E4BB2" w:rsidR="005824C9" w:rsidRPr="005C45B5" w:rsidRDefault="005C45B5" w:rsidP="005C45B5">
      <w:pPr>
        <w:autoSpaceDE w:val="0"/>
        <w:autoSpaceDN w:val="0"/>
        <w:adjustRightInd w:val="0"/>
        <w:ind w:left="720"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661913" w:rsidRPr="005C45B5">
        <w:rPr>
          <w:rFonts w:ascii="Courier New" w:hAnsi="Courier New" w:cs="Courier New"/>
          <w:color w:val="008000"/>
          <w:sz w:val="20"/>
          <w:lang w:val="en-GB" w:eastAsia="lt-LT"/>
        </w:rPr>
        <w:t>nurodantis</w:t>
      </w:r>
      <w:r>
        <w:rPr>
          <w:rFonts w:ascii="Courier New" w:hAnsi="Courier New" w:cs="Courier New"/>
          <w:color w:val="008000"/>
          <w:sz w:val="20"/>
          <w:lang w:val="en-GB" w:eastAsia="lt-LT"/>
        </w:rPr>
        <w:t xml:space="preserve"> </w:t>
      </w:r>
      <w:r w:rsidR="00661913" w:rsidRPr="005C45B5">
        <w:rPr>
          <w:rFonts w:ascii="Courier New" w:hAnsi="Courier New" w:cs="Courier New"/>
          <w:color w:val="008000"/>
          <w:sz w:val="20"/>
          <w:lang w:val="en-GB" w:eastAsia="lt-LT"/>
        </w:rPr>
        <w:t>autorių kiek</w:t>
      </w:r>
      <w:r>
        <w:rPr>
          <w:rFonts w:ascii="Courier New" w:hAnsi="Courier New" w:cs="Courier New"/>
          <w:color w:val="008000"/>
          <w:sz w:val="20"/>
          <w:lang w:val="en-GB" w:eastAsia="lt-LT"/>
        </w:rPr>
        <w:t xml:space="preserve">į </w:t>
      </w:r>
      <w:r w:rsidR="005824C9" w:rsidRPr="005C45B5">
        <w:rPr>
          <w:rFonts w:ascii="Courier New" w:hAnsi="Courier New" w:cs="Courier New"/>
          <w:color w:val="008000"/>
          <w:sz w:val="20"/>
          <w:lang w:val="en-GB" w:eastAsia="lt-LT"/>
        </w:rPr>
        <w:t>masyve</w:t>
      </w:r>
    </w:p>
    <w:p w14:paraId="6DDFBCAA"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3B55AE0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103494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Klasės konstruktorius</w:t>
      </w:r>
    </w:p>
    <w:p w14:paraId="561FA5E6"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72C58BA"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DaugiausiaKlausimuAtskirai()</w:t>
      </w:r>
    </w:p>
    <w:p w14:paraId="1B5487D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4EB829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[maxKiekis];</w:t>
      </w:r>
    </w:p>
    <w:p w14:paraId="29FDCC0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AutoriuKiekis = 0;</w:t>
      </w:r>
    </w:p>
    <w:p w14:paraId="0887DA1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EC77AA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5B84224"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8CE15C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Prideda autorių prie sąrašo</w:t>
      </w:r>
    </w:p>
    <w:p w14:paraId="05263DB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719BDA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autoriausVardas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Autoriaus vardas</w:t>
      </w:r>
      <w:r w:rsidRPr="005C45B5">
        <w:rPr>
          <w:rFonts w:ascii="Courier New" w:hAnsi="Courier New" w:cs="Courier New"/>
          <w:color w:val="808080"/>
          <w:sz w:val="20"/>
          <w:lang w:val="en-GB" w:eastAsia="lt-LT"/>
        </w:rPr>
        <w:t>&lt;/param&gt;</w:t>
      </w:r>
    </w:p>
    <w:p w14:paraId="218E0118"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PridetiAutoriu(</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autoriausVardas)</w:t>
      </w:r>
    </w:p>
    <w:p w14:paraId="5FCCC37E"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D74A77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Autoriai[AutoriuKiekis++] = autoriausVardas;</w:t>
      </w:r>
    </w:p>
    <w:p w14:paraId="0F487EC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B3390B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3444D909"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0470C9B"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Paima autorių iš sąrašo</w:t>
      </w:r>
    </w:p>
    <w:p w14:paraId="50BB641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FFB684C"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indeksas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Konkreti vieta masyve</w:t>
      </w:r>
      <w:r w:rsidRPr="005C45B5">
        <w:rPr>
          <w:rFonts w:ascii="Courier New" w:hAnsi="Courier New" w:cs="Courier New"/>
          <w:color w:val="808080"/>
          <w:sz w:val="20"/>
          <w:lang w:val="en-GB" w:eastAsia="lt-LT"/>
        </w:rPr>
        <w:t>&lt;/param&gt;</w:t>
      </w:r>
    </w:p>
    <w:p w14:paraId="2ADD1051"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&lt;returns&gt;&lt;/returns&gt;</w:t>
      </w:r>
    </w:p>
    <w:p w14:paraId="7DC7ABB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GautiAutoriu(</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indeksas)</w:t>
      </w:r>
    </w:p>
    <w:p w14:paraId="7012B54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8C29C66"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Autoriai[indeksas];</w:t>
      </w:r>
    </w:p>
    <w:p w14:paraId="7CF6C2E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1A00D8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434E15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BB4CD5F"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Ištrina visus autorius iš masyvo</w:t>
      </w:r>
    </w:p>
    <w:p w14:paraId="7237936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91E7A62"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IstrintiAutorius()</w:t>
      </w:r>
    </w:p>
    <w:p w14:paraId="0149E2A3"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A884350"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AutoriuKiekis; i++)</w:t>
      </w:r>
    </w:p>
    <w:p w14:paraId="288AFB1A"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6CFEBC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Autoriai[i] = </w:t>
      </w:r>
      <w:r w:rsidRPr="005C45B5">
        <w:rPr>
          <w:rFonts w:ascii="Courier New" w:hAnsi="Courier New" w:cs="Courier New"/>
          <w:color w:val="0000FF"/>
          <w:sz w:val="20"/>
          <w:lang w:val="en-GB" w:eastAsia="lt-LT"/>
        </w:rPr>
        <w:t>null</w:t>
      </w:r>
      <w:r w:rsidRPr="005C45B5">
        <w:rPr>
          <w:rFonts w:ascii="Courier New" w:hAnsi="Courier New" w:cs="Courier New"/>
          <w:color w:val="000000"/>
          <w:sz w:val="20"/>
          <w:lang w:val="en-GB" w:eastAsia="lt-LT"/>
        </w:rPr>
        <w:t>;</w:t>
      </w:r>
    </w:p>
    <w:p w14:paraId="2194EC8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942ADF7"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p>
    <w:p w14:paraId="3E18BC0A"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AutoriuKiekis = 0;</w:t>
      </w:r>
    </w:p>
    <w:p w14:paraId="55F2A745"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5907E186" w14:textId="77777777" w:rsidR="00661913" w:rsidRPr="005C45B5" w:rsidRDefault="00661913" w:rsidP="00661913">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A839F75" w14:textId="36C444F6" w:rsidR="00661913" w:rsidRPr="005C45B5" w:rsidRDefault="00661913" w:rsidP="00661913">
      <w:pPr>
        <w:ind w:firstLine="0"/>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229672B3" w14:textId="00BB14FF" w:rsidR="005824C9" w:rsidRPr="005C45B5" w:rsidRDefault="005824C9" w:rsidP="00661913">
      <w:pPr>
        <w:ind w:firstLine="0"/>
        <w:rPr>
          <w:rFonts w:ascii="Courier New" w:hAnsi="Courier New" w:cs="Courier New"/>
          <w:b/>
          <w:sz w:val="20"/>
          <w:lang w:val="en-GB" w:eastAsia="lt-LT"/>
        </w:rPr>
      </w:pPr>
    </w:p>
    <w:p w14:paraId="2421378E" w14:textId="295D0FEA" w:rsidR="005824C9" w:rsidRPr="005C45B5" w:rsidRDefault="005824C9" w:rsidP="00661913">
      <w:pPr>
        <w:ind w:firstLine="0"/>
        <w:rPr>
          <w:rFonts w:ascii="Courier New" w:hAnsi="Courier New" w:cs="Courier New"/>
          <w:b/>
          <w:sz w:val="20"/>
          <w:lang w:val="en-GB" w:eastAsia="lt-LT"/>
        </w:rPr>
      </w:pPr>
    </w:p>
    <w:p w14:paraId="7238545E" w14:textId="76097FDC" w:rsidR="005824C9" w:rsidRPr="005C45B5" w:rsidRDefault="005824C9" w:rsidP="00661913">
      <w:pPr>
        <w:ind w:firstLine="0"/>
        <w:rPr>
          <w:rFonts w:ascii="Courier New" w:hAnsi="Courier New" w:cs="Courier New"/>
          <w:b/>
          <w:sz w:val="20"/>
          <w:lang w:val="en-GB" w:eastAsia="lt-LT"/>
        </w:rPr>
      </w:pPr>
    </w:p>
    <w:p w14:paraId="657B1E1F" w14:textId="133C7351" w:rsidR="005824C9" w:rsidRPr="005C45B5" w:rsidRDefault="005824C9" w:rsidP="00661913">
      <w:pPr>
        <w:ind w:firstLine="0"/>
        <w:rPr>
          <w:rFonts w:ascii="Courier New" w:hAnsi="Courier New" w:cs="Courier New"/>
          <w:b/>
          <w:sz w:val="20"/>
          <w:lang w:val="en-GB" w:eastAsia="lt-LT"/>
        </w:rPr>
      </w:pPr>
      <w:r w:rsidRPr="005C45B5">
        <w:rPr>
          <w:rFonts w:ascii="Courier New" w:hAnsi="Courier New" w:cs="Courier New"/>
          <w:b/>
          <w:sz w:val="20"/>
          <w:lang w:val="en-GB" w:eastAsia="lt-LT"/>
        </w:rPr>
        <w:t>DaugiausiaKlausimuBendrai.cs:</w:t>
      </w:r>
    </w:p>
    <w:p w14:paraId="1120B80E" w14:textId="2F41AB75" w:rsidR="005824C9" w:rsidRPr="005C45B5" w:rsidRDefault="005824C9" w:rsidP="00661913">
      <w:pPr>
        <w:ind w:firstLine="0"/>
        <w:rPr>
          <w:rFonts w:ascii="Courier New" w:hAnsi="Courier New" w:cs="Courier New"/>
          <w:b/>
          <w:sz w:val="20"/>
          <w:lang w:val="en-GB" w:eastAsia="lt-LT"/>
        </w:rPr>
      </w:pPr>
    </w:p>
    <w:p w14:paraId="4930E75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742718D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1AEFF69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02D3279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79A1A80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49B9451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639CFEB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18E5820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37B96F6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FF392B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Klasėje saugomas autorius, parašęs daugiausia klausimų</w:t>
      </w:r>
    </w:p>
    <w:p w14:paraId="1E51521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0C66E9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DaugiausiaKlausimuBendrai</w:t>
      </w:r>
    </w:p>
    <w:p w14:paraId="478D0F2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98A96B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const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maxKiekis = 1000; </w:t>
      </w:r>
      <w:r w:rsidRPr="005C45B5">
        <w:rPr>
          <w:rFonts w:ascii="Courier New" w:hAnsi="Courier New" w:cs="Courier New"/>
          <w:color w:val="008000"/>
          <w:sz w:val="20"/>
          <w:lang w:val="en-GB" w:eastAsia="lt-LT"/>
        </w:rPr>
        <w:t>//Didžiausias autorių skaičius</w:t>
      </w:r>
    </w:p>
    <w:p w14:paraId="24C4E4F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//Autorių masyvas</w:t>
      </w:r>
    </w:p>
    <w:p w14:paraId="55B56E95" w14:textId="77777777" w:rsidR="005C45B5" w:rsidRDefault="005824C9" w:rsidP="005824C9">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AutoriuKiekis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//Kintamasis, </w:t>
      </w:r>
    </w:p>
    <w:p w14:paraId="09EAD3BD" w14:textId="186CCC7D" w:rsidR="005824C9" w:rsidRPr="005C45B5" w:rsidRDefault="005C45B5" w:rsidP="005C45B5">
      <w:pPr>
        <w:autoSpaceDE w:val="0"/>
        <w:autoSpaceDN w:val="0"/>
        <w:adjustRightInd w:val="0"/>
        <w:ind w:left="720"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nurodantis</w:t>
      </w: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kiek yra autorių masyve</w:t>
      </w:r>
    </w:p>
    <w:p w14:paraId="5C5D939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0CF3B99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D24608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Klasės konstruktorius</w:t>
      </w:r>
    </w:p>
    <w:p w14:paraId="7797E02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87E17C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DaugiausiaKlausimuBendrai()</w:t>
      </w:r>
    </w:p>
    <w:p w14:paraId="3861D86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CB87F8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[maxKiekis];</w:t>
      </w:r>
    </w:p>
    <w:p w14:paraId="6D002A4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AutoriuKiekis = 0;</w:t>
      </w:r>
    </w:p>
    <w:p w14:paraId="3A633C1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C0504B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792A97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07BEA9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Prideda autorių į masyvą</w:t>
      </w:r>
    </w:p>
    <w:p w14:paraId="7CE24FD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11E719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vardas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Autoriaus vardas</w:t>
      </w:r>
      <w:r w:rsidRPr="005C45B5">
        <w:rPr>
          <w:rFonts w:ascii="Courier New" w:hAnsi="Courier New" w:cs="Courier New"/>
          <w:color w:val="808080"/>
          <w:sz w:val="20"/>
          <w:lang w:val="en-GB" w:eastAsia="lt-LT"/>
        </w:rPr>
        <w:t>&lt;/param&gt;</w:t>
      </w:r>
    </w:p>
    <w:p w14:paraId="57F81FB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PridetiAutoriu(</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vardas)</w:t>
      </w:r>
    </w:p>
    <w:p w14:paraId="64E4BCD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62D616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Autoriai[AutoriuKiekis++] = vardas;</w:t>
      </w:r>
    </w:p>
    <w:p w14:paraId="05FE18A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00400D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34A18AA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451123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Paima autorių iš masyvo</w:t>
      </w:r>
    </w:p>
    <w:p w14:paraId="2535B99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91CB42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indeksas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Konkreti autoriaus vieta masyve</w:t>
      </w:r>
      <w:r w:rsidRPr="005C45B5">
        <w:rPr>
          <w:rFonts w:ascii="Courier New" w:hAnsi="Courier New" w:cs="Courier New"/>
          <w:color w:val="808080"/>
          <w:sz w:val="20"/>
          <w:lang w:val="en-GB" w:eastAsia="lt-LT"/>
        </w:rPr>
        <w:t>&lt;/param&gt;</w:t>
      </w:r>
    </w:p>
    <w:p w14:paraId="7D36F38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&lt;returns&gt;&lt;/returns&gt;</w:t>
      </w:r>
    </w:p>
    <w:p w14:paraId="402A21B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GautiAutoriu(</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indeksas)</w:t>
      </w:r>
    </w:p>
    <w:p w14:paraId="2B5CD95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40A2F8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Autoriai[indeksas];</w:t>
      </w:r>
    </w:p>
    <w:p w14:paraId="35CF0B5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2F3D22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3ED1835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6A9BA9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Ištrina autorius iš sąrašo</w:t>
      </w:r>
    </w:p>
    <w:p w14:paraId="3868F07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CDE513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IstrintiAutorius()</w:t>
      </w:r>
    </w:p>
    <w:p w14:paraId="67DD623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30EF37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AutoriuKiekis; i++)</w:t>
      </w:r>
    </w:p>
    <w:p w14:paraId="5F9FCBC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058F16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Autoriai[i] = </w:t>
      </w:r>
      <w:r w:rsidRPr="005C45B5">
        <w:rPr>
          <w:rFonts w:ascii="Courier New" w:hAnsi="Courier New" w:cs="Courier New"/>
          <w:color w:val="0000FF"/>
          <w:sz w:val="20"/>
          <w:lang w:val="en-GB" w:eastAsia="lt-LT"/>
        </w:rPr>
        <w:t>null</w:t>
      </w:r>
      <w:r w:rsidRPr="005C45B5">
        <w:rPr>
          <w:rFonts w:ascii="Courier New" w:hAnsi="Courier New" w:cs="Courier New"/>
          <w:color w:val="000000"/>
          <w:sz w:val="20"/>
          <w:lang w:val="en-GB" w:eastAsia="lt-LT"/>
        </w:rPr>
        <w:t>;</w:t>
      </w:r>
    </w:p>
    <w:p w14:paraId="3F30BB2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B899C3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793BC9C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AutoriuKiekis = 0;</w:t>
      </w:r>
    </w:p>
    <w:p w14:paraId="05B85CD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CCE68A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6592235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261A0EF" w14:textId="301E100E"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metodas grąžina didžiausią klausimų skaičių iš visų atstovybių</w:t>
      </w:r>
    </w:p>
    <w:p w14:paraId="6667C7B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666927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Atsovybė</w:t>
      </w:r>
      <w:r w:rsidRPr="005C45B5">
        <w:rPr>
          <w:rFonts w:ascii="Courier New" w:hAnsi="Courier New" w:cs="Courier New"/>
          <w:color w:val="808080"/>
          <w:sz w:val="20"/>
          <w:lang w:val="en-GB" w:eastAsia="lt-LT"/>
        </w:rPr>
        <w:t>&lt;/param&gt;</w:t>
      </w:r>
    </w:p>
    <w:p w14:paraId="180E0C9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klausimuSkaicius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Klausimų skaičius</w:t>
      </w:r>
      <w:r w:rsidRPr="005C45B5">
        <w:rPr>
          <w:rFonts w:ascii="Courier New" w:hAnsi="Courier New" w:cs="Courier New"/>
          <w:color w:val="808080"/>
          <w:sz w:val="20"/>
          <w:lang w:val="en-GB" w:eastAsia="lt-LT"/>
        </w:rPr>
        <w:t>&lt;/param&gt;</w:t>
      </w:r>
    </w:p>
    <w:p w14:paraId="6E06C90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&lt;returns&gt;&lt;/returns&gt;</w:t>
      </w:r>
    </w:p>
    <w:p w14:paraId="28126C3B" w14:textId="77777777" w:rsid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DaugiausiaiAtstovybejPaieska(Atstovybe atstovybe, </w:t>
      </w:r>
    </w:p>
    <w:p w14:paraId="155A5A19" w14:textId="4CF5F92C" w:rsidR="005824C9" w:rsidRPr="005C45B5" w:rsidRDefault="005C45B5" w:rsidP="005C45B5">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824C9" w:rsidRPr="005C45B5">
        <w:rPr>
          <w:rFonts w:ascii="Courier New" w:hAnsi="Courier New" w:cs="Courier New"/>
          <w:color w:val="0000FF"/>
          <w:sz w:val="20"/>
          <w:lang w:val="en-GB" w:eastAsia="lt-LT"/>
        </w:rPr>
        <w:t>int</w:t>
      </w:r>
      <w:r w:rsidR="005824C9" w:rsidRPr="005C45B5">
        <w:rPr>
          <w:rFonts w:ascii="Courier New" w:hAnsi="Courier New" w:cs="Courier New"/>
          <w:color w:val="000000"/>
          <w:sz w:val="20"/>
          <w:lang w:val="en-GB" w:eastAsia="lt-LT"/>
        </w:rPr>
        <w:t xml:space="preserve"> klausimuSkaicius)</w:t>
      </w:r>
    </w:p>
    <w:p w14:paraId="463F3B0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2C8ACD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laikinasKlausimuSkaicius;</w:t>
      </w:r>
    </w:p>
    <w:p w14:paraId="679AEB5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vardas;</w:t>
      </w:r>
    </w:p>
    <w:p w14:paraId="3D43A73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67732A2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atstovybe.VisiKlausimai.Kiekis; i++)</w:t>
      </w:r>
    </w:p>
    <w:p w14:paraId="4824B19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2BEF4F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 = 1;</w:t>
      </w:r>
    </w:p>
    <w:p w14:paraId="32C9215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vardas = atstovybe.VisiKlausimai.GautiKlausima(i).Autorius;</w:t>
      </w:r>
    </w:p>
    <w:p w14:paraId="690FFBF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542F16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i + 1; j &lt; atstovybe.VisiKlausimai.Kiekis; j++)</w:t>
      </w:r>
    </w:p>
    <w:p w14:paraId="1433C3C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0E97398" w14:textId="7067FEBE" w:rsidR="005824C9" w:rsidRPr="005C45B5" w:rsidRDefault="005824C9" w:rsidP="005C45B5">
      <w:pPr>
        <w:autoSpaceDE w:val="0"/>
        <w:autoSpaceDN w:val="0"/>
        <w:adjustRightInd w:val="0"/>
        <w:ind w:left="216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(vardas == atstovybe.VisiKlausimai.GautiKlausima(j).Autorius)</w:t>
      </w:r>
    </w:p>
    <w:p w14:paraId="370455B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w:t>
      </w:r>
    </w:p>
    <w:p w14:paraId="3C5898C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DEAFC7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AE33A3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(laikinasKlausimuSkaicius &gt; klausimuSkaicius)</w:t>
      </w:r>
    </w:p>
    <w:p w14:paraId="6A3D2E8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82F46D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klausimuSkaicius = laikinasKlausimuSkaicius;</w:t>
      </w:r>
    </w:p>
    <w:p w14:paraId="58BC7BD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IstrintiAutorius();</w:t>
      </w:r>
    </w:p>
    <w:p w14:paraId="51E8D97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PridetiAutoriu(vardas);</w:t>
      </w:r>
    </w:p>
    <w:p w14:paraId="6CEBF16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2985B87" w14:textId="4A707EC1"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(laikinasKlausimuSkaicius == klausimuSkaicius &amp;&amp;</w:t>
      </w:r>
    </w:p>
    <w:p w14:paraId="58BB9398" w14:textId="25E20DA0"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ab/>
      </w:r>
      <w:r w:rsidRPr="005C45B5">
        <w:rPr>
          <w:rFonts w:ascii="Courier New" w:hAnsi="Courier New" w:cs="Courier New"/>
          <w:color w:val="000000"/>
          <w:sz w:val="20"/>
          <w:lang w:val="en-GB" w:eastAsia="lt-LT"/>
        </w:rPr>
        <w:tab/>
        <w:t xml:space="preserve">  </w:t>
      </w:r>
      <w:r w:rsidR="005C45B5">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!Autoriai.Contains(vardas))</w:t>
      </w:r>
    </w:p>
    <w:p w14:paraId="19FC079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BAD7A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PridetiAutoriu(vardas);</w:t>
      </w:r>
    </w:p>
    <w:p w14:paraId="3EF038A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0BA127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D62669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6306C47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klausimuSkaicius;</w:t>
      </w:r>
    </w:p>
    <w:p w14:paraId="15ACBF2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F2D5F6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AB0F8E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248DE7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08BC92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DAFFCE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55B6E17" w14:textId="6AC0A469" w:rsidR="005824C9" w:rsidRPr="005C45B5" w:rsidRDefault="005824C9" w:rsidP="005824C9">
      <w:pPr>
        <w:ind w:firstLine="0"/>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7B7039DD" w14:textId="1B68DECE" w:rsidR="005824C9" w:rsidRPr="005C45B5" w:rsidRDefault="005824C9" w:rsidP="005824C9">
      <w:pPr>
        <w:ind w:firstLine="0"/>
        <w:rPr>
          <w:rFonts w:ascii="Courier New" w:hAnsi="Courier New" w:cs="Courier New"/>
          <w:b/>
          <w:sz w:val="20"/>
          <w:lang w:val="en-GB" w:eastAsia="lt-LT"/>
        </w:rPr>
      </w:pPr>
    </w:p>
    <w:p w14:paraId="213840B5" w14:textId="12689E77" w:rsidR="005824C9" w:rsidRPr="005C45B5" w:rsidRDefault="005824C9" w:rsidP="005824C9">
      <w:pPr>
        <w:ind w:firstLine="0"/>
        <w:rPr>
          <w:rFonts w:ascii="Courier New" w:hAnsi="Courier New" w:cs="Courier New"/>
          <w:b/>
          <w:sz w:val="20"/>
          <w:lang w:val="en-GB" w:eastAsia="lt-LT"/>
        </w:rPr>
      </w:pPr>
      <w:r w:rsidRPr="005C45B5">
        <w:rPr>
          <w:rFonts w:ascii="Courier New" w:hAnsi="Courier New" w:cs="Courier New"/>
          <w:b/>
          <w:sz w:val="20"/>
          <w:lang w:val="en-GB" w:eastAsia="lt-LT"/>
        </w:rPr>
        <w:t>Klausimas.cs:</w:t>
      </w:r>
    </w:p>
    <w:p w14:paraId="52940722" w14:textId="13E27D45" w:rsidR="005824C9" w:rsidRPr="005C45B5" w:rsidRDefault="005824C9" w:rsidP="005824C9">
      <w:pPr>
        <w:ind w:firstLine="0"/>
        <w:rPr>
          <w:rFonts w:ascii="Courier New" w:hAnsi="Courier New" w:cs="Courier New"/>
          <w:b/>
          <w:sz w:val="20"/>
          <w:lang w:val="en-GB" w:eastAsia="lt-LT"/>
        </w:rPr>
      </w:pPr>
    </w:p>
    <w:p w14:paraId="69940EB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7005E94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2DD2743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7DC09FA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61BA467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System.IO;</w:t>
      </w:r>
    </w:p>
    <w:p w14:paraId="422E8AC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0E8E4FE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049B39F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520A85C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78BBEC9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C70B5B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 kurioje yra sukurti parametrai apibūdinantis klausimą be variantų</w:t>
      </w:r>
    </w:p>
    <w:p w14:paraId="6AF7614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F5BC50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Klausimas</w:t>
      </w:r>
    </w:p>
    <w:p w14:paraId="6EA338B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6C2EE9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//Klausimo tema</w:t>
      </w:r>
    </w:p>
    <w:p w14:paraId="7F48D0E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//Klausimo sudėtingumas</w:t>
      </w:r>
    </w:p>
    <w:p w14:paraId="27822B6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//Klausimo autorius</w:t>
      </w:r>
    </w:p>
    <w:p w14:paraId="47C78BA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KlausimoTekstas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//Klausimo tekstas</w:t>
      </w:r>
    </w:p>
    <w:p w14:paraId="420867C7" w14:textId="77777777" w:rsidR="005C45B5" w:rsidRDefault="005824C9" w:rsidP="005824C9">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lastRenderedPageBreak/>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 xml:space="preserve">//Teisingas atsakymas </w:t>
      </w:r>
    </w:p>
    <w:p w14:paraId="4D451D7F" w14:textId="44664FF5" w:rsidR="005824C9" w:rsidRPr="005C45B5" w:rsidRDefault="005C45B5" w:rsidP="005824C9">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į klausimą</w:t>
      </w:r>
    </w:p>
    <w:p w14:paraId="6F8961D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//Gaunami balai</w:t>
      </w:r>
    </w:p>
    <w:p w14:paraId="047B1A4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01ABA68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11F69B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Konstruktorius</w:t>
      </w:r>
    </w:p>
    <w:p w14:paraId="1D2897C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953CAD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tema</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Klausimo tema</w:t>
      </w:r>
      <w:r w:rsidRPr="005C45B5">
        <w:rPr>
          <w:rFonts w:ascii="Courier New" w:hAnsi="Courier New" w:cs="Courier New"/>
          <w:color w:val="808080"/>
          <w:sz w:val="20"/>
          <w:lang w:val="en-GB" w:eastAsia="lt-LT"/>
        </w:rPr>
        <w:t>&lt;/param&gt;</w:t>
      </w:r>
    </w:p>
    <w:p w14:paraId="5E9A801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sudetingumas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Klausimo sudėtingumas</w:t>
      </w:r>
      <w:r w:rsidRPr="005C45B5">
        <w:rPr>
          <w:rFonts w:ascii="Courier New" w:hAnsi="Courier New" w:cs="Courier New"/>
          <w:color w:val="808080"/>
          <w:sz w:val="20"/>
          <w:lang w:val="en-GB" w:eastAsia="lt-LT"/>
        </w:rPr>
        <w:t>&lt;/param&gt;</w:t>
      </w:r>
    </w:p>
    <w:p w14:paraId="6831ADB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Klausimo autorius</w:t>
      </w:r>
      <w:r w:rsidRPr="005C45B5">
        <w:rPr>
          <w:rFonts w:ascii="Courier New" w:hAnsi="Courier New" w:cs="Courier New"/>
          <w:color w:val="808080"/>
          <w:sz w:val="20"/>
          <w:lang w:val="en-GB" w:eastAsia="lt-LT"/>
        </w:rPr>
        <w:t>&lt;/param&gt;</w:t>
      </w:r>
    </w:p>
    <w:p w14:paraId="54E2A69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klausimoTekstas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Klausimas</w:t>
      </w:r>
      <w:r w:rsidRPr="005C45B5">
        <w:rPr>
          <w:rFonts w:ascii="Courier New" w:hAnsi="Courier New" w:cs="Courier New"/>
          <w:color w:val="808080"/>
          <w:sz w:val="20"/>
          <w:lang w:val="en-GB" w:eastAsia="lt-LT"/>
        </w:rPr>
        <w:t>&lt;/param&gt;</w:t>
      </w:r>
    </w:p>
    <w:p w14:paraId="161CD50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teisingasAtsakymas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Teisingas klausimo atsakymas</w:t>
      </w:r>
      <w:r w:rsidRPr="005C45B5">
        <w:rPr>
          <w:rFonts w:ascii="Courier New" w:hAnsi="Courier New" w:cs="Courier New"/>
          <w:color w:val="808080"/>
          <w:sz w:val="20"/>
          <w:lang w:val="en-GB" w:eastAsia="lt-LT"/>
        </w:rPr>
        <w:t>&lt;/param&gt;</w:t>
      </w:r>
    </w:p>
    <w:p w14:paraId="656A4271" w14:textId="77777777" w:rsidR="005C45B5" w:rsidRDefault="005824C9" w:rsidP="005824C9">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balai</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 xml:space="preserve">Balai skiriami už teisinga atsakyma </w:t>
      </w:r>
    </w:p>
    <w:p w14:paraId="6B254AE7" w14:textId="5446EEC6" w:rsidR="005824C9" w:rsidRPr="005C45B5" w:rsidRDefault="005C45B5" w:rsidP="005824C9">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į klausimą</w:t>
      </w:r>
      <w:r w:rsidR="005824C9" w:rsidRPr="005C45B5">
        <w:rPr>
          <w:rFonts w:ascii="Courier New" w:hAnsi="Courier New" w:cs="Courier New"/>
          <w:color w:val="808080"/>
          <w:sz w:val="20"/>
          <w:lang w:val="en-GB" w:eastAsia="lt-LT"/>
        </w:rPr>
        <w:t>&lt;/param&gt;</w:t>
      </w:r>
    </w:p>
    <w:p w14:paraId="6521E60C"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Klausimas(</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w:t>
      </w:r>
    </w:p>
    <w:p w14:paraId="10B76633" w14:textId="40430283" w:rsidR="005824C9" w:rsidRPr="005C45B5" w:rsidRDefault="005824C9" w:rsidP="005824C9">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 xml:space="preserve"> </w:t>
      </w:r>
      <w:r w:rsidR="005C45B5">
        <w:rPr>
          <w:rFonts w:ascii="Courier New" w:hAnsi="Courier New" w:cs="Courier New"/>
          <w:color w:val="0000FF"/>
          <w:sz w:val="20"/>
          <w:lang w:val="en-GB" w:eastAsia="lt-LT"/>
        </w:rPr>
        <w:t xml:space="preserve"> </w:t>
      </w:r>
      <w:r w:rsidRPr="005C45B5">
        <w:rPr>
          <w:rFonts w:ascii="Courier New" w:hAnsi="Courier New" w:cs="Courier New"/>
          <w:color w:val="0000FF"/>
          <w:sz w:val="20"/>
          <w:lang w:val="en-GB" w:eastAsia="lt-LT"/>
        </w:rPr>
        <w:t xml:space="preserve">string </w:t>
      </w:r>
      <w:r w:rsidRPr="005C45B5">
        <w:rPr>
          <w:rFonts w:ascii="Courier New" w:hAnsi="Courier New" w:cs="Courier New"/>
          <w:color w:val="000000"/>
          <w:sz w:val="20"/>
          <w:lang w:val="en-GB" w:eastAsia="lt-LT"/>
        </w:rPr>
        <w:t xml:space="preserve">klausimoTekstas,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w:t>
      </w:r>
    </w:p>
    <w:p w14:paraId="66D863C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677C9E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 tema;</w:t>
      </w:r>
    </w:p>
    <w:p w14:paraId="0C89F7F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Sudetingumas = sudetingumas;</w:t>
      </w:r>
    </w:p>
    <w:p w14:paraId="23F99B8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Autorius = autorius;</w:t>
      </w:r>
    </w:p>
    <w:p w14:paraId="39D0BF7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KlausimoTekstas = klausimoTekstas;</w:t>
      </w:r>
    </w:p>
    <w:p w14:paraId="184D48B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TeisingasAtsakymas = teisingasAtsakymas;</w:t>
      </w:r>
    </w:p>
    <w:p w14:paraId="67EC49B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Balai = balai;</w:t>
      </w:r>
    </w:p>
    <w:p w14:paraId="6ED496C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CA9D51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A61C4F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3CE860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Equals užklojimas</w:t>
      </w:r>
    </w:p>
    <w:p w14:paraId="44F7D6B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2F5EC9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kitas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Lyginamasis klausimas be variantų</w:t>
      </w:r>
      <w:r w:rsidRPr="005C45B5">
        <w:rPr>
          <w:rFonts w:ascii="Courier New" w:hAnsi="Courier New" w:cs="Courier New"/>
          <w:color w:val="808080"/>
          <w:sz w:val="20"/>
          <w:lang w:val="en-GB" w:eastAsia="lt-LT"/>
        </w:rPr>
        <w:t>&lt;/param&gt;</w:t>
      </w:r>
    </w:p>
    <w:p w14:paraId="5F827E8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palyginimas</w:t>
      </w:r>
      <w:r w:rsidRPr="005C45B5">
        <w:rPr>
          <w:rFonts w:ascii="Courier New" w:hAnsi="Courier New" w:cs="Courier New"/>
          <w:color w:val="808080"/>
          <w:sz w:val="20"/>
          <w:lang w:val="en-GB" w:eastAsia="lt-LT"/>
        </w:rPr>
        <w:t>&lt;/returns&gt;</w:t>
      </w:r>
    </w:p>
    <w:p w14:paraId="2C3DC07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bool</w:t>
      </w:r>
      <w:r w:rsidRPr="005C45B5">
        <w:rPr>
          <w:rFonts w:ascii="Courier New" w:hAnsi="Courier New" w:cs="Courier New"/>
          <w:color w:val="000000"/>
          <w:sz w:val="20"/>
          <w:lang w:val="en-GB" w:eastAsia="lt-LT"/>
        </w:rPr>
        <w:t xml:space="preserve"> Equals(Klausimas kitas)</w:t>
      </w:r>
    </w:p>
    <w:p w14:paraId="580D558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296A35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KlausimoTekstas == kitas.KlausimoTekstas;</w:t>
      </w:r>
    </w:p>
    <w:p w14:paraId="3803FF4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C65A1D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31FD599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F61E19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ToString užklojimas</w:t>
      </w:r>
    </w:p>
    <w:p w14:paraId="49178C5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276F811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šablonas</w:t>
      </w:r>
      <w:r w:rsidRPr="005C45B5">
        <w:rPr>
          <w:rFonts w:ascii="Courier New" w:hAnsi="Courier New" w:cs="Courier New"/>
          <w:color w:val="808080"/>
          <w:sz w:val="20"/>
          <w:lang w:val="en-GB" w:eastAsia="lt-LT"/>
        </w:rPr>
        <w:t>&lt;/returns&gt;</w:t>
      </w:r>
    </w:p>
    <w:p w14:paraId="7BB8B5A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override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ToString()</w:t>
      </w:r>
    </w:p>
    <w:p w14:paraId="781EE25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408E5B6" w14:textId="77777777" w:rsidR="005C45B5" w:rsidRDefault="005824C9" w:rsidP="005824C9">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String.Format(</w:t>
      </w:r>
      <w:r w:rsidRPr="005C45B5">
        <w:rPr>
          <w:rFonts w:ascii="Courier New" w:hAnsi="Courier New" w:cs="Courier New"/>
          <w:color w:val="A31515"/>
          <w:sz w:val="20"/>
          <w:lang w:val="en-GB" w:eastAsia="lt-LT"/>
        </w:rPr>
        <w:t xml:space="preserve">"| {0, -24} | {1, -12} | {2, -23} | {3, -149} </w:t>
      </w:r>
    </w:p>
    <w:p w14:paraId="53DE6033" w14:textId="72697F3C" w:rsidR="005824C9" w:rsidRPr="005C45B5" w:rsidRDefault="005C45B5" w:rsidP="005C45B5">
      <w:pPr>
        <w:autoSpaceDE w:val="0"/>
        <w:autoSpaceDN w:val="0"/>
        <w:adjustRightInd w:val="0"/>
        <w:ind w:firstLine="0"/>
        <w:jc w:val="left"/>
        <w:rPr>
          <w:rFonts w:ascii="Courier New" w:hAnsi="Courier New" w:cs="Courier New"/>
          <w:color w:val="A31515"/>
          <w:sz w:val="20"/>
          <w:lang w:val="en-GB" w:eastAsia="lt-LT"/>
        </w:rPr>
      </w:pPr>
      <w:r>
        <w:rPr>
          <w:rFonts w:ascii="Courier New" w:hAnsi="Courier New" w:cs="Courier New"/>
          <w:color w:val="A31515"/>
          <w:sz w:val="20"/>
          <w:lang w:val="en-GB" w:eastAsia="lt-LT"/>
        </w:rPr>
        <w:t xml:space="preserve">            </w:t>
      </w:r>
      <w:r w:rsidR="005824C9" w:rsidRPr="005C45B5">
        <w:rPr>
          <w:rFonts w:ascii="Courier New" w:hAnsi="Courier New" w:cs="Courier New"/>
          <w:color w:val="A31515"/>
          <w:sz w:val="20"/>
          <w:lang w:val="en-GB" w:eastAsia="lt-LT"/>
        </w:rPr>
        <w:t>| {4, -90} | {5, -35} | {6, -5} | {7, -20} |"</w:t>
      </w:r>
      <w:r w:rsidR="005824C9" w:rsidRPr="005C45B5">
        <w:rPr>
          <w:rFonts w:ascii="Courier New" w:hAnsi="Courier New" w:cs="Courier New"/>
          <w:color w:val="000000"/>
          <w:sz w:val="20"/>
          <w:lang w:val="en-GB" w:eastAsia="lt-LT"/>
        </w:rPr>
        <w:t>,</w:t>
      </w:r>
    </w:p>
    <w:p w14:paraId="4F0C3AA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Sudetingumas, Autorius, KlausimoTekstas,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 </w:t>
      </w:r>
    </w:p>
    <w:p w14:paraId="151D65B6" w14:textId="54430AF8" w:rsidR="005824C9" w:rsidRPr="005C45B5" w:rsidRDefault="005824C9" w:rsidP="005824C9">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5C45B5">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 xml:space="preserve">TeisingasAtsakymas, Balai,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23D3C12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DA593F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2EC7257" w14:textId="27666B38" w:rsidR="005824C9" w:rsidRPr="005C45B5" w:rsidRDefault="005824C9" w:rsidP="005824C9">
      <w:pPr>
        <w:ind w:firstLine="0"/>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1F2C14F1" w14:textId="792C33F8" w:rsidR="005824C9" w:rsidRPr="005C45B5" w:rsidRDefault="005824C9" w:rsidP="005824C9">
      <w:pPr>
        <w:ind w:firstLine="0"/>
        <w:rPr>
          <w:rFonts w:ascii="Courier New" w:hAnsi="Courier New" w:cs="Courier New"/>
          <w:b/>
          <w:sz w:val="20"/>
          <w:lang w:val="en-GB" w:eastAsia="lt-LT"/>
        </w:rPr>
      </w:pPr>
    </w:p>
    <w:p w14:paraId="2FD2A9CE" w14:textId="16E26B51" w:rsidR="005824C9" w:rsidRPr="005C45B5" w:rsidRDefault="005824C9" w:rsidP="005824C9">
      <w:pPr>
        <w:ind w:firstLine="0"/>
        <w:rPr>
          <w:rFonts w:ascii="Courier New" w:hAnsi="Courier New" w:cs="Courier New"/>
          <w:b/>
          <w:sz w:val="20"/>
          <w:lang w:val="en-GB" w:eastAsia="lt-LT"/>
        </w:rPr>
      </w:pPr>
      <w:r w:rsidRPr="005C45B5">
        <w:rPr>
          <w:rFonts w:ascii="Courier New" w:hAnsi="Courier New" w:cs="Courier New"/>
          <w:b/>
          <w:sz w:val="20"/>
          <w:lang w:val="en-GB" w:eastAsia="lt-LT"/>
        </w:rPr>
        <w:t>KlausimasSuVariantais.cs:</w:t>
      </w:r>
    </w:p>
    <w:p w14:paraId="073BC232" w14:textId="1A959B62" w:rsidR="005824C9" w:rsidRPr="005C45B5" w:rsidRDefault="005824C9" w:rsidP="005824C9">
      <w:pPr>
        <w:ind w:firstLine="0"/>
        <w:rPr>
          <w:rFonts w:ascii="Courier New" w:hAnsi="Courier New" w:cs="Courier New"/>
          <w:b/>
          <w:sz w:val="20"/>
          <w:lang w:val="en-GB" w:eastAsia="lt-LT"/>
        </w:rPr>
      </w:pPr>
    </w:p>
    <w:p w14:paraId="20F2E02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208DC77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7A29A01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29EF118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5380686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0031CA4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112ABD2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2FA61D3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12BC803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4E72EE1" w14:textId="77777777" w:rsidR="005C45B5" w:rsidRDefault="005824C9" w:rsidP="005824C9">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 kuri paveldi Klausimas klasę, ir yra skirta klausimui su </w:t>
      </w:r>
    </w:p>
    <w:p w14:paraId="6490705C" w14:textId="41B7EB1D" w:rsidR="005824C9" w:rsidRPr="005C45B5" w:rsidRDefault="005C45B5" w:rsidP="005824C9">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 xml:space="preserve">variantais </w:t>
      </w:r>
      <w:r>
        <w:rPr>
          <w:rFonts w:ascii="Courier New" w:hAnsi="Courier New" w:cs="Courier New"/>
          <w:color w:val="008000"/>
          <w:sz w:val="20"/>
          <w:lang w:val="en-GB" w:eastAsia="lt-LT"/>
        </w:rPr>
        <w:t xml:space="preserve"> </w:t>
      </w:r>
      <w:r w:rsidR="005824C9" w:rsidRPr="005C45B5">
        <w:rPr>
          <w:rFonts w:ascii="Courier New" w:hAnsi="Courier New" w:cs="Courier New"/>
          <w:color w:val="008000"/>
          <w:sz w:val="20"/>
          <w:lang w:val="en-GB" w:eastAsia="lt-LT"/>
        </w:rPr>
        <w:t>apibūdinti</w:t>
      </w:r>
    </w:p>
    <w:p w14:paraId="14336F3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43E32C7" w14:textId="671F05B1"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KlausimasSuVariantais</w:t>
      </w:r>
      <w:r w:rsidRPr="005C45B5">
        <w:rPr>
          <w:rFonts w:ascii="Courier New" w:hAnsi="Courier New" w:cs="Courier New"/>
          <w:color w:val="000000"/>
          <w:sz w:val="20"/>
          <w:lang w:val="en-GB" w:eastAsia="lt-LT"/>
        </w:rPr>
        <w:t xml:space="preserve"> : Klausimas</w:t>
      </w:r>
    </w:p>
    <w:p w14:paraId="312EACB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6A40F8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AtsakymoVariantai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//Atsakymo variantai</w:t>
      </w:r>
    </w:p>
    <w:p w14:paraId="3EF50A0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598EBA22"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387936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KlausimoSuVariantais konstruktorius</w:t>
      </w:r>
    </w:p>
    <w:p w14:paraId="132EA33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F387C2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tema</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Tema</w:t>
      </w:r>
      <w:r w:rsidRPr="005C45B5">
        <w:rPr>
          <w:rFonts w:ascii="Courier New" w:hAnsi="Courier New" w:cs="Courier New"/>
          <w:color w:val="808080"/>
          <w:sz w:val="20"/>
          <w:lang w:val="en-GB" w:eastAsia="lt-LT"/>
        </w:rPr>
        <w:t>&lt;/param&gt;</w:t>
      </w:r>
    </w:p>
    <w:p w14:paraId="34FFB1B8"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sudetingumas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Sudėtingumas</w:t>
      </w:r>
      <w:r w:rsidRPr="005C45B5">
        <w:rPr>
          <w:rFonts w:ascii="Courier New" w:hAnsi="Courier New" w:cs="Courier New"/>
          <w:color w:val="808080"/>
          <w:sz w:val="20"/>
          <w:lang w:val="en-GB" w:eastAsia="lt-LT"/>
        </w:rPr>
        <w:t>&lt;/param&gt;</w:t>
      </w:r>
    </w:p>
    <w:p w14:paraId="5051B9A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Autorius</w:t>
      </w:r>
      <w:r w:rsidRPr="005C45B5">
        <w:rPr>
          <w:rFonts w:ascii="Courier New" w:hAnsi="Courier New" w:cs="Courier New"/>
          <w:color w:val="808080"/>
          <w:sz w:val="20"/>
          <w:lang w:val="en-GB" w:eastAsia="lt-LT"/>
        </w:rPr>
        <w:t>&lt;/param&gt;</w:t>
      </w:r>
    </w:p>
    <w:p w14:paraId="6A4D403E"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klausimoTekstas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Klausimo Tekstas</w:t>
      </w:r>
      <w:r w:rsidRPr="005C45B5">
        <w:rPr>
          <w:rFonts w:ascii="Courier New" w:hAnsi="Courier New" w:cs="Courier New"/>
          <w:color w:val="808080"/>
          <w:sz w:val="20"/>
          <w:lang w:val="en-GB" w:eastAsia="lt-LT"/>
        </w:rPr>
        <w:t>&lt;/param&gt;</w:t>
      </w:r>
    </w:p>
    <w:p w14:paraId="30A68A4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atsakymoVariantai</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Atsakymo variantai</w:t>
      </w:r>
      <w:r w:rsidRPr="005C45B5">
        <w:rPr>
          <w:rFonts w:ascii="Courier New" w:hAnsi="Courier New" w:cs="Courier New"/>
          <w:color w:val="808080"/>
          <w:sz w:val="20"/>
          <w:lang w:val="en-GB" w:eastAsia="lt-LT"/>
        </w:rPr>
        <w:t>&lt;/param&gt;</w:t>
      </w:r>
    </w:p>
    <w:p w14:paraId="0013940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teisingasAtsakymas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Teisingas atsakymas</w:t>
      </w:r>
      <w:r w:rsidRPr="005C45B5">
        <w:rPr>
          <w:rFonts w:ascii="Courier New" w:hAnsi="Courier New" w:cs="Courier New"/>
          <w:color w:val="808080"/>
          <w:sz w:val="20"/>
          <w:lang w:val="en-GB" w:eastAsia="lt-LT"/>
        </w:rPr>
        <w:t>&lt;/param&gt;</w:t>
      </w:r>
    </w:p>
    <w:p w14:paraId="0A224F9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balai</w:t>
      </w:r>
      <w:r w:rsidRPr="005C45B5">
        <w:rPr>
          <w:rFonts w:ascii="Courier New" w:hAnsi="Courier New" w:cs="Courier New"/>
          <w:color w:val="808080"/>
          <w:sz w:val="20"/>
          <w:lang w:val="en-GB" w:eastAsia="lt-LT"/>
        </w:rPr>
        <w:t>"&gt;&lt;/param&gt;</w:t>
      </w:r>
    </w:p>
    <w:p w14:paraId="35003DCC" w14:textId="77777777" w:rsid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KlausimasSuVariantais(</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w:t>
      </w:r>
    </w:p>
    <w:p w14:paraId="2A0F6DEF" w14:textId="4C6476C5" w:rsidR="005824C9" w:rsidRPr="005C45B5" w:rsidRDefault="005C45B5" w:rsidP="005824C9">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824C9" w:rsidRPr="005C45B5">
        <w:rPr>
          <w:rFonts w:ascii="Courier New" w:hAnsi="Courier New" w:cs="Courier New"/>
          <w:color w:val="0000FF"/>
          <w:sz w:val="20"/>
          <w:lang w:val="en-GB" w:eastAsia="lt-LT"/>
        </w:rPr>
        <w:t>string</w:t>
      </w:r>
      <w:r w:rsidR="005824C9" w:rsidRPr="005C45B5">
        <w:rPr>
          <w:rFonts w:ascii="Courier New" w:hAnsi="Courier New" w:cs="Courier New"/>
          <w:color w:val="000000"/>
          <w:sz w:val="20"/>
          <w:lang w:val="en-GB" w:eastAsia="lt-LT"/>
        </w:rPr>
        <w:t xml:space="preserve"> autorius, </w:t>
      </w:r>
    </w:p>
    <w:p w14:paraId="7BFD26AD" w14:textId="77777777" w:rsidR="005C45B5" w:rsidRDefault="005824C9" w:rsidP="005824C9">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 xml:space="preserve"> </w:t>
      </w:r>
      <w:r w:rsidR="005C45B5">
        <w:rPr>
          <w:rFonts w:ascii="Courier New" w:hAnsi="Courier New" w:cs="Courier New"/>
          <w:color w:val="0000FF"/>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klausimoTekstas,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atsakymoVariantai, </w:t>
      </w:r>
    </w:p>
    <w:p w14:paraId="09C90CE4" w14:textId="5803B58A" w:rsidR="005824C9" w:rsidRPr="005C45B5" w:rsidRDefault="005C45B5" w:rsidP="005824C9">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824C9" w:rsidRPr="005C45B5">
        <w:rPr>
          <w:rFonts w:ascii="Courier New" w:hAnsi="Courier New" w:cs="Courier New"/>
          <w:color w:val="0000FF"/>
          <w:sz w:val="20"/>
          <w:lang w:val="en-GB" w:eastAsia="lt-LT"/>
        </w:rPr>
        <w:t>string</w:t>
      </w:r>
      <w:r w:rsidR="005824C9" w:rsidRPr="005C45B5">
        <w:rPr>
          <w:rFonts w:ascii="Courier New" w:hAnsi="Courier New" w:cs="Courier New"/>
          <w:color w:val="000000"/>
          <w:sz w:val="20"/>
          <w:lang w:val="en-GB" w:eastAsia="lt-LT"/>
        </w:rPr>
        <w:t xml:space="preserve"> teisingasAtsakymas, </w:t>
      </w:r>
    </w:p>
    <w:p w14:paraId="61536004" w14:textId="215844B4" w:rsidR="005824C9" w:rsidRPr="005C45B5" w:rsidRDefault="005824C9" w:rsidP="005824C9">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 xml:space="preserve"> </w:t>
      </w:r>
      <w:r w:rsidR="005C45B5">
        <w:rPr>
          <w:rFonts w:ascii="Courier New" w:hAnsi="Courier New" w:cs="Courier New"/>
          <w:color w:val="0000FF"/>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 </w:t>
      </w:r>
      <w:r w:rsidRPr="005C45B5">
        <w:rPr>
          <w:rFonts w:ascii="Courier New" w:hAnsi="Courier New" w:cs="Courier New"/>
          <w:color w:val="0000FF"/>
          <w:sz w:val="20"/>
          <w:lang w:val="en-GB" w:eastAsia="lt-LT"/>
        </w:rPr>
        <w:t>base</w:t>
      </w:r>
      <w:r w:rsidRPr="005C45B5">
        <w:rPr>
          <w:rFonts w:ascii="Courier New" w:hAnsi="Courier New" w:cs="Courier New"/>
          <w:color w:val="000000"/>
          <w:sz w:val="20"/>
          <w:lang w:val="en-GB" w:eastAsia="lt-LT"/>
        </w:rPr>
        <w:t>(</w:t>
      </w:r>
    </w:p>
    <w:p w14:paraId="569767FD" w14:textId="796D4B8B"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sudetingumas, autorius, klausimoTekstas, teisingasAtsakymas, balai)</w:t>
      </w:r>
    </w:p>
    <w:p w14:paraId="097D4A2D"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6935E1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AtsakymoVariantai = atsakymoVariantai;</w:t>
      </w:r>
    </w:p>
    <w:p w14:paraId="7E8D659A"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17FCF9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F4AA2A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D4EA441"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Equals užklojimas</w:t>
      </w:r>
    </w:p>
    <w:p w14:paraId="6D002575"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9A9DD2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kitas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Lyginamasis klausimas su variantais</w:t>
      </w:r>
      <w:r w:rsidRPr="005C45B5">
        <w:rPr>
          <w:rFonts w:ascii="Courier New" w:hAnsi="Courier New" w:cs="Courier New"/>
          <w:color w:val="808080"/>
          <w:sz w:val="20"/>
          <w:lang w:val="en-GB" w:eastAsia="lt-LT"/>
        </w:rPr>
        <w:t>&lt;/param&gt;</w:t>
      </w:r>
    </w:p>
    <w:p w14:paraId="449637D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objektų palyginimas</w:t>
      </w:r>
      <w:r w:rsidRPr="005C45B5">
        <w:rPr>
          <w:rFonts w:ascii="Courier New" w:hAnsi="Courier New" w:cs="Courier New"/>
          <w:color w:val="808080"/>
          <w:sz w:val="20"/>
          <w:lang w:val="en-GB" w:eastAsia="lt-LT"/>
        </w:rPr>
        <w:t>&lt;/returns&gt;</w:t>
      </w:r>
    </w:p>
    <w:p w14:paraId="51E96463"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bool</w:t>
      </w:r>
      <w:r w:rsidRPr="005C45B5">
        <w:rPr>
          <w:rFonts w:ascii="Courier New" w:hAnsi="Courier New" w:cs="Courier New"/>
          <w:color w:val="000000"/>
          <w:sz w:val="20"/>
          <w:lang w:val="en-GB" w:eastAsia="lt-LT"/>
        </w:rPr>
        <w:t xml:space="preserve"> Equals(KlausimasSuVariantais kitas)</w:t>
      </w:r>
    </w:p>
    <w:p w14:paraId="01BCFAA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9E9174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KlausimoTekstas == kitas.KlausimoTekstas;</w:t>
      </w:r>
    </w:p>
    <w:p w14:paraId="0E2F28F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2431CE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23B82129"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9DCDC90"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Užklojamas ToString</w:t>
      </w:r>
    </w:p>
    <w:p w14:paraId="590662C4"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507ECF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šablonas</w:t>
      </w:r>
      <w:r w:rsidRPr="005C45B5">
        <w:rPr>
          <w:rFonts w:ascii="Courier New" w:hAnsi="Courier New" w:cs="Courier New"/>
          <w:color w:val="808080"/>
          <w:sz w:val="20"/>
          <w:lang w:val="en-GB" w:eastAsia="lt-LT"/>
        </w:rPr>
        <w:t>&lt;/returns&gt;</w:t>
      </w:r>
    </w:p>
    <w:p w14:paraId="7C1AB1EB"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override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ToString()</w:t>
      </w:r>
    </w:p>
    <w:p w14:paraId="27287DAF"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31F199B" w14:textId="77777777" w:rsidR="005C45B5" w:rsidRDefault="005824C9" w:rsidP="005824C9">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String.Format(</w:t>
      </w:r>
      <w:r w:rsidRPr="005C45B5">
        <w:rPr>
          <w:rFonts w:ascii="Courier New" w:hAnsi="Courier New" w:cs="Courier New"/>
          <w:color w:val="A31515"/>
          <w:sz w:val="20"/>
          <w:lang w:val="en-GB" w:eastAsia="lt-LT"/>
        </w:rPr>
        <w:t xml:space="preserve">"| {0, -24} | {1, -12} | {2, -23} | {3, -149} </w:t>
      </w:r>
    </w:p>
    <w:p w14:paraId="76D0DA84" w14:textId="1E8BF573" w:rsidR="005824C9" w:rsidRPr="005C45B5" w:rsidRDefault="005C45B5" w:rsidP="005824C9">
      <w:pPr>
        <w:autoSpaceDE w:val="0"/>
        <w:autoSpaceDN w:val="0"/>
        <w:adjustRightInd w:val="0"/>
        <w:ind w:firstLine="0"/>
        <w:jc w:val="left"/>
        <w:rPr>
          <w:rFonts w:ascii="Courier New" w:hAnsi="Courier New" w:cs="Courier New"/>
          <w:color w:val="A31515"/>
          <w:sz w:val="20"/>
          <w:lang w:val="en-GB" w:eastAsia="lt-LT"/>
        </w:rPr>
      </w:pPr>
      <w:r>
        <w:rPr>
          <w:rFonts w:ascii="Courier New" w:hAnsi="Courier New" w:cs="Courier New"/>
          <w:color w:val="A31515"/>
          <w:sz w:val="20"/>
          <w:lang w:val="en-GB" w:eastAsia="lt-LT"/>
        </w:rPr>
        <w:t xml:space="preserve">            </w:t>
      </w:r>
      <w:r w:rsidR="005824C9" w:rsidRPr="005C45B5">
        <w:rPr>
          <w:rFonts w:ascii="Courier New" w:hAnsi="Courier New" w:cs="Courier New"/>
          <w:color w:val="A31515"/>
          <w:sz w:val="20"/>
          <w:lang w:val="en-GB" w:eastAsia="lt-LT"/>
        </w:rPr>
        <w:t xml:space="preserve">| {4, -90} </w:t>
      </w:r>
    </w:p>
    <w:p w14:paraId="576A590C" w14:textId="7A53F425" w:rsidR="005824C9" w:rsidRPr="005C45B5" w:rsidRDefault="005824C9" w:rsidP="005824C9">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A31515"/>
          <w:sz w:val="20"/>
          <w:lang w:val="en-GB" w:eastAsia="lt-LT"/>
        </w:rPr>
        <w:t xml:space="preserve">     </w:t>
      </w:r>
      <w:r w:rsidR="005C45B5">
        <w:rPr>
          <w:rFonts w:ascii="Courier New" w:hAnsi="Courier New" w:cs="Courier New"/>
          <w:color w:val="A31515"/>
          <w:sz w:val="20"/>
          <w:lang w:val="en-GB" w:eastAsia="lt-LT"/>
        </w:rPr>
        <w:t xml:space="preserve"> </w:t>
      </w:r>
      <w:r w:rsidRPr="005C45B5">
        <w:rPr>
          <w:rFonts w:ascii="Courier New" w:hAnsi="Courier New" w:cs="Courier New"/>
          <w:color w:val="A31515"/>
          <w:sz w:val="20"/>
          <w:lang w:val="en-GB" w:eastAsia="lt-LT"/>
        </w:rPr>
        <w:t>| {5, -35} | {6, -5} | {7, -20} |"</w:t>
      </w:r>
      <w:r w:rsidRPr="005C45B5">
        <w:rPr>
          <w:rFonts w:ascii="Courier New" w:hAnsi="Courier New" w:cs="Courier New"/>
          <w:color w:val="000000"/>
          <w:sz w:val="20"/>
          <w:lang w:val="en-GB" w:eastAsia="lt-LT"/>
        </w:rPr>
        <w:t>,</w:t>
      </w:r>
    </w:p>
    <w:p w14:paraId="25E6FD39" w14:textId="00322CEE"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Sudetingumas, Autorius, KlausimoTekstas, AtsakymoVariantas,</w:t>
      </w:r>
    </w:p>
    <w:p w14:paraId="1FF2584A" w14:textId="01CA3890"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ab/>
        <w:t xml:space="preserve">    </w:t>
      </w:r>
      <w:r w:rsidR="005C45B5">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 xml:space="preserve"> TeisingasAtsakymas, Balai,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298D41B6"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B1E99F7" w14:textId="77777777"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057112" w14:textId="602BB152"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073E8157" w14:textId="03F4A553" w:rsidR="005824C9" w:rsidRPr="005C45B5" w:rsidRDefault="005824C9" w:rsidP="005824C9">
      <w:pPr>
        <w:autoSpaceDE w:val="0"/>
        <w:autoSpaceDN w:val="0"/>
        <w:adjustRightInd w:val="0"/>
        <w:ind w:firstLine="0"/>
        <w:jc w:val="left"/>
        <w:rPr>
          <w:rFonts w:ascii="Courier New" w:hAnsi="Courier New" w:cs="Courier New"/>
          <w:color w:val="000000"/>
          <w:sz w:val="20"/>
          <w:lang w:val="en-GB" w:eastAsia="lt-LT"/>
        </w:rPr>
      </w:pPr>
    </w:p>
    <w:p w14:paraId="5B7715E7" w14:textId="6670F7E7" w:rsidR="005824C9" w:rsidRPr="005C45B5" w:rsidRDefault="005824C9" w:rsidP="005824C9">
      <w:pPr>
        <w:autoSpaceDE w:val="0"/>
        <w:autoSpaceDN w:val="0"/>
        <w:adjustRightInd w:val="0"/>
        <w:ind w:firstLine="0"/>
        <w:jc w:val="left"/>
        <w:rPr>
          <w:rFonts w:ascii="Courier New" w:hAnsi="Courier New" w:cs="Courier New"/>
          <w:b/>
          <w:color w:val="000000"/>
          <w:sz w:val="20"/>
          <w:lang w:val="en-GB" w:eastAsia="lt-LT"/>
        </w:rPr>
      </w:pPr>
      <w:r w:rsidRPr="005C45B5">
        <w:rPr>
          <w:rFonts w:ascii="Courier New" w:hAnsi="Courier New" w:cs="Courier New"/>
          <w:b/>
          <w:color w:val="000000"/>
          <w:sz w:val="20"/>
          <w:lang w:val="en-GB" w:eastAsia="lt-LT"/>
        </w:rPr>
        <w:t>KlausimuKonteineris.cs:</w:t>
      </w:r>
    </w:p>
    <w:p w14:paraId="16E33B00" w14:textId="265B3FED" w:rsidR="005C45B5" w:rsidRPr="005C45B5" w:rsidRDefault="005C45B5" w:rsidP="005824C9">
      <w:pPr>
        <w:autoSpaceDE w:val="0"/>
        <w:autoSpaceDN w:val="0"/>
        <w:adjustRightInd w:val="0"/>
        <w:ind w:firstLine="0"/>
        <w:jc w:val="left"/>
        <w:rPr>
          <w:rFonts w:ascii="Courier New" w:hAnsi="Courier New" w:cs="Courier New"/>
          <w:b/>
          <w:color w:val="000000"/>
          <w:sz w:val="20"/>
          <w:lang w:val="en-GB" w:eastAsia="lt-LT"/>
        </w:rPr>
      </w:pPr>
    </w:p>
    <w:p w14:paraId="64F675C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5E1033E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2EA4B12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7F2D563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0951AAD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1D14B85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3EF0326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1FCA62A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3236595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A0EF1F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Konteineris, į kurį dedame informaciją apie visus klausimus</w:t>
      </w:r>
    </w:p>
    <w:p w14:paraId="5A657EE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2C131A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KlausimuKonteineris</w:t>
      </w:r>
    </w:p>
    <w:p w14:paraId="489B1BE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189476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const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maxKiekis = 1000; </w:t>
      </w:r>
    </w:p>
    <w:p w14:paraId="0A8521E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Klausimas[] Klausimai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w:t>
      </w:r>
    </w:p>
    <w:p w14:paraId="3072221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Kiekis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private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w:t>
      </w:r>
    </w:p>
    <w:p w14:paraId="2593824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6FA71F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KlausimuKonteineris()</w:t>
      </w:r>
    </w:p>
    <w:p w14:paraId="70F201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0F41D63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Klausimas[maxKiekis];</w:t>
      </w:r>
    </w:p>
    <w:p w14:paraId="6BC361F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Kiekis = 0;</w:t>
      </w:r>
    </w:p>
    <w:p w14:paraId="4192B2E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3E5FDC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9461F3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PridetiKlausima(Klausimas duomenys)</w:t>
      </w:r>
    </w:p>
    <w:p w14:paraId="3228BCA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FDB130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Klausimai[Kiekis++] = duomenys;</w:t>
      </w:r>
    </w:p>
    <w:p w14:paraId="72771AF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E523A8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39BAA3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Klausimas GautiKlausima(</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indeksas)</w:t>
      </w:r>
    </w:p>
    <w:p w14:paraId="55DD54F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711A44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Klausimai[indeksas];</w:t>
      </w:r>
    </w:p>
    <w:p w14:paraId="6AD73C9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E3D153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86307F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RikiuotiKlausimus()</w:t>
      </w:r>
    </w:p>
    <w:p w14:paraId="3A36532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12185C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Klausimas temp;</w:t>
      </w:r>
    </w:p>
    <w:p w14:paraId="0E16892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Kiekis; i++)</w:t>
      </w:r>
    </w:p>
    <w:p w14:paraId="1199415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F6B7C3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i + 1; j &lt; Kiekis; j++)</w:t>
      </w:r>
    </w:p>
    <w:p w14:paraId="1989483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5D6209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(Klausimai[i].Tema.CompareTo(Klausimai[j].Tema) &gt; 0 </w:t>
      </w:r>
    </w:p>
    <w:p w14:paraId="384B2C68" w14:textId="0A9CBF29" w:rsidR="005C45B5" w:rsidRPr="005C45B5" w:rsidRDefault="005C45B5" w:rsidP="005C45B5">
      <w:pPr>
        <w:autoSpaceDE w:val="0"/>
        <w:autoSpaceDN w:val="0"/>
        <w:adjustRightInd w:val="0"/>
        <w:ind w:left="1440"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 xml:space="preserve">||  Klausimai[i].Tema.CompareTo(Klausimai[j].Tema) == 0 &amp;&amp; </w:t>
      </w:r>
    </w:p>
    <w:p w14:paraId="42A5021C" w14:textId="613B69F8"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Klausimai[i].Sudetingumas &gt; Klausimai[j].Sudetingumas)</w:t>
      </w:r>
    </w:p>
    <w:p w14:paraId="4F4EBD9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ACD414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temp = Klausimai[i];</w:t>
      </w:r>
    </w:p>
    <w:p w14:paraId="4F4CE87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Klausimai[i] = Klausimai[j];</w:t>
      </w:r>
    </w:p>
    <w:p w14:paraId="547F5AF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Klausimai[j] = temp;</w:t>
      </w:r>
    </w:p>
    <w:p w14:paraId="34D0F2D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F00344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5E1BD3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25B14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10E4A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2C5E56E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A386A6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5B0212C" w14:textId="3F5D44CE"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78257A62" w14:textId="50D502DA"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p>
    <w:p w14:paraId="16DB4BC6" w14:textId="17F3CA36"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r w:rsidRPr="005C45B5">
        <w:rPr>
          <w:rFonts w:ascii="Courier New" w:hAnsi="Courier New" w:cs="Courier New"/>
          <w:b/>
          <w:color w:val="000000"/>
          <w:sz w:val="20"/>
          <w:lang w:val="en-GB" w:eastAsia="lt-LT"/>
        </w:rPr>
        <w:t>MuzikinisKlausimas.cs:</w:t>
      </w:r>
    </w:p>
    <w:p w14:paraId="7EA13E9F" w14:textId="0AEC6522"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p>
    <w:p w14:paraId="3E8623D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3B1A3F4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78F9916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194B1E3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71D3E87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698B1DE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907627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4B593B8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394CC09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D7FCD04" w14:textId="77777777" w:rsidR="005C45B5"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Klasė, kuri paveldi Klausimas klasė, ir yra skirta muzikiniam </w:t>
      </w:r>
    </w:p>
    <w:p w14:paraId="508657CC" w14:textId="6DB35B42"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5C45B5">
        <w:rPr>
          <w:rFonts w:ascii="Courier New" w:hAnsi="Courier New" w:cs="Courier New"/>
          <w:color w:val="008000"/>
          <w:sz w:val="20"/>
          <w:lang w:val="en-GB" w:eastAsia="lt-LT"/>
        </w:rPr>
        <w:t>klausimui apibūdinti</w:t>
      </w:r>
    </w:p>
    <w:p w14:paraId="4CE3044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C26EE9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MuzikinisKlausimas</w:t>
      </w:r>
      <w:r w:rsidRPr="005C45B5">
        <w:rPr>
          <w:rFonts w:ascii="Courier New" w:hAnsi="Courier New" w:cs="Courier New"/>
          <w:color w:val="000000"/>
          <w:sz w:val="20"/>
          <w:lang w:val="en-GB" w:eastAsia="lt-LT"/>
        </w:rPr>
        <w:t xml:space="preserve"> : Klausimas</w:t>
      </w:r>
    </w:p>
    <w:p w14:paraId="3C9C849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   </w:t>
      </w:r>
    </w:p>
    <w:p w14:paraId="5B97EF0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FailoPavadinimas { </w:t>
      </w:r>
      <w:r w:rsidRPr="005C45B5">
        <w:rPr>
          <w:rFonts w:ascii="Courier New" w:hAnsi="Courier New" w:cs="Courier New"/>
          <w:color w:val="0000FF"/>
          <w:sz w:val="20"/>
          <w:lang w:val="en-GB" w:eastAsia="lt-LT"/>
        </w:rPr>
        <w:t>get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set</w:t>
      </w:r>
      <w:r w:rsidRPr="005C45B5">
        <w:rPr>
          <w:rFonts w:ascii="Courier New" w:hAnsi="Courier New" w:cs="Courier New"/>
          <w:color w:val="000000"/>
          <w:sz w:val="20"/>
          <w:lang w:val="en-GB" w:eastAsia="lt-LT"/>
        </w:rPr>
        <w:t xml:space="preserve">; } </w:t>
      </w:r>
      <w:r w:rsidRPr="005C45B5">
        <w:rPr>
          <w:rFonts w:ascii="Courier New" w:hAnsi="Courier New" w:cs="Courier New"/>
          <w:color w:val="008000"/>
          <w:sz w:val="20"/>
          <w:lang w:val="en-GB" w:eastAsia="lt-LT"/>
        </w:rPr>
        <w:t>//Failo pavadinimas</w:t>
      </w:r>
    </w:p>
    <w:p w14:paraId="6EBA76C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26C6F5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4F8209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Muzikinio klausimo konstruktorius</w:t>
      </w:r>
    </w:p>
    <w:p w14:paraId="0E062AD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DA6C55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tema</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Tema</w:t>
      </w:r>
      <w:r w:rsidRPr="005C45B5">
        <w:rPr>
          <w:rFonts w:ascii="Courier New" w:hAnsi="Courier New" w:cs="Courier New"/>
          <w:color w:val="808080"/>
          <w:sz w:val="20"/>
          <w:lang w:val="en-GB" w:eastAsia="lt-LT"/>
        </w:rPr>
        <w:t>&lt;/param&gt;</w:t>
      </w:r>
    </w:p>
    <w:p w14:paraId="21EC58E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sudetingumas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Sudėtingumas</w:t>
      </w:r>
      <w:r w:rsidRPr="005C45B5">
        <w:rPr>
          <w:rFonts w:ascii="Courier New" w:hAnsi="Courier New" w:cs="Courier New"/>
          <w:color w:val="808080"/>
          <w:sz w:val="20"/>
          <w:lang w:val="en-GB" w:eastAsia="lt-LT"/>
        </w:rPr>
        <w:t>&lt;/param&gt;</w:t>
      </w:r>
    </w:p>
    <w:p w14:paraId="031BF47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Autorius</w:t>
      </w:r>
      <w:r w:rsidRPr="005C45B5">
        <w:rPr>
          <w:rFonts w:ascii="Courier New" w:hAnsi="Courier New" w:cs="Courier New"/>
          <w:color w:val="808080"/>
          <w:sz w:val="20"/>
          <w:lang w:val="en-GB" w:eastAsia="lt-LT"/>
        </w:rPr>
        <w:t>&lt;/param&gt;</w:t>
      </w:r>
    </w:p>
    <w:p w14:paraId="627DF21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klausimoTekstas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Klausimo tekstas</w:t>
      </w:r>
      <w:r w:rsidRPr="005C45B5">
        <w:rPr>
          <w:rFonts w:ascii="Courier New" w:hAnsi="Courier New" w:cs="Courier New"/>
          <w:color w:val="808080"/>
          <w:sz w:val="20"/>
          <w:lang w:val="en-GB" w:eastAsia="lt-LT"/>
        </w:rPr>
        <w:t>&lt;/param&gt;</w:t>
      </w:r>
    </w:p>
    <w:p w14:paraId="14BE129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teisingasAtsakymas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Teisingas atsakymas</w:t>
      </w:r>
      <w:r w:rsidRPr="005C45B5">
        <w:rPr>
          <w:rFonts w:ascii="Courier New" w:hAnsi="Courier New" w:cs="Courier New"/>
          <w:color w:val="808080"/>
          <w:sz w:val="20"/>
          <w:lang w:val="en-GB" w:eastAsia="lt-LT"/>
        </w:rPr>
        <w:t>&lt;/param&gt;</w:t>
      </w:r>
    </w:p>
    <w:p w14:paraId="5ADAE87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balai</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Gaunami balai</w:t>
      </w:r>
      <w:r w:rsidRPr="005C45B5">
        <w:rPr>
          <w:rFonts w:ascii="Courier New" w:hAnsi="Courier New" w:cs="Courier New"/>
          <w:color w:val="808080"/>
          <w:sz w:val="20"/>
          <w:lang w:val="en-GB" w:eastAsia="lt-LT"/>
        </w:rPr>
        <w:t>&lt;/param&gt;</w:t>
      </w:r>
    </w:p>
    <w:p w14:paraId="1B15FCD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failoPavadinimas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Failo pavadinimas</w:t>
      </w:r>
      <w:r w:rsidRPr="005C45B5">
        <w:rPr>
          <w:rFonts w:ascii="Courier New" w:hAnsi="Courier New" w:cs="Courier New"/>
          <w:color w:val="808080"/>
          <w:sz w:val="20"/>
          <w:lang w:val="en-GB" w:eastAsia="lt-LT"/>
        </w:rPr>
        <w:t>&lt;/param&gt;</w:t>
      </w:r>
    </w:p>
    <w:p w14:paraId="0ED3FD7F" w14:textId="4527AC88"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MuzikinisKlausimas(</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w:t>
      </w:r>
    </w:p>
    <w:p w14:paraId="333655C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 xml:space="preserve">        string</w:t>
      </w:r>
      <w:r w:rsidRPr="005C45B5">
        <w:rPr>
          <w:rFonts w:ascii="Courier New" w:hAnsi="Courier New" w:cs="Courier New"/>
          <w:color w:val="000000"/>
          <w:sz w:val="20"/>
          <w:lang w:val="en-GB" w:eastAsia="lt-LT"/>
        </w:rPr>
        <w:t xml:space="preserve"> klausimoTekstas,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w:t>
      </w:r>
    </w:p>
    <w:p w14:paraId="3592BB59" w14:textId="1EAD76AD"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 xml:space="preserve">        string</w:t>
      </w:r>
      <w:r w:rsidRPr="005C45B5">
        <w:rPr>
          <w:rFonts w:ascii="Courier New" w:hAnsi="Courier New" w:cs="Courier New"/>
          <w:color w:val="000000"/>
          <w:sz w:val="20"/>
          <w:lang w:val="en-GB" w:eastAsia="lt-LT"/>
        </w:rPr>
        <w:t xml:space="preserve"> failoPavadinimas)   : </w:t>
      </w:r>
      <w:r w:rsidRPr="005C45B5">
        <w:rPr>
          <w:rFonts w:ascii="Courier New" w:hAnsi="Courier New" w:cs="Courier New"/>
          <w:color w:val="0000FF"/>
          <w:sz w:val="20"/>
          <w:lang w:val="en-GB" w:eastAsia="lt-LT"/>
        </w:rPr>
        <w:t>base</w:t>
      </w:r>
      <w:r w:rsidRPr="005C45B5">
        <w:rPr>
          <w:rFonts w:ascii="Courier New" w:hAnsi="Courier New" w:cs="Courier New"/>
          <w:color w:val="000000"/>
          <w:sz w:val="20"/>
          <w:lang w:val="en-GB" w:eastAsia="lt-LT"/>
        </w:rPr>
        <w:t>(</w:t>
      </w:r>
    </w:p>
    <w:p w14:paraId="592A11FC" w14:textId="2C327BF9"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sudetingumas, autorius, klausimoTekstas, teisingasAtsakymas, balai)</w:t>
      </w:r>
    </w:p>
    <w:p w14:paraId="3E00C36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E55B5A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FailoPavadinimas = failoPavadinimas;</w:t>
      </w:r>
    </w:p>
    <w:p w14:paraId="792713C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B2E64A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DD9214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DDE984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Užklojamas Equals metodas</w:t>
      </w:r>
    </w:p>
    <w:p w14:paraId="1F85B76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7D91CA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kitas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Lyginamasis muzikinis klausimas</w:t>
      </w:r>
      <w:r w:rsidRPr="005C45B5">
        <w:rPr>
          <w:rFonts w:ascii="Courier New" w:hAnsi="Courier New" w:cs="Courier New"/>
          <w:color w:val="808080"/>
          <w:sz w:val="20"/>
          <w:lang w:val="en-GB" w:eastAsia="lt-LT"/>
        </w:rPr>
        <w:t>&lt;/param&gt;</w:t>
      </w:r>
    </w:p>
    <w:p w14:paraId="0F2CAA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palyginimas</w:t>
      </w:r>
      <w:r w:rsidRPr="005C45B5">
        <w:rPr>
          <w:rFonts w:ascii="Courier New" w:hAnsi="Courier New" w:cs="Courier New"/>
          <w:color w:val="808080"/>
          <w:sz w:val="20"/>
          <w:lang w:val="en-GB" w:eastAsia="lt-LT"/>
        </w:rPr>
        <w:t>&lt;/returns&gt;</w:t>
      </w:r>
    </w:p>
    <w:p w14:paraId="3FA7114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bool</w:t>
      </w:r>
      <w:r w:rsidRPr="005C45B5">
        <w:rPr>
          <w:rFonts w:ascii="Courier New" w:hAnsi="Courier New" w:cs="Courier New"/>
          <w:color w:val="000000"/>
          <w:sz w:val="20"/>
          <w:lang w:val="en-GB" w:eastAsia="lt-LT"/>
        </w:rPr>
        <w:t xml:space="preserve"> Equals(MuzikinisKlausimas kitas)</w:t>
      </w:r>
    </w:p>
    <w:p w14:paraId="074ECB4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DA222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KlausimoTekstas == kitas.KlausimoTekstas;</w:t>
      </w:r>
    </w:p>
    <w:p w14:paraId="6F5C786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983B93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D6677C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F0E21F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Užklojamas ToString</w:t>
      </w:r>
    </w:p>
    <w:p w14:paraId="1C394F8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DABD4B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Pakeistas šablonas</w:t>
      </w:r>
      <w:r w:rsidRPr="005C45B5">
        <w:rPr>
          <w:rFonts w:ascii="Courier New" w:hAnsi="Courier New" w:cs="Courier New"/>
          <w:color w:val="808080"/>
          <w:sz w:val="20"/>
          <w:lang w:val="en-GB" w:eastAsia="lt-LT"/>
        </w:rPr>
        <w:t>&lt;/returns&gt;</w:t>
      </w:r>
    </w:p>
    <w:p w14:paraId="240D3E7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override</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ToString()</w:t>
      </w:r>
    </w:p>
    <w:p w14:paraId="2B21181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9C4B95" w14:textId="77777777" w:rsidR="005C45B5"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String.Format(</w:t>
      </w:r>
      <w:r w:rsidRPr="005C45B5">
        <w:rPr>
          <w:rFonts w:ascii="Courier New" w:hAnsi="Courier New" w:cs="Courier New"/>
          <w:color w:val="A31515"/>
          <w:sz w:val="20"/>
          <w:lang w:val="en-GB" w:eastAsia="lt-LT"/>
        </w:rPr>
        <w:t xml:space="preserve">"| {0, -24} | {1, -12} | {2, -23} | {3, -149} </w:t>
      </w:r>
    </w:p>
    <w:p w14:paraId="52D31BAB" w14:textId="0F9B743D" w:rsidR="005C45B5" w:rsidRPr="005C45B5" w:rsidRDefault="005C45B5" w:rsidP="005C45B5">
      <w:pPr>
        <w:autoSpaceDE w:val="0"/>
        <w:autoSpaceDN w:val="0"/>
        <w:adjustRightInd w:val="0"/>
        <w:ind w:firstLine="0"/>
        <w:jc w:val="left"/>
        <w:rPr>
          <w:rFonts w:ascii="Courier New" w:hAnsi="Courier New" w:cs="Courier New"/>
          <w:color w:val="A31515"/>
          <w:sz w:val="20"/>
          <w:lang w:val="en-GB" w:eastAsia="lt-LT"/>
        </w:rPr>
      </w:pPr>
      <w:r>
        <w:rPr>
          <w:rFonts w:ascii="Courier New" w:hAnsi="Courier New" w:cs="Courier New"/>
          <w:color w:val="A31515"/>
          <w:sz w:val="20"/>
          <w:lang w:val="en-GB" w:eastAsia="lt-LT"/>
        </w:rPr>
        <w:t xml:space="preserve">            </w:t>
      </w:r>
      <w:r w:rsidRPr="005C45B5">
        <w:rPr>
          <w:rFonts w:ascii="Courier New" w:hAnsi="Courier New" w:cs="Courier New"/>
          <w:color w:val="A31515"/>
          <w:sz w:val="20"/>
          <w:lang w:val="en-GB" w:eastAsia="lt-LT"/>
        </w:rPr>
        <w:t xml:space="preserve">| {4, -90} </w:t>
      </w:r>
    </w:p>
    <w:p w14:paraId="2FA7110A" w14:textId="59C6F08C" w:rsidR="005C45B5" w:rsidRPr="005C45B5" w:rsidRDefault="005C45B5" w:rsidP="005C45B5">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A31515"/>
          <w:sz w:val="20"/>
          <w:lang w:val="en-GB" w:eastAsia="lt-LT"/>
        </w:rPr>
        <w:t xml:space="preserve">     </w:t>
      </w:r>
      <w:r>
        <w:rPr>
          <w:rFonts w:ascii="Courier New" w:hAnsi="Courier New" w:cs="Courier New"/>
          <w:color w:val="A31515"/>
          <w:sz w:val="20"/>
          <w:lang w:val="en-GB" w:eastAsia="lt-LT"/>
        </w:rPr>
        <w:t xml:space="preserve"> </w:t>
      </w:r>
      <w:r w:rsidRPr="005C45B5">
        <w:rPr>
          <w:rFonts w:ascii="Courier New" w:hAnsi="Courier New" w:cs="Courier New"/>
          <w:color w:val="A31515"/>
          <w:sz w:val="20"/>
          <w:lang w:val="en-GB" w:eastAsia="lt-LT"/>
        </w:rPr>
        <w:t>|  {5, -35} | {6, -5} | {7, -20} |"</w:t>
      </w:r>
      <w:r w:rsidRPr="005C45B5">
        <w:rPr>
          <w:rFonts w:ascii="Courier New" w:hAnsi="Courier New" w:cs="Courier New"/>
          <w:color w:val="000000"/>
          <w:sz w:val="20"/>
          <w:lang w:val="en-GB" w:eastAsia="lt-LT"/>
        </w:rPr>
        <w:t>,</w:t>
      </w:r>
    </w:p>
    <w:p w14:paraId="4D89FF9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Tema, Sudetingumas, Autorius, KlausimoTekstas,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TeisingasAtsakymas, </w:t>
      </w:r>
    </w:p>
    <w:p w14:paraId="374573D1" w14:textId="40070107" w:rsidR="005C45B5" w:rsidRPr="005C45B5" w:rsidRDefault="005C45B5" w:rsidP="005C45B5">
      <w:pPr>
        <w:autoSpaceDE w:val="0"/>
        <w:autoSpaceDN w:val="0"/>
        <w:adjustRightInd w:val="0"/>
        <w:ind w:left="720"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 xml:space="preserve"> Balai,  FailoPavadinimas);</w:t>
      </w:r>
    </w:p>
    <w:p w14:paraId="7E78E1D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E7C781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818617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A604BAE" w14:textId="51D69B74"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311688E2" w14:textId="488E147A"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DB46603" w14:textId="7D26A991"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r w:rsidRPr="005C45B5">
        <w:rPr>
          <w:rFonts w:ascii="Courier New" w:hAnsi="Courier New" w:cs="Courier New"/>
          <w:b/>
          <w:color w:val="000000"/>
          <w:sz w:val="20"/>
          <w:lang w:val="en-GB" w:eastAsia="lt-LT"/>
        </w:rPr>
        <w:t>Program.cs:</w:t>
      </w:r>
    </w:p>
    <w:p w14:paraId="4F440820" w14:textId="7FF8958D"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p>
    <w:p w14:paraId="45622CB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8000"/>
          <w:sz w:val="20"/>
          <w:lang w:val="en-GB" w:eastAsia="lt-LT"/>
        </w:rPr>
        <w:t>//Arminas Marozas</w:t>
      </w:r>
    </w:p>
    <w:p w14:paraId="6259AAA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w:t>
      </w:r>
    </w:p>
    <w:p w14:paraId="24F51B3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System.Collections.Generic;</w:t>
      </w:r>
    </w:p>
    <w:p w14:paraId="6A21F68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System.Linq;</w:t>
      </w:r>
    </w:p>
    <w:p w14:paraId="33FC7CC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System.Text;</w:t>
      </w:r>
    </w:p>
    <w:p w14:paraId="784CAEC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System.IO;</w:t>
      </w:r>
    </w:p>
    <w:p w14:paraId="30DA984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System.Threading.Tasks;</w:t>
      </w:r>
    </w:p>
    <w:p w14:paraId="4D10E9C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CE57F8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FF"/>
          <w:sz w:val="20"/>
          <w:lang w:val="en-GB" w:eastAsia="lt-LT"/>
        </w:rPr>
        <w:t>namespace</w:t>
      </w:r>
      <w:r w:rsidRPr="005C45B5">
        <w:rPr>
          <w:rFonts w:ascii="Courier New" w:hAnsi="Courier New" w:cs="Courier New"/>
          <w:color w:val="000000"/>
          <w:sz w:val="20"/>
          <w:lang w:val="en-GB" w:eastAsia="lt-LT"/>
        </w:rPr>
        <w:t xml:space="preserve"> U3_5_Arminas_Marozas</w:t>
      </w:r>
    </w:p>
    <w:p w14:paraId="2B59A6F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w:t>
      </w:r>
    </w:p>
    <w:p w14:paraId="296764E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class</w:t>
      </w:r>
      <w:r w:rsidRPr="005C45B5">
        <w:rPr>
          <w:rFonts w:ascii="Courier New" w:hAnsi="Courier New" w:cs="Courier New"/>
          <w:color w:val="000000"/>
          <w:sz w:val="20"/>
          <w:lang w:val="en-GB" w:eastAsia="lt-LT"/>
        </w:rPr>
        <w:t xml:space="preserve"> </w:t>
      </w:r>
      <w:r w:rsidRPr="005C45B5">
        <w:rPr>
          <w:rFonts w:ascii="Courier New" w:hAnsi="Courier New" w:cs="Courier New"/>
          <w:color w:val="2B91AF"/>
          <w:sz w:val="20"/>
          <w:lang w:val="en-GB" w:eastAsia="lt-LT"/>
        </w:rPr>
        <w:t>Program</w:t>
      </w:r>
    </w:p>
    <w:p w14:paraId="7E964EC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758FAD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const</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maxAtstovybiuKiekis = 10; </w:t>
      </w:r>
      <w:r w:rsidRPr="005C45B5">
        <w:rPr>
          <w:rFonts w:ascii="Courier New" w:hAnsi="Courier New" w:cs="Courier New"/>
          <w:color w:val="008000"/>
          <w:sz w:val="20"/>
          <w:lang w:val="en-GB" w:eastAsia="lt-LT"/>
        </w:rPr>
        <w:t>//didžiausias atstovybių kiekis</w:t>
      </w:r>
    </w:p>
    <w:p w14:paraId="5B9CD0B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9FFF3E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static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Main(</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args)</w:t>
      </w:r>
    </w:p>
    <w:p w14:paraId="5B3D466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6E454E5"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atstovybiuKiekis = 0; </w:t>
      </w:r>
      <w:r w:rsidRPr="005C45B5">
        <w:rPr>
          <w:rFonts w:ascii="Courier New" w:hAnsi="Courier New" w:cs="Courier New"/>
          <w:color w:val="008000"/>
          <w:sz w:val="20"/>
          <w:lang w:val="en-GB" w:eastAsia="lt-LT"/>
        </w:rPr>
        <w:t xml:space="preserve">//Kintamasis, kuris nurodo, kiek </w:t>
      </w:r>
    </w:p>
    <w:p w14:paraId="58C1C011" w14:textId="665E2BC2"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yra atstovybių</w:t>
      </w:r>
    </w:p>
    <w:p w14:paraId="1BF23B4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skaicius = 0; </w:t>
      </w:r>
      <w:r w:rsidRPr="005C45B5">
        <w:rPr>
          <w:rFonts w:ascii="Courier New" w:hAnsi="Courier New" w:cs="Courier New"/>
          <w:color w:val="008000"/>
          <w:sz w:val="20"/>
          <w:lang w:val="en-GB" w:eastAsia="lt-LT"/>
        </w:rPr>
        <w:t>//Istorinių klausimų kiekis</w:t>
      </w:r>
    </w:p>
    <w:p w14:paraId="36D9946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2EB10117"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Console.OutputEncoding = Encoding.UTF8; </w:t>
      </w:r>
      <w:r w:rsidRPr="005C45B5">
        <w:rPr>
          <w:rFonts w:ascii="Courier New" w:hAnsi="Courier New" w:cs="Courier New"/>
          <w:color w:val="008000"/>
          <w:sz w:val="20"/>
          <w:lang w:val="en-GB" w:eastAsia="lt-LT"/>
        </w:rPr>
        <w:t xml:space="preserve">//Konsolėje </w:t>
      </w:r>
    </w:p>
    <w:p w14:paraId="541ED2F6" w14:textId="255308B3"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rašomos lietuviškos raidės</w:t>
      </w:r>
    </w:p>
    <w:p w14:paraId="6E75631D"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Program p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Program(); </w:t>
      </w:r>
      <w:r w:rsidRPr="005C45B5">
        <w:rPr>
          <w:rFonts w:ascii="Courier New" w:hAnsi="Courier New" w:cs="Courier New"/>
          <w:color w:val="008000"/>
          <w:sz w:val="20"/>
          <w:lang w:val="en-GB" w:eastAsia="lt-LT"/>
        </w:rPr>
        <w:t xml:space="preserve">//Program klasės objektas, kad galima </w:t>
      </w:r>
    </w:p>
    <w:p w14:paraId="3D901344" w14:textId="5E896F53"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būtų prieiti prie metodų</w:t>
      </w:r>
    </w:p>
    <w:p w14:paraId="6D8CFB54"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 atstovybes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Atstovybe[maxAtstovybiuKiekis]; </w:t>
      </w:r>
    </w:p>
    <w:p w14:paraId="5B3FE0C2" w14:textId="28C022CD"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8000"/>
          <w:sz w:val="20"/>
          <w:lang w:val="en-GB" w:eastAsia="lt-LT"/>
        </w:rPr>
        <w:t>//objekto masyve saugomi atstovybių pavadinimai</w:t>
      </w:r>
    </w:p>
    <w:p w14:paraId="3C9E502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0752A8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p.Skaitymas(</w:t>
      </w:r>
      <w:r w:rsidRPr="005C45B5">
        <w:rPr>
          <w:rFonts w:ascii="Courier New" w:hAnsi="Courier New" w:cs="Courier New"/>
          <w:color w:val="0000FF"/>
          <w:sz w:val="20"/>
          <w:lang w:val="en-GB" w:eastAsia="lt-LT"/>
        </w:rPr>
        <w:t>ref</w:t>
      </w:r>
      <w:r w:rsidRPr="005C45B5">
        <w:rPr>
          <w:rFonts w:ascii="Courier New" w:hAnsi="Courier New" w:cs="Courier New"/>
          <w:color w:val="000000"/>
          <w:sz w:val="20"/>
          <w:lang w:val="en-GB" w:eastAsia="lt-LT"/>
        </w:rPr>
        <w:t xml:space="preserve"> atstovybes, </w:t>
      </w:r>
      <w:r w:rsidRPr="005C45B5">
        <w:rPr>
          <w:rFonts w:ascii="Courier New" w:hAnsi="Courier New" w:cs="Courier New"/>
          <w:color w:val="0000FF"/>
          <w:sz w:val="20"/>
          <w:lang w:val="en-GB" w:eastAsia="lt-LT"/>
        </w:rPr>
        <w:t>ref</w:t>
      </w:r>
      <w:r w:rsidRPr="005C45B5">
        <w:rPr>
          <w:rFonts w:ascii="Courier New" w:hAnsi="Courier New" w:cs="Courier New"/>
          <w:color w:val="000000"/>
          <w:sz w:val="20"/>
          <w:lang w:val="en-GB" w:eastAsia="lt-LT"/>
        </w:rPr>
        <w:t xml:space="preserve"> atstovybiuKiekis);</w:t>
      </w:r>
      <w:r w:rsidRPr="005C45B5">
        <w:rPr>
          <w:rFonts w:ascii="Courier New" w:hAnsi="Courier New" w:cs="Courier New"/>
          <w:color w:val="008000"/>
          <w:sz w:val="20"/>
          <w:lang w:val="en-GB" w:eastAsia="lt-LT"/>
        </w:rPr>
        <w:t>//Skaitymo metodas</w:t>
      </w:r>
    </w:p>
    <w:p w14:paraId="49EC5DE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BDAFB8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(atstovybes[0].AtstovybesPav == </w:t>
      </w:r>
      <w:r w:rsidRPr="005C45B5">
        <w:rPr>
          <w:rFonts w:ascii="Courier New" w:hAnsi="Courier New" w:cs="Courier New"/>
          <w:color w:val="0000FF"/>
          <w:sz w:val="20"/>
          <w:lang w:val="en-GB" w:eastAsia="lt-LT"/>
        </w:rPr>
        <w:t>null</w:t>
      </w:r>
      <w:r w:rsidRPr="005C45B5">
        <w:rPr>
          <w:rFonts w:ascii="Courier New" w:hAnsi="Courier New" w:cs="Courier New"/>
          <w:color w:val="000000"/>
          <w:sz w:val="20"/>
          <w:lang w:val="en-GB" w:eastAsia="lt-LT"/>
        </w:rPr>
        <w:t>)</w:t>
      </w:r>
    </w:p>
    <w:p w14:paraId="6AF01BA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18616C3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"Duomenų failuose nėra"</w:t>
      </w:r>
      <w:r w:rsidRPr="005C45B5">
        <w:rPr>
          <w:rFonts w:ascii="Courier New" w:hAnsi="Courier New" w:cs="Courier New"/>
          <w:color w:val="000000"/>
          <w:sz w:val="20"/>
          <w:lang w:val="en-GB" w:eastAsia="lt-LT"/>
        </w:rPr>
        <w:t>);</w:t>
      </w:r>
    </w:p>
    <w:p w14:paraId="6C81941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8000"/>
          <w:sz w:val="20"/>
          <w:lang w:val="en-GB" w:eastAsia="lt-LT"/>
        </w:rPr>
        <w:t>//Jeigu duomenų faile nėra, rezultatų failus palieka tuščius</w:t>
      </w:r>
    </w:p>
    <w:p w14:paraId="421BC20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istoriniai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[1000];</w:t>
      </w:r>
    </w:p>
    <w:p w14:paraId="3DEE4CF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p.IstoriniuKlausimuSpausdinimasFaile(istoriniai, skaicius);</w:t>
      </w:r>
    </w:p>
    <w:p w14:paraId="278D8ABC"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KlausimuKonteineris visiParasytiKlausimai = </w:t>
      </w:r>
    </w:p>
    <w:p w14:paraId="7A0ABCAC" w14:textId="27CCC89B"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KlausimuKonteineris();</w:t>
      </w:r>
    </w:p>
    <w:p w14:paraId="08F50DBF" w14:textId="1991FC61" w:rsid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p.VisuKlausimuSpausdinimasFaile(visiParasytiKlausimai);</w:t>
      </w:r>
    </w:p>
    <w:p w14:paraId="108BCDD0" w14:textId="5906B166" w:rsidR="006B1453" w:rsidRPr="006B1453" w:rsidRDefault="006B1453" w:rsidP="005C45B5">
      <w:pPr>
        <w:autoSpaceDE w:val="0"/>
        <w:autoSpaceDN w:val="0"/>
        <w:adjustRightInd w:val="0"/>
        <w:ind w:firstLine="0"/>
        <w:jc w:val="left"/>
        <w:rPr>
          <w:rFonts w:ascii="Courier New" w:hAnsi="Courier New" w:cs="Courier New"/>
          <w:color w:val="000000"/>
          <w:sz w:val="20"/>
          <w:lang w:val="en-GB" w:eastAsia="lt-LT"/>
        </w:rPr>
      </w:pPr>
      <w:r>
        <w:rPr>
          <w:rFonts w:ascii="Consolas" w:hAnsi="Consolas" w:cs="Consolas"/>
          <w:color w:val="000000"/>
          <w:sz w:val="19"/>
          <w:szCs w:val="19"/>
          <w:lang w:val="en-GB" w:eastAsia="lt-LT"/>
        </w:rPr>
        <w:t xml:space="preserve">                  </w:t>
      </w:r>
      <w:r w:rsidRPr="006B1453">
        <w:rPr>
          <w:rFonts w:ascii="Courier New" w:hAnsi="Courier New" w:cs="Courier New"/>
          <w:color w:val="000000"/>
          <w:sz w:val="20"/>
          <w:lang w:val="en-GB" w:eastAsia="lt-LT"/>
        </w:rPr>
        <w:t>p.DuomenuPateikimasLenteleje(atstovybes, atstovybiuKiekis);</w:t>
      </w:r>
    </w:p>
    <w:p w14:paraId="3C1D043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037BC2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p>
    <w:p w14:paraId="3539D58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6C22A3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9579252"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DaugiausiaKlausimuBendrai autoriaiBendr = </w:t>
      </w:r>
    </w:p>
    <w:p w14:paraId="1CF27E16"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DaugiausiaKlausimuBendrai(); </w:t>
      </w:r>
      <w:r w:rsidR="005C45B5" w:rsidRPr="005C45B5">
        <w:rPr>
          <w:rFonts w:ascii="Courier New" w:hAnsi="Courier New" w:cs="Courier New"/>
          <w:color w:val="008000"/>
          <w:sz w:val="20"/>
          <w:lang w:val="en-GB" w:eastAsia="lt-LT"/>
        </w:rPr>
        <w:t>//Iš visų atstovybių</w:t>
      </w:r>
    </w:p>
    <w:p w14:paraId="61DB197C" w14:textId="28A2FE36"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w:t>
      </w: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populiariausių autorių objektas</w:t>
      </w:r>
    </w:p>
    <w:p w14:paraId="45A0B335"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p.DaugiausiaKlausimuIsVisoIsvedimas(atstovybes, </w:t>
      </w:r>
    </w:p>
    <w:p w14:paraId="5E4B75A2"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autoriaiBendr,</w:t>
      </w: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atstovybiuKiekis);</w:t>
      </w:r>
      <w:r w:rsidR="005C45B5" w:rsidRPr="005C45B5">
        <w:rPr>
          <w:rFonts w:ascii="Courier New" w:hAnsi="Courier New" w:cs="Courier New"/>
          <w:color w:val="008000"/>
          <w:sz w:val="20"/>
          <w:lang w:val="en-GB" w:eastAsia="lt-LT"/>
        </w:rPr>
        <w:t xml:space="preserve">//populiariausio </w:t>
      </w:r>
    </w:p>
    <w:p w14:paraId="2D6D9426" w14:textId="5F41A521" w:rsidR="005C45B5" w:rsidRP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autoriaus</w:t>
      </w: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apskritai išvedimo metodas</w:t>
      </w:r>
    </w:p>
    <w:p w14:paraId="5FD9311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2A3C736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100)); </w:t>
      </w:r>
      <w:r w:rsidRPr="005C45B5">
        <w:rPr>
          <w:rFonts w:ascii="Courier New" w:hAnsi="Courier New" w:cs="Courier New"/>
          <w:color w:val="008000"/>
          <w:sz w:val="20"/>
          <w:lang w:val="en-GB" w:eastAsia="lt-LT"/>
        </w:rPr>
        <w:t>//Atskiria rezultatus</w:t>
      </w:r>
    </w:p>
    <w:p w14:paraId="6C23230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1B03DF1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400C194"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DaugiausiaKlausimuAtskirai autoriaiAts = </w:t>
      </w:r>
    </w:p>
    <w:p w14:paraId="7FFEE73D"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DaugiausiaKlausimuAtskirai(); </w:t>
      </w:r>
      <w:r w:rsidR="005C45B5" w:rsidRPr="005C45B5">
        <w:rPr>
          <w:rFonts w:ascii="Courier New" w:hAnsi="Courier New" w:cs="Courier New"/>
          <w:color w:val="008000"/>
          <w:sz w:val="20"/>
          <w:lang w:val="en-GB" w:eastAsia="lt-LT"/>
        </w:rPr>
        <w:t xml:space="preserve">//Skirtingų </w:t>
      </w:r>
    </w:p>
    <w:p w14:paraId="7E9278DA" w14:textId="294D7CD5"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atstovybių</w:t>
      </w: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populiariausių autorių objektas</w:t>
      </w:r>
    </w:p>
    <w:p w14:paraId="01FF640F"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p.DaugiausiaiKlausimuAtstovybeseIsvedimas(atstovybes, </w:t>
      </w:r>
    </w:p>
    <w:p w14:paraId="54333AEE" w14:textId="256B611D" w:rsidR="005C45B5" w:rsidRPr="005C45B5" w:rsidRDefault="005C45B5" w:rsidP="005512FD">
      <w:pPr>
        <w:autoSpaceDE w:val="0"/>
        <w:autoSpaceDN w:val="0"/>
        <w:adjustRightInd w:val="0"/>
        <w:ind w:left="1920"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autoriaiAts, </w:t>
      </w:r>
      <w:r w:rsidR="005512FD">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atstovybiuKiekis);</w:t>
      </w:r>
      <w:r w:rsidRPr="005C45B5">
        <w:rPr>
          <w:rFonts w:ascii="Courier New" w:hAnsi="Courier New" w:cs="Courier New"/>
          <w:color w:val="008000"/>
          <w:sz w:val="20"/>
          <w:lang w:val="en-GB" w:eastAsia="lt-LT"/>
        </w:rPr>
        <w:t>//populiariausio autoriaus kiekvienoje atstovybėje paieškos metodas</w:t>
      </w:r>
    </w:p>
    <w:p w14:paraId="4C68A07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4E1C80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100)); </w:t>
      </w:r>
      <w:r w:rsidRPr="005C45B5">
        <w:rPr>
          <w:rFonts w:ascii="Courier New" w:hAnsi="Courier New" w:cs="Courier New"/>
          <w:color w:val="008000"/>
          <w:sz w:val="20"/>
          <w:lang w:val="en-GB" w:eastAsia="lt-LT"/>
        </w:rPr>
        <w:t>//Atskiria rezultatus</w:t>
      </w:r>
    </w:p>
    <w:p w14:paraId="44C4A97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47A5EEA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33FB83C"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DaugiausiaKlausimuAtskirai muzAutoriaiAts = </w:t>
      </w:r>
    </w:p>
    <w:p w14:paraId="4B7EBEC8" w14:textId="77777777" w:rsidR="005512FD" w:rsidRDefault="005512FD" w:rsidP="005512FD">
      <w:pPr>
        <w:autoSpaceDE w:val="0"/>
        <w:autoSpaceDN w:val="0"/>
        <w:adjustRightInd w:val="0"/>
        <w:ind w:left="1440" w:firstLine="0"/>
        <w:jc w:val="left"/>
        <w:rPr>
          <w:rFonts w:ascii="Courier New" w:hAnsi="Courier New" w:cs="Courier New"/>
          <w:color w:val="008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DaugiausiaKlausimuAtskirai(); </w:t>
      </w:r>
      <w:r w:rsidR="005C45B5" w:rsidRPr="005C45B5">
        <w:rPr>
          <w:rFonts w:ascii="Courier New" w:hAnsi="Courier New" w:cs="Courier New"/>
          <w:color w:val="008000"/>
          <w:sz w:val="20"/>
          <w:lang w:val="en-GB" w:eastAsia="lt-LT"/>
        </w:rPr>
        <w:t xml:space="preserve">//Skirtingų </w:t>
      </w:r>
    </w:p>
    <w:p w14:paraId="7A9A3311" w14:textId="6E415B2F" w:rsidR="005512FD" w:rsidRDefault="005512FD" w:rsidP="005512FD">
      <w:pPr>
        <w:autoSpaceDE w:val="0"/>
        <w:autoSpaceDN w:val="0"/>
        <w:adjustRightInd w:val="0"/>
        <w:ind w:left="1440" w:firstLine="0"/>
        <w:jc w:val="left"/>
        <w:rPr>
          <w:rFonts w:ascii="Courier New" w:hAnsi="Courier New" w:cs="Courier New"/>
          <w:color w:val="008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8000"/>
          <w:sz w:val="20"/>
          <w:lang w:val="en-GB" w:eastAsia="lt-LT"/>
        </w:rPr>
        <w:t xml:space="preserve">atstovybių daugiausiai muzikinių klausimų uždavusių </w:t>
      </w:r>
    </w:p>
    <w:p w14:paraId="43C268BF" w14:textId="09FF90A3" w:rsidR="005C45B5" w:rsidRPr="005C45B5" w:rsidRDefault="005512FD" w:rsidP="005512FD">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autorių objektas</w:t>
      </w:r>
    </w:p>
    <w:p w14:paraId="0C9376DD"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p.DaugiausiaiMuzikiniuKlausimuAtstovybeseIsvedimas(</w:t>
      </w:r>
    </w:p>
    <w:p w14:paraId="78231CFE"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atstovybes, muzAutoriaiAts, atstovybiuKiekis); </w:t>
      </w:r>
      <w:r w:rsidR="005C45B5" w:rsidRPr="005C45B5">
        <w:rPr>
          <w:rFonts w:ascii="Courier New" w:hAnsi="Courier New" w:cs="Courier New"/>
          <w:color w:val="008000"/>
          <w:sz w:val="20"/>
          <w:lang w:val="en-GB" w:eastAsia="lt-LT"/>
        </w:rPr>
        <w:t xml:space="preserve">//Autorių, </w:t>
      </w:r>
    </w:p>
    <w:p w14:paraId="14393192" w14:textId="47140348"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daugiausiai uždavusių muzikinių klausimų, išvedimas</w:t>
      </w:r>
    </w:p>
    <w:p w14:paraId="712F5AC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0BA224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100)); </w:t>
      </w:r>
      <w:r w:rsidRPr="005C45B5">
        <w:rPr>
          <w:rFonts w:ascii="Courier New" w:hAnsi="Courier New" w:cs="Courier New"/>
          <w:color w:val="008000"/>
          <w:sz w:val="20"/>
          <w:lang w:val="en-GB" w:eastAsia="lt-LT"/>
        </w:rPr>
        <w:t>//Atskiria rezultatus</w:t>
      </w:r>
    </w:p>
    <w:p w14:paraId="3FC1575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774110E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630A296"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KlausimuKonteineris visiParasytiKlausimai = </w:t>
      </w:r>
    </w:p>
    <w:p w14:paraId="16335042" w14:textId="040092DB"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KlausimuKonteineris(); </w:t>
      </w:r>
      <w:r w:rsidR="005C45B5" w:rsidRPr="005C45B5">
        <w:rPr>
          <w:rFonts w:ascii="Courier New" w:hAnsi="Courier New" w:cs="Courier New"/>
          <w:color w:val="008000"/>
          <w:sz w:val="20"/>
          <w:lang w:val="en-GB" w:eastAsia="lt-LT"/>
        </w:rPr>
        <w:t>//Visų klausimų objektas</w:t>
      </w:r>
    </w:p>
    <w:p w14:paraId="3BC88FFA"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visiParasytiKlausimai = p.VisiParasytiKlausimai(atstovybes,</w:t>
      </w:r>
    </w:p>
    <w:p w14:paraId="499AA6B4" w14:textId="71E90B66"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atstovybiuKiekis); </w:t>
      </w:r>
      <w:r w:rsidR="005C45B5" w:rsidRPr="005C45B5">
        <w:rPr>
          <w:rFonts w:ascii="Courier New" w:hAnsi="Courier New" w:cs="Courier New"/>
          <w:color w:val="008000"/>
          <w:sz w:val="20"/>
          <w:lang w:val="en-GB" w:eastAsia="lt-LT"/>
        </w:rPr>
        <w:t>//Suranda visus užduotus klausimus</w:t>
      </w:r>
    </w:p>
    <w:p w14:paraId="5A2C13A2"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visiParasytiKlausimai.RikiuotiKlausimus(); </w:t>
      </w:r>
      <w:r w:rsidRPr="005C45B5">
        <w:rPr>
          <w:rFonts w:ascii="Courier New" w:hAnsi="Courier New" w:cs="Courier New"/>
          <w:color w:val="008000"/>
          <w:sz w:val="20"/>
          <w:lang w:val="en-GB" w:eastAsia="lt-LT"/>
        </w:rPr>
        <w:t xml:space="preserve">//Surikiuoja </w:t>
      </w:r>
    </w:p>
    <w:p w14:paraId="4CFA201B" w14:textId="5666502D"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visų klausimų sąrašą</w:t>
      </w:r>
    </w:p>
    <w:p w14:paraId="398A350B"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p.VisuKlausimuSpausdinimasFaile(visiParasytiKlausimai); </w:t>
      </w:r>
    </w:p>
    <w:p w14:paraId="32AE880C" w14:textId="7DC6C1E2"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8000"/>
          <w:sz w:val="20"/>
          <w:lang w:val="en-GB" w:eastAsia="lt-LT"/>
        </w:rPr>
        <w:t>//Atspausdina faile visus klausimus</w:t>
      </w:r>
    </w:p>
    <w:p w14:paraId="6CA5FED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9A9B305"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istoriniai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[1000]; </w:t>
      </w:r>
      <w:r w:rsidRPr="005C45B5">
        <w:rPr>
          <w:rFonts w:ascii="Courier New" w:hAnsi="Courier New" w:cs="Courier New"/>
          <w:color w:val="008000"/>
          <w:sz w:val="20"/>
          <w:lang w:val="en-GB" w:eastAsia="lt-LT"/>
        </w:rPr>
        <w:t xml:space="preserve">//Istorinių </w:t>
      </w:r>
    </w:p>
    <w:p w14:paraId="372E46B6" w14:textId="608BCB5E"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klausimų objektas</w:t>
      </w:r>
    </w:p>
    <w:p w14:paraId="6BDA68C9"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istoriniai = p.IstoriniaiKlausimai(atstovybes, </w:t>
      </w:r>
    </w:p>
    <w:p w14:paraId="41415291"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atstovybiuKiekis, </w:t>
      </w:r>
      <w:r w:rsidR="005C45B5" w:rsidRPr="005C45B5">
        <w:rPr>
          <w:rFonts w:ascii="Courier New" w:hAnsi="Courier New" w:cs="Courier New"/>
          <w:color w:val="0000FF"/>
          <w:sz w:val="20"/>
          <w:lang w:val="en-GB" w:eastAsia="lt-LT"/>
        </w:rPr>
        <w:t>ref</w:t>
      </w:r>
      <w:r w:rsidR="005C45B5" w:rsidRPr="005C45B5">
        <w:rPr>
          <w:rFonts w:ascii="Courier New" w:hAnsi="Courier New" w:cs="Courier New"/>
          <w:color w:val="000000"/>
          <w:sz w:val="20"/>
          <w:lang w:val="en-GB" w:eastAsia="lt-LT"/>
        </w:rPr>
        <w:t xml:space="preserve"> skaicius); </w:t>
      </w:r>
      <w:r w:rsidR="005C45B5" w:rsidRPr="005C45B5">
        <w:rPr>
          <w:rFonts w:ascii="Courier New" w:hAnsi="Courier New" w:cs="Courier New"/>
          <w:color w:val="008000"/>
          <w:sz w:val="20"/>
          <w:lang w:val="en-GB" w:eastAsia="lt-LT"/>
        </w:rPr>
        <w:t xml:space="preserve">//Suranda visus </w:t>
      </w:r>
    </w:p>
    <w:p w14:paraId="055B8E69" w14:textId="352A0CDB"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istorinius </w:t>
      </w: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klausimus</w:t>
      </w:r>
    </w:p>
    <w:p w14:paraId="247300E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(skaicius == 0)</w:t>
      </w:r>
    </w:p>
    <w:p w14:paraId="6AF65E9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8974A9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"Istorinių klausimų nėra"</w:t>
      </w:r>
      <w:r w:rsidRPr="005C45B5">
        <w:rPr>
          <w:rFonts w:ascii="Courier New" w:hAnsi="Courier New" w:cs="Courier New"/>
          <w:color w:val="000000"/>
          <w:sz w:val="20"/>
          <w:lang w:val="en-GB" w:eastAsia="lt-LT"/>
        </w:rPr>
        <w:t>);</w:t>
      </w:r>
    </w:p>
    <w:p w14:paraId="2F15D31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734F9E0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E39CE21"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p.IstoriniuKlausimuSpausdinimasFaile(istoriniai, skaicius);</w:t>
      </w:r>
    </w:p>
    <w:p w14:paraId="506D49E1" w14:textId="56E92DC8"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008000"/>
          <w:sz w:val="20"/>
          <w:lang w:val="en-GB" w:eastAsia="lt-LT"/>
        </w:rPr>
        <w:t>//Atspausdina faile visus istorinius klausimus</w:t>
      </w:r>
    </w:p>
    <w:p w14:paraId="0BB81B8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32EFB30"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p.DuomenuPateikimasLenteleje(atstovybes, atstovybiuKiekis); </w:t>
      </w:r>
    </w:p>
    <w:p w14:paraId="3104B4E7" w14:textId="217F87AB" w:rsidR="005C45B5" w:rsidRPr="005C45B5" w:rsidRDefault="005512FD" w:rsidP="005512FD">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8000"/>
          <w:sz w:val="20"/>
          <w:lang w:val="en-GB" w:eastAsia="lt-LT"/>
        </w:rPr>
        <w:t>//Duomenys pateikiami lentele</w:t>
      </w:r>
    </w:p>
    <w:p w14:paraId="1C9CD7D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811F9E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E8E51EE" w14:textId="7E52CBD8"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F8176ED" w14:textId="46CB8792"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5C45B5" w:rsidRPr="005C45B5">
        <w:rPr>
          <w:rFonts w:ascii="Courier New" w:hAnsi="Courier New" w:cs="Courier New"/>
          <w:color w:val="808080"/>
          <w:sz w:val="20"/>
          <w:lang w:val="en-GB" w:eastAsia="lt-LT"/>
        </w:rPr>
        <w:t>///</w:t>
      </w:r>
      <w:r w:rsidR="005C45B5" w:rsidRPr="005C45B5">
        <w:rPr>
          <w:rFonts w:ascii="Courier New" w:hAnsi="Courier New" w:cs="Courier New"/>
          <w:color w:val="008000"/>
          <w:sz w:val="20"/>
          <w:lang w:val="en-GB" w:eastAsia="lt-LT"/>
        </w:rPr>
        <w:t xml:space="preserve"> </w:t>
      </w:r>
      <w:r w:rsidR="005C45B5" w:rsidRPr="005C45B5">
        <w:rPr>
          <w:rFonts w:ascii="Courier New" w:hAnsi="Courier New" w:cs="Courier New"/>
          <w:color w:val="808080"/>
          <w:sz w:val="20"/>
          <w:lang w:val="en-GB" w:eastAsia="lt-LT"/>
        </w:rPr>
        <w:t>&lt;summary&gt;</w:t>
      </w:r>
    </w:p>
    <w:p w14:paraId="04BC4EB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Metodas skirtas nuskaityti duomenis</w:t>
      </w:r>
    </w:p>
    <w:p w14:paraId="4725B76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CF99ED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5F508A2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32895BC3"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Skaitymas(</w:t>
      </w:r>
      <w:r w:rsidRPr="005C45B5">
        <w:rPr>
          <w:rFonts w:ascii="Courier New" w:hAnsi="Courier New" w:cs="Courier New"/>
          <w:color w:val="0000FF"/>
          <w:sz w:val="20"/>
          <w:lang w:val="en-GB" w:eastAsia="lt-LT"/>
        </w:rPr>
        <w:t>ref</w:t>
      </w:r>
      <w:r w:rsidRPr="005C45B5">
        <w:rPr>
          <w:rFonts w:ascii="Courier New" w:hAnsi="Courier New" w:cs="Courier New"/>
          <w:color w:val="000000"/>
          <w:sz w:val="20"/>
          <w:lang w:val="en-GB" w:eastAsia="lt-LT"/>
        </w:rPr>
        <w:t xml:space="preserve"> Atstovybe[] atstovybes, </w:t>
      </w:r>
    </w:p>
    <w:p w14:paraId="2FD1F741" w14:textId="6B92B828"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ref</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25074BB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BEA4342"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DuomenuVieta = </w:t>
      </w:r>
    </w:p>
    <w:p w14:paraId="2FA574D9" w14:textId="66A0E00B" w:rsidR="005512FD" w:rsidRDefault="005512FD" w:rsidP="005C45B5">
      <w:pPr>
        <w:autoSpaceDE w:val="0"/>
        <w:autoSpaceDN w:val="0"/>
        <w:adjustRightInd w:val="0"/>
        <w:ind w:firstLine="0"/>
        <w:jc w:val="left"/>
        <w:rPr>
          <w:rFonts w:ascii="Courier New" w:hAnsi="Courier New" w:cs="Courier New"/>
          <w:color w:val="8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Directory.GetFiles(</w:t>
      </w:r>
      <w:r w:rsidR="005C45B5" w:rsidRPr="005C45B5">
        <w:rPr>
          <w:rFonts w:ascii="Courier New" w:hAnsi="Courier New" w:cs="Courier New"/>
          <w:color w:val="800000"/>
          <w:sz w:val="20"/>
          <w:lang w:val="en-GB" w:eastAsia="lt-LT"/>
        </w:rPr>
        <w:t>@"C:\Users\Armis\Desktop\L.1 Proto musis\</w:t>
      </w:r>
    </w:p>
    <w:p w14:paraId="23F04974" w14:textId="7CAF5AC3"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0000"/>
          <w:sz w:val="20"/>
          <w:lang w:val="en-GB" w:eastAsia="lt-LT"/>
        </w:rPr>
        <w:t xml:space="preserve">            </w:t>
      </w:r>
      <w:r w:rsidR="005C45B5" w:rsidRPr="005C45B5">
        <w:rPr>
          <w:rFonts w:ascii="Courier New" w:hAnsi="Courier New" w:cs="Courier New"/>
          <w:color w:val="800000"/>
          <w:sz w:val="20"/>
          <w:lang w:val="en-GB" w:eastAsia="lt-LT"/>
        </w:rPr>
        <w:t>U3-5_Arminas_Marozas"</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A31515"/>
          <w:sz w:val="20"/>
          <w:lang w:val="en-GB" w:eastAsia="lt-LT"/>
        </w:rPr>
        <w:t>"duomenys*.csv"</w:t>
      </w:r>
      <w:r w:rsidR="005C45B5" w:rsidRPr="005C45B5">
        <w:rPr>
          <w:rFonts w:ascii="Courier New" w:hAnsi="Courier New" w:cs="Courier New"/>
          <w:color w:val="000000"/>
          <w:sz w:val="20"/>
          <w:lang w:val="en-GB" w:eastAsia="lt-LT"/>
        </w:rPr>
        <w:t>);</w:t>
      </w:r>
    </w:p>
    <w:p w14:paraId="543EB3C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484459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foreach</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failas </w:t>
      </w:r>
      <w:r w:rsidRPr="005C45B5">
        <w:rPr>
          <w:rFonts w:ascii="Courier New" w:hAnsi="Courier New" w:cs="Courier New"/>
          <w:color w:val="0000FF"/>
          <w:sz w:val="20"/>
          <w:lang w:val="en-GB" w:eastAsia="lt-LT"/>
        </w:rPr>
        <w:t>in</w:t>
      </w:r>
      <w:r w:rsidRPr="005C45B5">
        <w:rPr>
          <w:rFonts w:ascii="Courier New" w:hAnsi="Courier New" w:cs="Courier New"/>
          <w:color w:val="000000"/>
          <w:sz w:val="20"/>
          <w:lang w:val="en-GB" w:eastAsia="lt-LT"/>
        </w:rPr>
        <w:t xml:space="preserve"> DuomenuVieta)</w:t>
      </w:r>
    </w:p>
    <w:p w14:paraId="616F943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094F4D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(StreamReader skaityti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StreamReader(@failas))</w:t>
      </w:r>
    </w:p>
    <w:p w14:paraId="3D80C7A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078F1D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eilute = skaityti.ReadLine();</w:t>
      </w:r>
    </w:p>
    <w:p w14:paraId="0AE2B59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(eilute ==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365C948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8BAEDD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 atstovybee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Atstovybe(eilute);</w:t>
      </w:r>
    </w:p>
    <w:p w14:paraId="5644039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atstovybes[atstovybiuKiekis++] = atstovybee;</w:t>
      </w:r>
    </w:p>
    <w:p w14:paraId="0A4981B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break</w:t>
      </w:r>
      <w:r w:rsidRPr="005C45B5">
        <w:rPr>
          <w:rFonts w:ascii="Courier New" w:hAnsi="Courier New" w:cs="Courier New"/>
          <w:color w:val="000000"/>
          <w:sz w:val="20"/>
          <w:lang w:val="en-GB" w:eastAsia="lt-LT"/>
        </w:rPr>
        <w:t>;</w:t>
      </w:r>
    </w:p>
    <w:p w14:paraId="4101C0C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B4DDC8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 atstovybe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Atstovybe(eilute);</w:t>
      </w:r>
    </w:p>
    <w:p w14:paraId="7511E40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A6601B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while</w:t>
      </w:r>
      <w:r w:rsidRPr="005C45B5">
        <w:rPr>
          <w:rFonts w:ascii="Courier New" w:hAnsi="Courier New" w:cs="Courier New"/>
          <w:color w:val="000000"/>
          <w:sz w:val="20"/>
          <w:lang w:val="en-GB" w:eastAsia="lt-LT"/>
        </w:rPr>
        <w:t xml:space="preserve"> ((eilute = skaityti.ReadLine()) != </w:t>
      </w:r>
      <w:r w:rsidRPr="005C45B5">
        <w:rPr>
          <w:rFonts w:ascii="Courier New" w:hAnsi="Courier New" w:cs="Courier New"/>
          <w:color w:val="0000FF"/>
          <w:sz w:val="20"/>
          <w:lang w:val="en-GB" w:eastAsia="lt-LT"/>
        </w:rPr>
        <w:t>null</w:t>
      </w:r>
      <w:r w:rsidRPr="005C45B5">
        <w:rPr>
          <w:rFonts w:ascii="Courier New" w:hAnsi="Courier New" w:cs="Courier New"/>
          <w:color w:val="000000"/>
          <w:sz w:val="20"/>
          <w:lang w:val="en-GB" w:eastAsia="lt-LT"/>
        </w:rPr>
        <w:t>)</w:t>
      </w:r>
    </w:p>
    <w:p w14:paraId="465C983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   </w:t>
      </w:r>
    </w:p>
    <w:p w14:paraId="3DF262A4"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(eilute.Count(x =&gt; x ==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 6) </w:t>
      </w:r>
      <w:r w:rsidRPr="005C45B5">
        <w:rPr>
          <w:rFonts w:ascii="Courier New" w:hAnsi="Courier New" w:cs="Courier New"/>
          <w:color w:val="008000"/>
          <w:sz w:val="20"/>
          <w:lang w:val="en-GB" w:eastAsia="lt-LT"/>
        </w:rPr>
        <w:t xml:space="preserve">//Patikrina, ar </w:t>
      </w:r>
    </w:p>
    <w:p w14:paraId="08E63FD3"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eilutėje yra 6 kableliai, jeigu ne, vadinasi klausimas yra</w:t>
      </w:r>
    </w:p>
    <w:p w14:paraId="6948E599" w14:textId="7C8E08B2"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be variantų</w:t>
      </w:r>
    </w:p>
    <w:p w14:paraId="2C9D1A7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C5AD115"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(eilute.Count(x =&gt; x == </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xml:space="preserve">) &gt;= 1) </w:t>
      </w:r>
      <w:r w:rsidRPr="005C45B5">
        <w:rPr>
          <w:rFonts w:ascii="Courier New" w:hAnsi="Courier New" w:cs="Courier New"/>
          <w:color w:val="008000"/>
          <w:sz w:val="20"/>
          <w:lang w:val="en-GB" w:eastAsia="lt-LT"/>
        </w:rPr>
        <w:t>//Jeigu yra</w:t>
      </w:r>
    </w:p>
    <w:p w14:paraId="3599790D"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brūkšnių, vadinasi yra atsakymų variantų(vienas</w:t>
      </w:r>
    </w:p>
    <w:p w14:paraId="67145445" w14:textId="77777777" w:rsidR="005512FD" w:rsidRDefault="005512FD" w:rsidP="005C45B5">
      <w:pPr>
        <w:autoSpaceDE w:val="0"/>
        <w:autoSpaceDN w:val="0"/>
        <w:adjustRightInd w:val="0"/>
        <w:ind w:firstLine="0"/>
        <w:jc w:val="left"/>
        <w:rPr>
          <w:rFonts w:ascii="Courier New" w:hAnsi="Courier New" w:cs="Courier New"/>
          <w:color w:val="008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nuokito atskirti - ), jeigu ne, čia muzikinis</w:t>
      </w:r>
    </w:p>
    <w:p w14:paraId="220C1E32" w14:textId="74D18D55"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klausimas.</w:t>
      </w:r>
    </w:p>
    <w:p w14:paraId="45EF200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1ACB1C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dalys = eilute.Split(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592C846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 dalys[0];</w:t>
      </w:r>
    </w:p>
    <w:p w14:paraId="1BDFE88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.Parse(dalys[1]);</w:t>
      </w:r>
    </w:p>
    <w:p w14:paraId="77E7E7E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 dalys[2];</w:t>
      </w:r>
    </w:p>
    <w:p w14:paraId="16B905A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KlausimoTekstas = dalys[3];</w:t>
      </w:r>
    </w:p>
    <w:p w14:paraId="531AA51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Variantai = dalys[4];</w:t>
      </w:r>
    </w:p>
    <w:p w14:paraId="403B6F5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 dalys[5];</w:t>
      </w:r>
    </w:p>
    <w:p w14:paraId="432C3C1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.Parse(dalys[6]);</w:t>
      </w:r>
    </w:p>
    <w:p w14:paraId="64F32291"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KlausimasSuVariantais klausimas = </w:t>
      </w:r>
    </w:p>
    <w:p w14:paraId="6348C23C"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KlausimasSuVariantais(Tema, Sudetingumas,</w:t>
      </w:r>
    </w:p>
    <w:p w14:paraId="39DFCEC8"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Autorius, KlausimoTekstas, Variantai,</w:t>
      </w:r>
    </w:p>
    <w:p w14:paraId="130A417C" w14:textId="30E514A3"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TeisingasAtsakymas, Balai);</w:t>
      </w:r>
    </w:p>
    <w:p w14:paraId="4FEE3C0E" w14:textId="77777777" w:rsidR="005512FD" w:rsidRDefault="005C45B5" w:rsidP="005512FD">
      <w:pPr>
        <w:autoSpaceDE w:val="0"/>
        <w:autoSpaceDN w:val="0"/>
        <w:adjustRightInd w:val="0"/>
        <w:ind w:left="3600"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6CF9355" w14:textId="5E80E5F4" w:rsidR="005512FD" w:rsidRDefault="005512FD" w:rsidP="005512FD">
      <w:pPr>
        <w:autoSpaceDE w:val="0"/>
        <w:autoSpaceDN w:val="0"/>
        <w:adjustRightInd w:val="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atstovybe.KlausimaiSuVariantais.</w:t>
      </w:r>
    </w:p>
    <w:p w14:paraId="0B7EE095" w14:textId="016656A4" w:rsidR="005C45B5" w:rsidRPr="005C45B5" w:rsidRDefault="005512FD" w:rsidP="005512FD">
      <w:pPr>
        <w:autoSpaceDE w:val="0"/>
        <w:autoSpaceDN w:val="0"/>
        <w:adjustRightInd w:val="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PridetiKlausima(klausimas);</w:t>
      </w:r>
    </w:p>
    <w:p w14:paraId="68090272"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FA81743" w14:textId="34EE597D"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atstovybe.VisiKlausimai.</w:t>
      </w:r>
    </w:p>
    <w:p w14:paraId="1D7A5FE4" w14:textId="1221D09F"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PridetiKlausima(klausimas);</w:t>
      </w:r>
    </w:p>
    <w:p w14:paraId="7ABD644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EBDB9D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p>
    <w:p w14:paraId="5F8F14E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F2159F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dalys = eilute.Split(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0D859BE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 dalys[0];</w:t>
      </w:r>
    </w:p>
    <w:p w14:paraId="59BB66E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.Parse(dalys[1]);</w:t>
      </w:r>
    </w:p>
    <w:p w14:paraId="05669DC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 dalys[2];</w:t>
      </w:r>
    </w:p>
    <w:p w14:paraId="4CBFC58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KlausimoTekstas = dalys[3];</w:t>
      </w:r>
    </w:p>
    <w:p w14:paraId="740A2EB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 dalys[4];</w:t>
      </w:r>
    </w:p>
    <w:p w14:paraId="45AE74A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.Parse(dalys[5]);</w:t>
      </w:r>
    </w:p>
    <w:p w14:paraId="50BCF1A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FailoPavadinimas = dalys[6];</w:t>
      </w:r>
    </w:p>
    <w:p w14:paraId="4883D9AF"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MuzikinisKlausimas klausimas = </w:t>
      </w:r>
    </w:p>
    <w:p w14:paraId="6600D7AF"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new</w:t>
      </w:r>
      <w:r w:rsidR="005C45B5" w:rsidRPr="005C45B5">
        <w:rPr>
          <w:rFonts w:ascii="Courier New" w:hAnsi="Courier New" w:cs="Courier New"/>
          <w:color w:val="000000"/>
          <w:sz w:val="20"/>
          <w:lang w:val="en-GB" w:eastAsia="lt-LT"/>
        </w:rPr>
        <w:t xml:space="preserve"> MuzikinisKlausimas(Tema, Sudetingumas,</w:t>
      </w:r>
    </w:p>
    <w:p w14:paraId="07CDFC9D"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Autorius, KlausimoTekstas, TeisingasAtsakymas,</w:t>
      </w:r>
    </w:p>
    <w:p w14:paraId="7B901B43" w14:textId="62D5961B" w:rsid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Balai, FailoPavadinimas);</w:t>
      </w:r>
    </w:p>
    <w:p w14:paraId="36EC82D2" w14:textId="77777777" w:rsidR="005512FD"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p>
    <w:p w14:paraId="7B400A3C"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atstovybe.MuzikiniaiKlausimai.</w:t>
      </w:r>
    </w:p>
    <w:p w14:paraId="6272D9FD" w14:textId="5662D6C3" w:rsidR="005C45B5" w:rsidRDefault="005512FD" w:rsidP="005512FD">
      <w:pPr>
        <w:autoSpaceDE w:val="0"/>
        <w:autoSpaceDN w:val="0"/>
        <w:adjustRightInd w:val="0"/>
        <w:ind w:left="360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PridetiKlausima(klausimas);</w:t>
      </w:r>
    </w:p>
    <w:p w14:paraId="28D5E3B6" w14:textId="77777777" w:rsidR="005512FD" w:rsidRPr="005C45B5" w:rsidRDefault="005512FD" w:rsidP="005512FD">
      <w:pPr>
        <w:autoSpaceDE w:val="0"/>
        <w:autoSpaceDN w:val="0"/>
        <w:adjustRightInd w:val="0"/>
        <w:ind w:left="3600" w:firstLine="0"/>
        <w:jc w:val="left"/>
        <w:rPr>
          <w:rFonts w:ascii="Courier New" w:hAnsi="Courier New" w:cs="Courier New"/>
          <w:color w:val="000000"/>
          <w:sz w:val="20"/>
          <w:lang w:val="en-GB" w:eastAsia="lt-LT"/>
        </w:rPr>
      </w:pPr>
    </w:p>
    <w:p w14:paraId="30876CBA"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atstovybe.VisiKlausimai.</w:t>
      </w:r>
    </w:p>
    <w:p w14:paraId="6B21BA77" w14:textId="4274EBB8" w:rsidR="005C45B5" w:rsidRPr="005C45B5" w:rsidRDefault="005512FD" w:rsidP="005512FD">
      <w:pPr>
        <w:autoSpaceDE w:val="0"/>
        <w:autoSpaceDN w:val="0"/>
        <w:adjustRightInd w:val="0"/>
        <w:ind w:left="360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PridetiKlausima(klausimas);</w:t>
      </w:r>
    </w:p>
    <w:p w14:paraId="07FB553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015E6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F90329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p>
    <w:p w14:paraId="39F1D77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DE4FAA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dalys = eilute.Split(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w:t>
      </w:r>
    </w:p>
    <w:p w14:paraId="2470B88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Tema = dalys[0];</w:t>
      </w:r>
    </w:p>
    <w:p w14:paraId="1362EC8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Sudetingumas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.Parse(dalys[1]);</w:t>
      </w:r>
    </w:p>
    <w:p w14:paraId="5519C63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Autorius = dalys[2];</w:t>
      </w:r>
    </w:p>
    <w:p w14:paraId="58D5585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KlausimoTekstas = dalys[3];</w:t>
      </w:r>
    </w:p>
    <w:p w14:paraId="0BABA65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TeisingasAtsakymas = dalys[4];</w:t>
      </w:r>
    </w:p>
    <w:p w14:paraId="531997D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Balai =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.Parse(dalys[5]);</w:t>
      </w:r>
    </w:p>
    <w:p w14:paraId="17E4234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E2F5E7A"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Klausimas klausimas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Klausimas</w:t>
      </w:r>
    </w:p>
    <w:p w14:paraId="184778BD"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(Tema, Sudetingumas, Autorius, KlausimoTekstas, </w:t>
      </w:r>
    </w:p>
    <w:p w14:paraId="262AF9EC" w14:textId="3DD7CA2F"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TeisingasAtsakymas, Balai);</w:t>
      </w:r>
    </w:p>
    <w:p w14:paraId="59C2880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atstovybe.Klausimai.PridetiKlausima(klausimas);</w:t>
      </w:r>
    </w:p>
    <w:p w14:paraId="16E8943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atstovybe.VisiKlausimai.PridetiKlausima(klausimas);</w:t>
      </w:r>
    </w:p>
    <w:p w14:paraId="7389B8A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57D8F8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CF7CBA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atstovybes[atstovybiuKiekis++] = atstovybe;</w:t>
      </w:r>
    </w:p>
    <w:p w14:paraId="094C22C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8DE073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8C80FF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E1A478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137187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9B1F14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Aktyviausio autoriaus klausimų skaičiaus gražinimo metodas</w:t>
      </w:r>
    </w:p>
    <w:p w14:paraId="4A823A8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10B87E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Atsovybės</w:t>
      </w:r>
      <w:r w:rsidRPr="005C45B5">
        <w:rPr>
          <w:rFonts w:ascii="Courier New" w:hAnsi="Courier New" w:cs="Courier New"/>
          <w:color w:val="808080"/>
          <w:sz w:val="20"/>
          <w:lang w:val="en-GB" w:eastAsia="lt-LT"/>
        </w:rPr>
        <w:t>&lt;/param&gt;</w:t>
      </w:r>
    </w:p>
    <w:p w14:paraId="3268D03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autoriaiBendr</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bendrai</w:t>
      </w:r>
      <w:r w:rsidRPr="005C45B5">
        <w:rPr>
          <w:rFonts w:ascii="Courier New" w:hAnsi="Courier New" w:cs="Courier New"/>
          <w:color w:val="808080"/>
          <w:sz w:val="20"/>
          <w:lang w:val="en-GB" w:eastAsia="lt-LT"/>
        </w:rPr>
        <w:t>&lt;/param&gt;</w:t>
      </w:r>
    </w:p>
    <w:p w14:paraId="7A08325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Atsovybių kiekis</w:t>
      </w:r>
      <w:r w:rsidRPr="005C45B5">
        <w:rPr>
          <w:rFonts w:ascii="Courier New" w:hAnsi="Courier New" w:cs="Courier New"/>
          <w:color w:val="808080"/>
          <w:sz w:val="20"/>
          <w:lang w:val="en-GB" w:eastAsia="lt-LT"/>
        </w:rPr>
        <w:t>&lt;/param&gt;</w:t>
      </w:r>
    </w:p>
    <w:p w14:paraId="7AD6E4E8"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Metodas gražina aktyviausio autoriaus klausimų</w:t>
      </w:r>
    </w:p>
    <w:p w14:paraId="277FCB3F" w14:textId="4D9C14E1"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 xml:space="preserve"> kiekį</w:t>
      </w:r>
      <w:r w:rsidR="005C45B5" w:rsidRPr="005C45B5">
        <w:rPr>
          <w:rFonts w:ascii="Courier New" w:hAnsi="Courier New" w:cs="Courier New"/>
          <w:color w:val="808080"/>
          <w:sz w:val="20"/>
          <w:lang w:val="en-GB" w:eastAsia="lt-LT"/>
        </w:rPr>
        <w:t>&lt;/returns&gt;</w:t>
      </w:r>
    </w:p>
    <w:p w14:paraId="0DC4331B"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DaugiausiaKlausimuIsViso(Atstovybe[] atstovybes,</w:t>
      </w:r>
    </w:p>
    <w:p w14:paraId="6CA50261" w14:textId="425B8B69"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DaugiausiaKlausimuBendrai autoriaiBendr,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115942E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868F8A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klausimuSkaicius = 0;</w:t>
      </w:r>
    </w:p>
    <w:p w14:paraId="5E17085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34A8A36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4490F15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70C7AE7"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klausimuSkaicius =</w:t>
      </w:r>
    </w:p>
    <w:p w14:paraId="318928C8" w14:textId="77777777" w:rsidR="005512FD"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autoriaiBendr.DaugiausiaiAtstovybejPaieska(atstovybes[i],</w:t>
      </w:r>
    </w:p>
    <w:p w14:paraId="07888C47" w14:textId="43A3A5F4"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klausimuSkaicius);</w:t>
      </w:r>
    </w:p>
    <w:p w14:paraId="1C7A2D3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624DA3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ED43DE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klausimuSkaicius;</w:t>
      </w:r>
    </w:p>
    <w:p w14:paraId="4F57C38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F4C82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DAEEC7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AB24D8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Išveda autorius, kurie uždavė daugiausiai klausimų</w:t>
      </w:r>
    </w:p>
    <w:p w14:paraId="5555D63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908CE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Atsovybės</w:t>
      </w:r>
      <w:r w:rsidRPr="005C45B5">
        <w:rPr>
          <w:rFonts w:ascii="Courier New" w:hAnsi="Courier New" w:cs="Courier New"/>
          <w:color w:val="808080"/>
          <w:sz w:val="20"/>
          <w:lang w:val="en-GB" w:eastAsia="lt-LT"/>
        </w:rPr>
        <w:t>&lt;/param&gt;</w:t>
      </w:r>
    </w:p>
    <w:p w14:paraId="41F85C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autoriaiBendr</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bendrai</w:t>
      </w:r>
      <w:r w:rsidRPr="005C45B5">
        <w:rPr>
          <w:rFonts w:ascii="Courier New" w:hAnsi="Courier New" w:cs="Courier New"/>
          <w:color w:val="808080"/>
          <w:sz w:val="20"/>
          <w:lang w:val="en-GB" w:eastAsia="lt-LT"/>
        </w:rPr>
        <w:t>&lt;/param&gt;</w:t>
      </w:r>
    </w:p>
    <w:p w14:paraId="7012CF3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57BD9F22"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DaugiausiaKlausimuIsVisoIsvedimas(Atstovybe[] atstovybes, </w:t>
      </w:r>
    </w:p>
    <w:p w14:paraId="1CA42AE7" w14:textId="13FF95D0"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DaugiausiaKlausimuBendrai autoriaiBendr,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610EA32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DB9A651"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klausimuKiekis = DaugiausiaKlausimuIsViso(atstovybes,</w:t>
      </w:r>
    </w:p>
    <w:p w14:paraId="09950035" w14:textId="1CFA0B5F"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autoriaiBendr, atstovybiuKiekis);</w:t>
      </w:r>
    </w:p>
    <w:p w14:paraId="3435B53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B75CF2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"Daugiausia klausimų sukūrė: "</w:t>
      </w:r>
      <w:r w:rsidRPr="005C45B5">
        <w:rPr>
          <w:rFonts w:ascii="Courier New" w:hAnsi="Courier New" w:cs="Courier New"/>
          <w:color w:val="000000"/>
          <w:sz w:val="20"/>
          <w:lang w:val="en-GB" w:eastAsia="lt-LT"/>
        </w:rPr>
        <w:t>);</w:t>
      </w:r>
    </w:p>
    <w:p w14:paraId="4198F2A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23A177D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autoriaiBendr.AutoriuKiekis; i++)</w:t>
      </w:r>
    </w:p>
    <w:p w14:paraId="04801D8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573B43B"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"{0} : {1}"</w:t>
      </w:r>
      <w:r w:rsidRPr="005C45B5">
        <w:rPr>
          <w:rFonts w:ascii="Courier New" w:hAnsi="Courier New" w:cs="Courier New"/>
          <w:color w:val="000000"/>
          <w:sz w:val="20"/>
          <w:lang w:val="en-GB" w:eastAsia="lt-LT"/>
        </w:rPr>
        <w:t>, autoriaiBendr.GautiAutoriu(i),</w:t>
      </w:r>
    </w:p>
    <w:p w14:paraId="41FA498B" w14:textId="352FCBA5"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klausimuKiekis);</w:t>
      </w:r>
    </w:p>
    <w:p w14:paraId="39E4307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22500D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09DA18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p>
    <w:p w14:paraId="496306E5" w14:textId="5E29F0E3"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A0B2D7A" w14:textId="69DC6235" w:rsidR="005C45B5" w:rsidRPr="005C45B5" w:rsidRDefault="005C45B5" w:rsidP="005C45B5">
      <w:pPr>
        <w:autoSpaceDE w:val="0"/>
        <w:autoSpaceDN w:val="0"/>
        <w:adjustRightInd w:val="0"/>
        <w:ind w:firstLine="0"/>
        <w:jc w:val="left"/>
        <w:rPr>
          <w:rFonts w:ascii="Courier New" w:hAnsi="Courier New" w:cs="Courier New"/>
          <w:b/>
          <w:color w:val="000000"/>
          <w:sz w:val="20"/>
          <w:lang w:val="en-GB" w:eastAsia="lt-LT"/>
        </w:rPr>
      </w:pPr>
    </w:p>
    <w:p w14:paraId="5FE7B27E" w14:textId="4D0E6316"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5C45B5" w:rsidRPr="005C45B5">
        <w:rPr>
          <w:rFonts w:ascii="Courier New" w:hAnsi="Courier New" w:cs="Courier New"/>
          <w:color w:val="808080"/>
          <w:sz w:val="20"/>
          <w:lang w:val="en-GB" w:eastAsia="lt-LT"/>
        </w:rPr>
        <w:t>///</w:t>
      </w:r>
      <w:r w:rsidR="005C45B5" w:rsidRPr="005C45B5">
        <w:rPr>
          <w:rFonts w:ascii="Courier New" w:hAnsi="Courier New" w:cs="Courier New"/>
          <w:color w:val="008000"/>
          <w:sz w:val="20"/>
          <w:lang w:val="en-GB" w:eastAsia="lt-LT"/>
        </w:rPr>
        <w:t xml:space="preserve"> </w:t>
      </w:r>
      <w:r w:rsidR="005C45B5" w:rsidRPr="005C45B5">
        <w:rPr>
          <w:rFonts w:ascii="Courier New" w:hAnsi="Courier New" w:cs="Courier New"/>
          <w:color w:val="808080"/>
          <w:sz w:val="20"/>
          <w:lang w:val="en-GB" w:eastAsia="lt-LT"/>
        </w:rPr>
        <w:t>&lt;summary&gt;</w:t>
      </w:r>
    </w:p>
    <w:p w14:paraId="56B76F0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Aktyviausio autoriaus klausimų kiekio metodas</w:t>
      </w:r>
    </w:p>
    <w:p w14:paraId="562C396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9A35C5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0B1B593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autoriaiAts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atskirai</w:t>
      </w:r>
      <w:r w:rsidRPr="005C45B5">
        <w:rPr>
          <w:rFonts w:ascii="Courier New" w:hAnsi="Courier New" w:cs="Courier New"/>
          <w:color w:val="808080"/>
          <w:sz w:val="20"/>
          <w:lang w:val="en-GB" w:eastAsia="lt-LT"/>
        </w:rPr>
        <w:t>&lt;/param&gt;</w:t>
      </w:r>
    </w:p>
    <w:p w14:paraId="5360983D"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 xml:space="preserve">metodas grąžina iš kiekvienos atstovybės aktyviausio </w:t>
      </w:r>
    </w:p>
    <w:p w14:paraId="333A6F85" w14:textId="17222060"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5C45B5" w:rsidRPr="005C45B5">
        <w:rPr>
          <w:rFonts w:ascii="Courier New" w:hAnsi="Courier New" w:cs="Courier New"/>
          <w:color w:val="008000"/>
          <w:sz w:val="20"/>
          <w:lang w:val="en-GB" w:eastAsia="lt-LT"/>
        </w:rPr>
        <w:t>autoriaus klausimų kiekį</w:t>
      </w:r>
      <w:r w:rsidR="005C45B5" w:rsidRPr="005C45B5">
        <w:rPr>
          <w:rFonts w:ascii="Courier New" w:hAnsi="Courier New" w:cs="Courier New"/>
          <w:color w:val="808080"/>
          <w:sz w:val="20"/>
          <w:lang w:val="en-GB" w:eastAsia="lt-LT"/>
        </w:rPr>
        <w:t>&lt;/returns&gt;</w:t>
      </w:r>
    </w:p>
    <w:p w14:paraId="38801FC0"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DaugiausiaiKlausimuAtstovybese(Atstovybe atstovybes,</w:t>
      </w:r>
    </w:p>
    <w:p w14:paraId="63D5014E" w14:textId="4415135A"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DaugiausiaKlausimuAtskirai autoriaiAts)</w:t>
      </w:r>
    </w:p>
    <w:p w14:paraId="7D9FEBD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B26B2F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klausimuskaicius = 0;</w:t>
      </w:r>
    </w:p>
    <w:p w14:paraId="16ADED6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laikinasklausimuskaicius;</w:t>
      </w:r>
    </w:p>
    <w:p w14:paraId="3EFE80D4"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laikinasvardas =</w:t>
      </w:r>
    </w:p>
    <w:p w14:paraId="297A5421" w14:textId="507BD1BE"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atstovybes.VisiKlausimai.GautiKlausima(0).Autorius;</w:t>
      </w:r>
    </w:p>
    <w:p w14:paraId="54FA2E2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CCAA3C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atstovybes.VisiKlausimai.Kiekis; i++)</w:t>
      </w:r>
    </w:p>
    <w:p w14:paraId="24F9056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819CDD8"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laikinasvardas =</w:t>
      </w:r>
    </w:p>
    <w:p w14:paraId="0051BFB4" w14:textId="316D3DAB"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atstovybes.VisiKlausimai.GautiKlausima(i).Autorius;</w:t>
      </w:r>
    </w:p>
    <w:p w14:paraId="5B340A1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 = 1;</w:t>
      </w:r>
    </w:p>
    <w:p w14:paraId="7674334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2E01CF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i + 1; j &lt; atstovybes.VisiKlausimai.Kiekis; j++)</w:t>
      </w:r>
    </w:p>
    <w:p w14:paraId="4AC4C27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67C62B4"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(atstovybes.VisiKlausimai.GautiKlausima(j).Autorius ==</w:t>
      </w:r>
    </w:p>
    <w:p w14:paraId="79663888" w14:textId="25915CDC"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laikinasvardas)</w:t>
      </w:r>
    </w:p>
    <w:p w14:paraId="6193B4A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w:t>
      </w:r>
    </w:p>
    <w:p w14:paraId="7A86AFF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C19077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73F782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(laikinasklausimuskaicius &gt; klausimuskaicius)</w:t>
      </w:r>
    </w:p>
    <w:p w14:paraId="28F164E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FB8F1F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klausimuskaicius = laikinasklausimuskaicius;</w:t>
      </w:r>
    </w:p>
    <w:p w14:paraId="0527A13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C5FB66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autoriaiAts.IstrintiAutorius();</w:t>
      </w:r>
    </w:p>
    <w:p w14:paraId="5EE68DC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autoriaiAts.PridetiAutoriu(laikinasvardas);</w:t>
      </w:r>
    </w:p>
    <w:p w14:paraId="4DDAC44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CA859E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6D78D94"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(laikinasklausimuskaicius == klausimuskaicius &amp;&amp;</w:t>
      </w:r>
    </w:p>
    <w:p w14:paraId="418D5CF7" w14:textId="6B7CCC93"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!autoriaiAts.Autoriai.Contains(laikinasvardas))</w:t>
      </w:r>
    </w:p>
    <w:p w14:paraId="6734411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AB2665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autoriaiAts.PridetiAutoriu(laikinasvardas);</w:t>
      </w:r>
    </w:p>
    <w:p w14:paraId="090C5CD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A53548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9DF0C3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CE3C0B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klausimuskaicius;</w:t>
      </w:r>
    </w:p>
    <w:p w14:paraId="7866060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D02F01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4C0CA2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FAE5A76" w14:textId="77777777" w:rsidR="005512FD" w:rsidRDefault="005C45B5" w:rsidP="005C45B5">
      <w:pPr>
        <w:autoSpaceDE w:val="0"/>
        <w:autoSpaceDN w:val="0"/>
        <w:adjustRightInd w:val="0"/>
        <w:ind w:firstLine="0"/>
        <w:jc w:val="left"/>
        <w:rPr>
          <w:rFonts w:ascii="Courier New" w:hAnsi="Courier New" w:cs="Courier New"/>
          <w:color w:val="008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Autoriaus iš kiekvienos atstovybės, parašiusio daugiausia klausimų,</w:t>
      </w:r>
    </w:p>
    <w:p w14:paraId="23188F31" w14:textId="148336CA"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lastRenderedPageBreak/>
        <w:t xml:space="preserve">        </w:t>
      </w:r>
      <w:r w:rsidR="005C45B5" w:rsidRPr="005C45B5">
        <w:rPr>
          <w:rFonts w:ascii="Courier New" w:hAnsi="Courier New" w:cs="Courier New"/>
          <w:color w:val="008000"/>
          <w:sz w:val="20"/>
          <w:lang w:val="en-GB" w:eastAsia="lt-LT"/>
        </w:rPr>
        <w:t>vardo ir klausimų kiekio išvedimas</w:t>
      </w:r>
    </w:p>
    <w:p w14:paraId="003A0DD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E32A09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Atsovybės</w:t>
      </w:r>
      <w:r w:rsidRPr="005C45B5">
        <w:rPr>
          <w:rFonts w:ascii="Courier New" w:hAnsi="Courier New" w:cs="Courier New"/>
          <w:color w:val="808080"/>
          <w:sz w:val="20"/>
          <w:lang w:val="en-GB" w:eastAsia="lt-LT"/>
        </w:rPr>
        <w:t>&lt;/param&gt;</w:t>
      </w:r>
    </w:p>
    <w:p w14:paraId="0746A6E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autoriaiAts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atskirai</w:t>
      </w:r>
      <w:r w:rsidRPr="005C45B5">
        <w:rPr>
          <w:rFonts w:ascii="Courier New" w:hAnsi="Courier New" w:cs="Courier New"/>
          <w:color w:val="808080"/>
          <w:sz w:val="20"/>
          <w:lang w:val="en-GB" w:eastAsia="lt-LT"/>
        </w:rPr>
        <w:t>&lt;/param&gt;</w:t>
      </w:r>
    </w:p>
    <w:p w14:paraId="3C7CE38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1F8E5B4F" w14:textId="77777777" w:rsidR="005512FD"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DaugiausiaiKlausimuAtstovybeseIsvedimas(Atstovybe[]</w:t>
      </w:r>
    </w:p>
    <w:p w14:paraId="1E325B96" w14:textId="62A740C1"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atstovybes, DaugiausiaKlausimuAtskirai autoriaiAts,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0CF0484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911D43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3C07F91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FCAC9AB" w14:textId="77777777" w:rsidR="005512FD"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"Didziausias užduotų klausimų kiekis iš vieno</w:t>
      </w:r>
    </w:p>
    <w:p w14:paraId="18EB7B10" w14:textId="7697A4A1" w:rsidR="005C45B5" w:rsidRPr="005C45B5" w:rsidRDefault="005512FD"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 xml:space="preserve"> žmogaus {0} atstovybėje yra {1}"</w:t>
      </w:r>
      <w:r w:rsidR="005C45B5" w:rsidRPr="005C45B5">
        <w:rPr>
          <w:rFonts w:ascii="Courier New" w:hAnsi="Courier New" w:cs="Courier New"/>
          <w:color w:val="000000"/>
          <w:sz w:val="20"/>
          <w:lang w:val="en-GB" w:eastAsia="lt-LT"/>
        </w:rPr>
        <w:t>, atstovybes[i].AtstovybesPav,</w:t>
      </w:r>
    </w:p>
    <w:p w14:paraId="1CDCE5E3" w14:textId="380C69A0"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DaugiausiaiKlausimuAtstovybese(atstovybes[i], autoriaiAts));</w:t>
      </w:r>
    </w:p>
    <w:p w14:paraId="616BFD7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6E7D3C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"Klausimus uždavė: "</w:t>
      </w:r>
      <w:r w:rsidRPr="005C45B5">
        <w:rPr>
          <w:rFonts w:ascii="Courier New" w:hAnsi="Courier New" w:cs="Courier New"/>
          <w:color w:val="000000"/>
          <w:sz w:val="20"/>
          <w:lang w:val="en-GB" w:eastAsia="lt-LT"/>
        </w:rPr>
        <w:t>);</w:t>
      </w:r>
    </w:p>
    <w:p w14:paraId="06B4B52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26));</w:t>
      </w:r>
    </w:p>
    <w:p w14:paraId="5D95E7D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AECF58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0; j &lt; autoriaiAts.AutoriuKiekis; j++)</w:t>
      </w:r>
    </w:p>
    <w:p w14:paraId="4F95347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A17D3B3"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 {0, -22} |"</w:t>
      </w:r>
      <w:r w:rsidRPr="005C45B5">
        <w:rPr>
          <w:rFonts w:ascii="Courier New" w:hAnsi="Courier New" w:cs="Courier New"/>
          <w:color w:val="000000"/>
          <w:sz w:val="20"/>
          <w:lang w:val="en-GB" w:eastAsia="lt-LT"/>
        </w:rPr>
        <w:t>,</w:t>
      </w:r>
    </w:p>
    <w:p w14:paraId="2A0B421B" w14:textId="7CC2717E" w:rsidR="005C45B5" w:rsidRPr="005C45B5" w:rsidRDefault="00F122E7" w:rsidP="00F122E7">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autoriaiAts.GautiAutoriu(j));</w:t>
      </w:r>
    </w:p>
    <w:p w14:paraId="0CF3BD1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DAA909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37A049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26));</w:t>
      </w:r>
    </w:p>
    <w:p w14:paraId="4B0FDC5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p>
    <w:p w14:paraId="3A85DA1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6B070A2" w14:textId="6A3AB840"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6F07584" w14:textId="6E5F84D9"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5C45B5" w:rsidRPr="005C45B5">
        <w:rPr>
          <w:rFonts w:ascii="Courier New" w:hAnsi="Courier New" w:cs="Courier New"/>
          <w:color w:val="808080"/>
          <w:sz w:val="20"/>
          <w:lang w:val="en-GB" w:eastAsia="lt-LT"/>
        </w:rPr>
        <w:t>///</w:t>
      </w:r>
      <w:r w:rsidR="005C45B5" w:rsidRPr="005C45B5">
        <w:rPr>
          <w:rFonts w:ascii="Courier New" w:hAnsi="Courier New" w:cs="Courier New"/>
          <w:color w:val="008000"/>
          <w:sz w:val="20"/>
          <w:lang w:val="en-GB" w:eastAsia="lt-LT"/>
        </w:rPr>
        <w:t xml:space="preserve"> </w:t>
      </w:r>
      <w:r w:rsidR="005C45B5" w:rsidRPr="005C45B5">
        <w:rPr>
          <w:rFonts w:ascii="Courier New" w:hAnsi="Courier New" w:cs="Courier New"/>
          <w:color w:val="808080"/>
          <w:sz w:val="20"/>
          <w:lang w:val="en-GB" w:eastAsia="lt-LT"/>
        </w:rPr>
        <w:t>&lt;summary&gt;</w:t>
      </w:r>
    </w:p>
    <w:p w14:paraId="11D9182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Metodas, surandantis kiek daugiausiai muzikinių klausimų buvo uždutoa</w:t>
      </w:r>
    </w:p>
    <w:p w14:paraId="508069C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96700C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2F9604C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autoriaiAts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atskirai</w:t>
      </w:r>
      <w:r w:rsidRPr="005C45B5">
        <w:rPr>
          <w:rFonts w:ascii="Courier New" w:hAnsi="Courier New" w:cs="Courier New"/>
          <w:color w:val="808080"/>
          <w:sz w:val="20"/>
          <w:lang w:val="en-GB" w:eastAsia="lt-LT"/>
        </w:rPr>
        <w:t>&lt;/param&gt;</w:t>
      </w:r>
    </w:p>
    <w:p w14:paraId="2941ED0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&lt;returns&gt;&lt;/returns&gt;</w:t>
      </w:r>
    </w:p>
    <w:p w14:paraId="7F496DAB"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DaugiausiaiMuzikiniuKlausimuAtstovybese(Atstovybe atstovybe,</w:t>
      </w:r>
    </w:p>
    <w:p w14:paraId="612F2239" w14:textId="26B991B1"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DaugiausiaKlausimuAtskirai autoriaiAts)</w:t>
      </w:r>
    </w:p>
    <w:p w14:paraId="6840C82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84AC1F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klausimuskaicius = 0;</w:t>
      </w:r>
    </w:p>
    <w:p w14:paraId="070076C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laikinasklausimuskaicius;</w:t>
      </w:r>
    </w:p>
    <w:p w14:paraId="37DA6E4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(atstovybe.MuzikiniaiKlausimai.Kiekis == 0)</w:t>
      </w:r>
    </w:p>
    <w:p w14:paraId="51C5E23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F84A0A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klausimuskaicius = 0;</w:t>
      </w:r>
    </w:p>
    <w:p w14:paraId="0E1377B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BE3790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p>
    <w:p w14:paraId="00A7A09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36EFD24"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laikinasvardas =</w:t>
      </w:r>
    </w:p>
    <w:p w14:paraId="39C8BBE3" w14:textId="5A8BD886"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atstovybe.MuzikiniaiKlausimai.GautiKlausima(0).Autorius;</w:t>
      </w:r>
    </w:p>
    <w:p w14:paraId="64DCD70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732B5A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atstovybe.MuzikiniaiKlausimai.Kiekis; i++)</w:t>
      </w:r>
    </w:p>
    <w:p w14:paraId="3F6FE71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81FE8F2"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laikinasvardas = </w:t>
      </w:r>
    </w:p>
    <w:p w14:paraId="430231C1" w14:textId="3F28F323"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atstovybe.MuzikiniaiKlausimai.GautiKlausima(i).Autorius;</w:t>
      </w:r>
    </w:p>
    <w:p w14:paraId="463B9A5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 = 1;</w:t>
      </w:r>
    </w:p>
    <w:p w14:paraId="779DFF8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187889A"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i + 1; j &lt; atstovybe.MuzikiniaiKlausimai.Kiekis;</w:t>
      </w:r>
    </w:p>
    <w:p w14:paraId="036005A2" w14:textId="3FB43D79"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j++)</w:t>
      </w:r>
    </w:p>
    <w:p w14:paraId="15C4BE7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8D96529" w14:textId="2D417C49" w:rsidR="00F122E7" w:rsidRDefault="005C45B5" w:rsidP="005C45B5">
      <w:pPr>
        <w:autoSpaceDE w:val="0"/>
        <w:autoSpaceDN w:val="0"/>
        <w:adjustRightInd w:val="0"/>
        <w:ind w:firstLine="0"/>
        <w:jc w:val="left"/>
        <w:rPr>
          <w:rFonts w:ascii="Courier New" w:hAnsi="Courier New" w:cs="Courier New"/>
          <w:color w:val="0000FF"/>
          <w:sz w:val="20"/>
          <w:lang w:val="en-GB" w:eastAsia="lt-LT"/>
        </w:rPr>
      </w:pPr>
      <w:r w:rsidRPr="005C45B5">
        <w:rPr>
          <w:rFonts w:ascii="Courier New" w:hAnsi="Courier New" w:cs="Courier New"/>
          <w:color w:val="000000"/>
          <w:sz w:val="20"/>
          <w:lang w:val="en-GB" w:eastAsia="lt-LT"/>
        </w:rPr>
        <w:t xml:space="preserve">                        </w:t>
      </w:r>
      <w:r w:rsidR="00F122E7" w:rsidRPr="005C45B5">
        <w:rPr>
          <w:rFonts w:ascii="Courier New" w:hAnsi="Courier New" w:cs="Courier New"/>
          <w:color w:val="0000FF"/>
          <w:sz w:val="20"/>
          <w:lang w:val="en-GB" w:eastAsia="lt-LT"/>
        </w:rPr>
        <w:t>I</w:t>
      </w:r>
      <w:r w:rsidRPr="005C45B5">
        <w:rPr>
          <w:rFonts w:ascii="Courier New" w:hAnsi="Courier New" w:cs="Courier New"/>
          <w:color w:val="0000FF"/>
          <w:sz w:val="20"/>
          <w:lang w:val="en-GB" w:eastAsia="lt-LT"/>
        </w:rPr>
        <w:t>f</w:t>
      </w:r>
    </w:p>
    <w:p w14:paraId="2F205A2A" w14:textId="77777777" w:rsidR="00F122E7"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(atstovybe.MuzikiniaiKlausimai.GautiKlausima(j).Autorius </w:t>
      </w:r>
    </w:p>
    <w:p w14:paraId="37CABD6F" w14:textId="1EA62D6D"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laikinasvardas)</w:t>
      </w:r>
    </w:p>
    <w:p w14:paraId="77D210A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laikinasklausimuskaicius++;</w:t>
      </w:r>
    </w:p>
    <w:p w14:paraId="50D4F15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43C66D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C40EDD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(laikinasklausimuskaicius &gt; klausimuskaicius)</w:t>
      </w:r>
    </w:p>
    <w:p w14:paraId="11F208E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D4B989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klausimuskaicius = laikinasklausimuskaicius;</w:t>
      </w:r>
    </w:p>
    <w:p w14:paraId="2829FEE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E2484C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autoriaiAts.IstrintiAutorius();</w:t>
      </w:r>
    </w:p>
    <w:p w14:paraId="0A07EF7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autoriaiAts.PridetiAutoriu(laikinasvardas);</w:t>
      </w:r>
    </w:p>
    <w:p w14:paraId="6D79677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582260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6F7A0D4"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(laikinasklausimuskaicius == klausimuskaicius &amp;&amp;</w:t>
      </w:r>
    </w:p>
    <w:p w14:paraId="4CF9BB93" w14:textId="646D97FD"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!autoriaiAts.Autoriai.Contains(laikinasvardas))</w:t>
      </w:r>
    </w:p>
    <w:p w14:paraId="239DD8D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9953D5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autoriaiAts.PridetiAutoriu(laikinasvardas);</w:t>
      </w:r>
    </w:p>
    <w:p w14:paraId="6D5E64F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954C42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3F502D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97A348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303D79F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klausimuskaicius;</w:t>
      </w:r>
    </w:p>
    <w:p w14:paraId="417C62D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BE91D8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191EF08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2FE4A2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06E9AB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Autorių, kurie uždavė daugiausiai muzikinių klausimų, išvedimas</w:t>
      </w:r>
    </w:p>
    <w:p w14:paraId="2E3270A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019123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3CDC688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autoriaiAts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Autoriai atskirai</w:t>
      </w:r>
      <w:r w:rsidRPr="005C45B5">
        <w:rPr>
          <w:rFonts w:ascii="Courier New" w:hAnsi="Courier New" w:cs="Courier New"/>
          <w:color w:val="808080"/>
          <w:sz w:val="20"/>
          <w:lang w:val="en-GB" w:eastAsia="lt-LT"/>
        </w:rPr>
        <w:t>&lt;/param&gt;</w:t>
      </w:r>
    </w:p>
    <w:p w14:paraId="6EA339D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Atsovybių kiekis</w:t>
      </w:r>
      <w:r w:rsidRPr="005C45B5">
        <w:rPr>
          <w:rFonts w:ascii="Courier New" w:hAnsi="Courier New" w:cs="Courier New"/>
          <w:color w:val="808080"/>
          <w:sz w:val="20"/>
          <w:lang w:val="en-GB" w:eastAsia="lt-LT"/>
        </w:rPr>
        <w:t>&lt;/param&gt;</w:t>
      </w:r>
    </w:p>
    <w:p w14:paraId="731E25E2"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public</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DaugiausiaiMuzikiniuKlausimuAtstovybeseIsvedimas(Atstovybe[]</w:t>
      </w:r>
    </w:p>
    <w:p w14:paraId="06EFDB49" w14:textId="0212868A"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atstovybes, DaugiausiaKlausimuAtskirai autoriaiAts,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3ABC26B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F25C78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4764040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268A23E" w14:textId="6D4D66CF" w:rsidR="00F122E7"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 xml:space="preserve">"Didziausias užduotų muzikinių klausimų </w:t>
      </w:r>
      <w:r w:rsidR="00F122E7">
        <w:rPr>
          <w:rFonts w:ascii="Courier New" w:hAnsi="Courier New" w:cs="Courier New"/>
          <w:color w:val="A31515"/>
          <w:sz w:val="20"/>
          <w:lang w:val="en-GB" w:eastAsia="lt-LT"/>
        </w:rPr>
        <w:t>kiekies</w:t>
      </w:r>
    </w:p>
    <w:p w14:paraId="1DF8C9BB" w14:textId="77777777" w:rsidR="00F122E7"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 xml:space="preserve"> iš vieno žmogaus {0} atstovybėje yra {1}"</w:t>
      </w:r>
      <w:r w:rsidR="005C45B5" w:rsidRPr="005C45B5">
        <w:rPr>
          <w:rFonts w:ascii="Courier New" w:hAnsi="Courier New" w:cs="Courier New"/>
          <w:color w:val="000000"/>
          <w:sz w:val="20"/>
          <w:lang w:val="en-GB" w:eastAsia="lt-LT"/>
        </w:rPr>
        <w:t xml:space="preserve">, </w:t>
      </w:r>
    </w:p>
    <w:p w14:paraId="63C44655" w14:textId="17FF7055" w:rsidR="00F122E7"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atstovybes[i].AtstovybesPav</w:t>
      </w:r>
      <w:r>
        <w:rPr>
          <w:rFonts w:ascii="Courier New" w:hAnsi="Courier New" w:cs="Courier New"/>
          <w:color w:val="000000"/>
          <w:sz w:val="20"/>
          <w:lang w:val="en-GB" w:eastAsia="lt-LT"/>
        </w:rPr>
        <w:t>,</w:t>
      </w:r>
    </w:p>
    <w:p w14:paraId="23DC47E3" w14:textId="1C22AD0F" w:rsidR="00F122E7" w:rsidRDefault="00F122E7" w:rsidP="00F122E7">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DaugiausiaiMuzikiniuKlausimuAtstovybese(atstovybes[i], </w:t>
      </w:r>
    </w:p>
    <w:p w14:paraId="54D4915D" w14:textId="45748764" w:rsidR="005C45B5" w:rsidRDefault="00F122E7" w:rsidP="00F122E7">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autoriaiAts));</w:t>
      </w:r>
    </w:p>
    <w:p w14:paraId="35F65A45" w14:textId="77777777" w:rsidR="00F122E7"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p>
    <w:p w14:paraId="79D9926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1A0E352"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(DaugiausiaiMuzikiniuKlausimuAtstovybese(atstovybes[i],</w:t>
      </w:r>
    </w:p>
    <w:p w14:paraId="2AD319D2" w14:textId="2E0A2C69"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autoriaiAts) == 0)</w:t>
      </w:r>
    </w:p>
    <w:p w14:paraId="7F92460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EE36574" w14:textId="77777777" w:rsidR="00F122E7"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 xml:space="preserve">"Šioje atstovybėje muzikinių klausimų </w:t>
      </w:r>
    </w:p>
    <w:p w14:paraId="2994A7D3" w14:textId="38365BB0"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nėra"</w:t>
      </w:r>
      <w:r w:rsidR="005C45B5" w:rsidRPr="005C45B5">
        <w:rPr>
          <w:rFonts w:ascii="Courier New" w:hAnsi="Courier New" w:cs="Courier New"/>
          <w:color w:val="000000"/>
          <w:sz w:val="20"/>
          <w:lang w:val="en-GB" w:eastAsia="lt-LT"/>
        </w:rPr>
        <w:t>);</w:t>
      </w:r>
    </w:p>
    <w:p w14:paraId="46F70F1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F0B8DA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else</w:t>
      </w:r>
    </w:p>
    <w:p w14:paraId="4944EE8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8025E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"Klausimus uždavė: "</w:t>
      </w:r>
      <w:r w:rsidRPr="005C45B5">
        <w:rPr>
          <w:rFonts w:ascii="Courier New" w:hAnsi="Courier New" w:cs="Courier New"/>
          <w:color w:val="000000"/>
          <w:sz w:val="20"/>
          <w:lang w:val="en-GB" w:eastAsia="lt-LT"/>
        </w:rPr>
        <w:t>);</w:t>
      </w:r>
    </w:p>
    <w:p w14:paraId="733B263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26));</w:t>
      </w:r>
    </w:p>
    <w:p w14:paraId="3F35422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938957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0; j &lt; autoriaiAts.AutoriuKiekis; j++)</w:t>
      </w:r>
    </w:p>
    <w:p w14:paraId="0ACB876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51E5C0E"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A31515"/>
          <w:sz w:val="20"/>
          <w:lang w:val="en-GB" w:eastAsia="lt-LT"/>
        </w:rPr>
        <w:t>"| {0, -22} |"</w:t>
      </w:r>
      <w:r w:rsidRPr="005C45B5">
        <w:rPr>
          <w:rFonts w:ascii="Courier New" w:hAnsi="Courier New" w:cs="Courier New"/>
          <w:color w:val="000000"/>
          <w:sz w:val="20"/>
          <w:lang w:val="en-GB" w:eastAsia="lt-LT"/>
        </w:rPr>
        <w:t>,</w:t>
      </w:r>
    </w:p>
    <w:p w14:paraId="3D16F7E7" w14:textId="00935DED"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autoriaiAts.GautiAutoriu(j));</w:t>
      </w:r>
    </w:p>
    <w:p w14:paraId="35311F3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886CFE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6E2ABB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0E3047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02F39C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26));</w:t>
      </w:r>
    </w:p>
    <w:p w14:paraId="2EC8340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Console.WriteLine();</w:t>
      </w:r>
    </w:p>
    <w:p w14:paraId="5180B4E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51A7F6C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9BB5A78" w14:textId="74D54053"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DA487B" w14:textId="52A85703"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5C45B5" w:rsidRPr="005C45B5">
        <w:rPr>
          <w:rFonts w:ascii="Courier New" w:hAnsi="Courier New" w:cs="Courier New"/>
          <w:color w:val="808080"/>
          <w:sz w:val="20"/>
          <w:lang w:val="en-GB" w:eastAsia="lt-LT"/>
        </w:rPr>
        <w:t>///</w:t>
      </w:r>
      <w:r w:rsidR="005C45B5" w:rsidRPr="005C45B5">
        <w:rPr>
          <w:rFonts w:ascii="Courier New" w:hAnsi="Courier New" w:cs="Courier New"/>
          <w:color w:val="008000"/>
          <w:sz w:val="20"/>
          <w:lang w:val="en-GB" w:eastAsia="lt-LT"/>
        </w:rPr>
        <w:t xml:space="preserve"> </w:t>
      </w:r>
      <w:r w:rsidR="005C45B5" w:rsidRPr="005C45B5">
        <w:rPr>
          <w:rFonts w:ascii="Courier New" w:hAnsi="Courier New" w:cs="Courier New"/>
          <w:color w:val="808080"/>
          <w:sz w:val="20"/>
          <w:lang w:val="en-GB" w:eastAsia="lt-LT"/>
        </w:rPr>
        <w:t>&lt;summary&gt;</w:t>
      </w:r>
    </w:p>
    <w:p w14:paraId="751B84D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Metodas, surandantis visus klausimus</w:t>
      </w:r>
    </w:p>
    <w:p w14:paraId="3BC3937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58FCAC4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7069B8D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22E41D6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Visų klausimų sąrašas</w:t>
      </w:r>
      <w:r w:rsidRPr="005C45B5">
        <w:rPr>
          <w:rFonts w:ascii="Courier New" w:hAnsi="Courier New" w:cs="Courier New"/>
          <w:color w:val="808080"/>
          <w:sz w:val="20"/>
          <w:lang w:val="en-GB" w:eastAsia="lt-LT"/>
        </w:rPr>
        <w:t>&lt;/returns&gt;</w:t>
      </w:r>
    </w:p>
    <w:p w14:paraId="02944608"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KlausimuKonteineris VisiParasytiKlausimai(Atstovybe[] atstovybes, </w:t>
      </w:r>
    </w:p>
    <w:p w14:paraId="24485BB9" w14:textId="4634C453"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06F38C3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4857FDA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KlausimuKonteineris visiParasytiKlausimai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KlausimuKonteineris();</w:t>
      </w:r>
    </w:p>
    <w:p w14:paraId="72AB461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Count = 0;</w:t>
      </w:r>
    </w:p>
    <w:p w14:paraId="2FAD9AD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32199E3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1BD69C3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g = 0; g &lt; atstovybes[i].VisiKlausimai.Kiekis;g++)</w:t>
      </w:r>
    </w:p>
    <w:p w14:paraId="1333985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D68EBF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h = 0; h &lt; visiParasytiKlausimai.Kiekis; h++)</w:t>
      </w:r>
    </w:p>
    <w:p w14:paraId="7D316E2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F1D4EA" w14:textId="66B34576"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(visiParasytiKlausimai.GautiKlausima(h).Equals</w:t>
      </w:r>
    </w:p>
    <w:p w14:paraId="6C5C6918" w14:textId="75EABD5F"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(atstovybes[i].VisiKlausimai.GautiKlausima(g)))</w:t>
      </w:r>
    </w:p>
    <w:p w14:paraId="3038B92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B22E0C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Count++;</w:t>
      </w:r>
    </w:p>
    <w:p w14:paraId="54154E0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5FAE1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1A7C8F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(Count == 0)</w:t>
      </w:r>
    </w:p>
    <w:p w14:paraId="1CD535D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7D9E2EB"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F122E7">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visiParasytiKlausimai.PridetiKlausima</w:t>
      </w:r>
    </w:p>
    <w:p w14:paraId="3A7F8D51" w14:textId="3A01C43E" w:rsidR="005C45B5" w:rsidRPr="005C45B5" w:rsidRDefault="00F122E7" w:rsidP="00F122E7">
      <w:pPr>
        <w:autoSpaceDE w:val="0"/>
        <w:autoSpaceDN w:val="0"/>
        <w:adjustRightInd w:val="0"/>
        <w:ind w:left="288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(atstovybes[i].VisiKlausimai.GautiKlausima(g));</w:t>
      </w:r>
    </w:p>
    <w:p w14:paraId="4A5D2658"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294CBE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Count = 0;</w:t>
      </w:r>
    </w:p>
    <w:p w14:paraId="515EE66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0BB0CD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2E93A4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visiParasytiKlausimai;</w:t>
      </w:r>
    </w:p>
    <w:p w14:paraId="286D6DE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91E85B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2FCCA4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66E89E8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Visų klausimų spausdinimas faile</w:t>
      </w:r>
    </w:p>
    <w:p w14:paraId="05162C1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EA509D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visiParasytiKlausimai</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Visi klausimai</w:t>
      </w:r>
      <w:r w:rsidRPr="005C45B5">
        <w:rPr>
          <w:rFonts w:ascii="Courier New" w:hAnsi="Courier New" w:cs="Courier New"/>
          <w:color w:val="808080"/>
          <w:sz w:val="20"/>
          <w:lang w:val="en-GB" w:eastAsia="lt-LT"/>
        </w:rPr>
        <w:t>&lt;/param&gt;</w:t>
      </w:r>
    </w:p>
    <w:p w14:paraId="4CEE837D"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VisuKlausimuSpausdinimasFaile(KlausimuKonteineris</w:t>
      </w:r>
    </w:p>
    <w:p w14:paraId="5C76BD57" w14:textId="655CD2C5"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visiParasytiKlausimai)</w:t>
      </w:r>
    </w:p>
    <w:p w14:paraId="524A9CB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D3DCEC8"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(StreamWriter rasyti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StreamWriter</w:t>
      </w:r>
    </w:p>
    <w:p w14:paraId="136A8706" w14:textId="302B1BAD"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w:t>
      </w:r>
      <w:r w:rsidR="005C45B5" w:rsidRPr="005C45B5">
        <w:rPr>
          <w:rFonts w:ascii="Courier New" w:hAnsi="Courier New" w:cs="Courier New"/>
          <w:color w:val="800000"/>
          <w:sz w:val="20"/>
          <w:lang w:val="en-GB" w:eastAsia="lt-LT"/>
        </w:rPr>
        <w:t>@"../../Klausimai.csv"</w:t>
      </w:r>
      <w:r w:rsidR="005C45B5" w:rsidRPr="005C45B5">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5C45B5" w:rsidRPr="005C45B5">
        <w:rPr>
          <w:rFonts w:ascii="Courier New" w:hAnsi="Courier New" w:cs="Courier New"/>
          <w:color w:val="0000FF"/>
          <w:sz w:val="20"/>
          <w:lang w:val="en-GB" w:eastAsia="lt-LT"/>
        </w:rPr>
        <w:t>false</w:t>
      </w:r>
      <w:r w:rsidR="005C45B5" w:rsidRPr="005C45B5">
        <w:rPr>
          <w:rFonts w:ascii="Courier New" w:hAnsi="Courier New" w:cs="Courier New"/>
          <w:color w:val="000000"/>
          <w:sz w:val="20"/>
          <w:lang w:val="en-GB" w:eastAsia="lt-LT"/>
        </w:rPr>
        <w:t>, Encoding.UTF8))</w:t>
      </w:r>
    </w:p>
    <w:p w14:paraId="150105D4" w14:textId="46963AB2"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C6CA551" w14:textId="1786DB01" w:rsidR="005669DB" w:rsidRPr="005669DB" w:rsidRDefault="005669DB" w:rsidP="005669DB">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5669DB">
        <w:rPr>
          <w:rFonts w:ascii="Courier New" w:hAnsi="Courier New" w:cs="Courier New"/>
          <w:color w:val="000000"/>
          <w:sz w:val="20"/>
          <w:lang w:val="en-GB" w:eastAsia="lt-LT"/>
        </w:rPr>
        <w:t>rasyti.WriteLine(</w:t>
      </w:r>
      <w:r w:rsidRPr="005669DB">
        <w:rPr>
          <w:rFonts w:ascii="Courier New" w:hAnsi="Courier New" w:cs="Courier New"/>
          <w:color w:val="A31515"/>
          <w:sz w:val="20"/>
          <w:lang w:val="en-GB" w:eastAsia="lt-LT"/>
        </w:rPr>
        <w:t>"Klausimas, Tema, Sudėtingumas"</w:t>
      </w:r>
      <w:r w:rsidRPr="005669DB">
        <w:rPr>
          <w:rFonts w:ascii="Courier New" w:hAnsi="Courier New" w:cs="Courier New"/>
          <w:color w:val="000000"/>
          <w:sz w:val="20"/>
          <w:lang w:val="en-GB" w:eastAsia="lt-LT"/>
        </w:rPr>
        <w:t>);</w:t>
      </w:r>
    </w:p>
    <w:p w14:paraId="3F0ECF9F" w14:textId="77777777" w:rsidR="005669DB" w:rsidRPr="005669DB" w:rsidRDefault="005669DB" w:rsidP="005669DB">
      <w:pPr>
        <w:autoSpaceDE w:val="0"/>
        <w:autoSpaceDN w:val="0"/>
        <w:adjustRightInd w:val="0"/>
        <w:ind w:firstLine="0"/>
        <w:jc w:val="left"/>
        <w:rPr>
          <w:rFonts w:ascii="Courier New" w:hAnsi="Courier New" w:cs="Courier New"/>
          <w:color w:val="000000"/>
          <w:sz w:val="20"/>
          <w:lang w:val="en-GB" w:eastAsia="lt-LT"/>
        </w:rPr>
      </w:pPr>
      <w:r w:rsidRPr="005669DB">
        <w:rPr>
          <w:rFonts w:ascii="Courier New" w:hAnsi="Courier New" w:cs="Courier New"/>
          <w:color w:val="000000"/>
          <w:sz w:val="20"/>
          <w:lang w:val="en-GB" w:eastAsia="lt-LT"/>
        </w:rPr>
        <w:t xml:space="preserve">                rasyti.WriteLine(</w:t>
      </w:r>
      <w:r w:rsidRPr="005669DB">
        <w:rPr>
          <w:rFonts w:ascii="Courier New" w:hAnsi="Courier New" w:cs="Courier New"/>
          <w:color w:val="A31515"/>
          <w:sz w:val="20"/>
          <w:lang w:val="en-GB" w:eastAsia="lt-LT"/>
        </w:rPr>
        <w:t>""</w:t>
      </w:r>
      <w:r w:rsidRPr="005669DB">
        <w:rPr>
          <w:rFonts w:ascii="Courier New" w:hAnsi="Courier New" w:cs="Courier New"/>
          <w:color w:val="000000"/>
          <w:sz w:val="20"/>
          <w:lang w:val="en-GB" w:eastAsia="lt-LT"/>
        </w:rPr>
        <w:t>);</w:t>
      </w:r>
    </w:p>
    <w:p w14:paraId="363FCD45" w14:textId="77777777" w:rsidR="005669DB" w:rsidRPr="005669DB" w:rsidRDefault="005669DB" w:rsidP="005669DB">
      <w:pPr>
        <w:autoSpaceDE w:val="0"/>
        <w:autoSpaceDN w:val="0"/>
        <w:adjustRightInd w:val="0"/>
        <w:ind w:firstLine="0"/>
        <w:jc w:val="left"/>
        <w:rPr>
          <w:rFonts w:ascii="Courier New" w:hAnsi="Courier New" w:cs="Courier New"/>
          <w:color w:val="000000"/>
          <w:sz w:val="20"/>
          <w:lang w:val="en-GB" w:eastAsia="lt-LT"/>
        </w:rPr>
      </w:pPr>
      <w:r w:rsidRPr="005669DB">
        <w:rPr>
          <w:rFonts w:ascii="Courier New" w:hAnsi="Courier New" w:cs="Courier New"/>
          <w:color w:val="000000"/>
          <w:sz w:val="20"/>
          <w:lang w:val="en-GB" w:eastAsia="lt-LT"/>
        </w:rPr>
        <w:t xml:space="preserve">                </w:t>
      </w:r>
      <w:r w:rsidRPr="005669DB">
        <w:rPr>
          <w:rFonts w:ascii="Courier New" w:hAnsi="Courier New" w:cs="Courier New"/>
          <w:color w:val="0000FF"/>
          <w:sz w:val="20"/>
          <w:lang w:val="en-GB" w:eastAsia="lt-LT"/>
        </w:rPr>
        <w:t>for</w:t>
      </w:r>
      <w:r w:rsidRPr="005669DB">
        <w:rPr>
          <w:rFonts w:ascii="Courier New" w:hAnsi="Courier New" w:cs="Courier New"/>
          <w:color w:val="000000"/>
          <w:sz w:val="20"/>
          <w:lang w:val="en-GB" w:eastAsia="lt-LT"/>
        </w:rPr>
        <w:t xml:space="preserve"> (</w:t>
      </w:r>
      <w:r w:rsidRPr="005669DB">
        <w:rPr>
          <w:rFonts w:ascii="Courier New" w:hAnsi="Courier New" w:cs="Courier New"/>
          <w:color w:val="0000FF"/>
          <w:sz w:val="20"/>
          <w:lang w:val="en-GB" w:eastAsia="lt-LT"/>
        </w:rPr>
        <w:t>int</w:t>
      </w:r>
      <w:r w:rsidRPr="005669DB">
        <w:rPr>
          <w:rFonts w:ascii="Courier New" w:hAnsi="Courier New" w:cs="Courier New"/>
          <w:color w:val="000000"/>
          <w:sz w:val="20"/>
          <w:lang w:val="en-GB" w:eastAsia="lt-LT"/>
        </w:rPr>
        <w:t xml:space="preserve"> i = 0; i &lt; visiParasytiKlausimai.Kiekis; i++)</w:t>
      </w:r>
    </w:p>
    <w:p w14:paraId="48B2A6FC" w14:textId="77777777" w:rsidR="005669DB" w:rsidRPr="005669DB" w:rsidRDefault="005669DB" w:rsidP="005669DB">
      <w:pPr>
        <w:autoSpaceDE w:val="0"/>
        <w:autoSpaceDN w:val="0"/>
        <w:adjustRightInd w:val="0"/>
        <w:ind w:firstLine="0"/>
        <w:jc w:val="left"/>
        <w:rPr>
          <w:rFonts w:ascii="Courier New" w:hAnsi="Courier New" w:cs="Courier New"/>
          <w:color w:val="000000"/>
          <w:sz w:val="20"/>
          <w:lang w:val="en-GB" w:eastAsia="lt-LT"/>
        </w:rPr>
      </w:pPr>
      <w:r w:rsidRPr="005669DB">
        <w:rPr>
          <w:rFonts w:ascii="Courier New" w:hAnsi="Courier New" w:cs="Courier New"/>
          <w:color w:val="000000"/>
          <w:sz w:val="20"/>
          <w:lang w:val="en-GB" w:eastAsia="lt-LT"/>
        </w:rPr>
        <w:t xml:space="preserve">                {                 </w:t>
      </w:r>
    </w:p>
    <w:p w14:paraId="0C3DF968" w14:textId="77777777" w:rsidR="005669DB" w:rsidRDefault="005669DB" w:rsidP="005669DB">
      <w:pPr>
        <w:autoSpaceDE w:val="0"/>
        <w:autoSpaceDN w:val="0"/>
        <w:adjustRightInd w:val="0"/>
        <w:ind w:firstLine="0"/>
        <w:jc w:val="left"/>
        <w:rPr>
          <w:rFonts w:ascii="Courier New" w:hAnsi="Courier New" w:cs="Courier New"/>
          <w:color w:val="A31515"/>
          <w:sz w:val="20"/>
          <w:lang w:val="en-GB" w:eastAsia="lt-LT"/>
        </w:rPr>
      </w:pPr>
      <w:r w:rsidRPr="005669DB">
        <w:rPr>
          <w:rFonts w:ascii="Courier New" w:hAnsi="Courier New" w:cs="Courier New"/>
          <w:color w:val="000000"/>
          <w:sz w:val="20"/>
          <w:lang w:val="en-GB" w:eastAsia="lt-LT"/>
        </w:rPr>
        <w:t xml:space="preserve">                    rasyti.WriteLine(</w:t>
      </w:r>
      <w:r w:rsidRPr="005669DB">
        <w:rPr>
          <w:rFonts w:ascii="Courier New" w:hAnsi="Courier New" w:cs="Courier New"/>
          <w:color w:val="A31515"/>
          <w:sz w:val="20"/>
          <w:lang w:val="en-GB" w:eastAsia="lt-LT"/>
        </w:rPr>
        <w:t>"{0}, {1},</w:t>
      </w:r>
    </w:p>
    <w:p w14:paraId="2B702879" w14:textId="77777777" w:rsidR="005669DB" w:rsidRDefault="005669DB" w:rsidP="005669DB">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Pr="005669DB">
        <w:rPr>
          <w:rFonts w:ascii="Courier New" w:hAnsi="Courier New" w:cs="Courier New"/>
          <w:color w:val="A31515"/>
          <w:sz w:val="20"/>
          <w:lang w:val="en-GB" w:eastAsia="lt-LT"/>
        </w:rPr>
        <w:t xml:space="preserve"> </w:t>
      </w:r>
      <w:r>
        <w:rPr>
          <w:rFonts w:ascii="Courier New" w:hAnsi="Courier New" w:cs="Courier New"/>
          <w:color w:val="A31515"/>
          <w:sz w:val="20"/>
          <w:lang w:val="en-GB" w:eastAsia="lt-LT"/>
        </w:rPr>
        <w:t xml:space="preserve">  </w:t>
      </w:r>
      <w:r w:rsidRPr="005669DB">
        <w:rPr>
          <w:rFonts w:ascii="Courier New" w:hAnsi="Courier New" w:cs="Courier New"/>
          <w:color w:val="A31515"/>
          <w:sz w:val="20"/>
          <w:lang w:val="en-GB" w:eastAsia="lt-LT"/>
        </w:rPr>
        <w:t>{2}"</w:t>
      </w:r>
      <w:r w:rsidRPr="005669DB">
        <w:rPr>
          <w:rFonts w:ascii="Courier New" w:hAnsi="Courier New" w:cs="Courier New"/>
          <w:color w:val="000000"/>
          <w:sz w:val="20"/>
          <w:lang w:val="en-GB" w:eastAsia="lt-LT"/>
        </w:rPr>
        <w:t>,visiParasytiKlausimai.GautiKlausima(i).KlausimoTekstas,</w:t>
      </w:r>
    </w:p>
    <w:p w14:paraId="6452B6C0" w14:textId="77777777" w:rsidR="005669DB" w:rsidRDefault="005669DB" w:rsidP="005669DB">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5669DB">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5669DB">
        <w:rPr>
          <w:rFonts w:ascii="Courier New" w:hAnsi="Courier New" w:cs="Courier New"/>
          <w:color w:val="000000"/>
          <w:sz w:val="20"/>
          <w:lang w:val="en-GB" w:eastAsia="lt-LT"/>
        </w:rPr>
        <w:t>visiParasytiKlausimai.GautiKlausima(i).Tema,</w:t>
      </w:r>
    </w:p>
    <w:p w14:paraId="2E4747E7" w14:textId="77777777" w:rsidR="005669DB" w:rsidRDefault="005669DB" w:rsidP="005669DB">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5669DB">
        <w:rPr>
          <w:rFonts w:ascii="Courier New" w:hAnsi="Courier New" w:cs="Courier New"/>
          <w:color w:val="000000"/>
          <w:sz w:val="20"/>
          <w:lang w:val="en-GB" w:eastAsia="lt-LT"/>
        </w:rPr>
        <w:t xml:space="preserve"> visiParasytiKlausimai.GautiKlausima(i).Sudetingumas);</w:t>
      </w:r>
    </w:p>
    <w:p w14:paraId="72E75B81" w14:textId="3B135074" w:rsidR="005669DB" w:rsidRPr="005669DB" w:rsidRDefault="005669DB" w:rsidP="005669DB">
      <w:pPr>
        <w:autoSpaceDE w:val="0"/>
        <w:autoSpaceDN w:val="0"/>
        <w:adjustRightInd w:val="0"/>
        <w:ind w:firstLine="0"/>
        <w:jc w:val="left"/>
        <w:rPr>
          <w:rFonts w:ascii="Courier New" w:hAnsi="Courier New" w:cs="Courier New"/>
          <w:color w:val="000000"/>
          <w:sz w:val="20"/>
          <w:lang w:val="en-GB" w:eastAsia="lt-LT"/>
        </w:rPr>
      </w:pPr>
      <w:r>
        <w:rPr>
          <w:rFonts w:ascii="Consolas" w:hAnsi="Consolas" w:cs="Consolas"/>
          <w:color w:val="000000"/>
          <w:sz w:val="19"/>
          <w:szCs w:val="19"/>
          <w:lang w:val="en-GB" w:eastAsia="lt-LT"/>
        </w:rPr>
        <w:t xml:space="preserve">                   </w:t>
      </w:r>
      <w:r w:rsidRPr="005669DB">
        <w:rPr>
          <w:rFonts w:ascii="Courier New" w:hAnsi="Courier New" w:cs="Courier New"/>
          <w:color w:val="000000"/>
          <w:sz w:val="20"/>
          <w:lang w:val="en-GB" w:eastAsia="lt-LT"/>
        </w:rPr>
        <w:t>}</w:t>
      </w:r>
      <w:r w:rsidR="005C45B5" w:rsidRPr="005669DB">
        <w:rPr>
          <w:rFonts w:ascii="Courier New" w:hAnsi="Courier New" w:cs="Courier New"/>
          <w:color w:val="000000"/>
          <w:sz w:val="20"/>
          <w:lang w:val="en-GB" w:eastAsia="lt-LT"/>
        </w:rPr>
        <w:t xml:space="preserve">            </w:t>
      </w:r>
    </w:p>
    <w:p w14:paraId="5A0A5099" w14:textId="25A260AE" w:rsidR="005C45B5" w:rsidRPr="005C45B5" w:rsidRDefault="005669DB" w:rsidP="005669DB">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w:t>
      </w:r>
    </w:p>
    <w:p w14:paraId="58C2D6D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5B81CF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33B1D8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4DE94F1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Surandami visi istoriniai klausimai</w:t>
      </w:r>
    </w:p>
    <w:p w14:paraId="0A8BE6E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34269CB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4857D08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6BE8C5E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skaicius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Istorinių klausimų kiekis</w:t>
      </w:r>
      <w:r w:rsidRPr="005C45B5">
        <w:rPr>
          <w:rFonts w:ascii="Courier New" w:hAnsi="Courier New" w:cs="Courier New"/>
          <w:color w:val="808080"/>
          <w:sz w:val="20"/>
          <w:lang w:val="en-GB" w:eastAsia="lt-LT"/>
        </w:rPr>
        <w:t>&lt;/param&gt;</w:t>
      </w:r>
    </w:p>
    <w:p w14:paraId="5BFC30F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&lt;returns&gt;</w:t>
      </w:r>
      <w:r w:rsidRPr="005C45B5">
        <w:rPr>
          <w:rFonts w:ascii="Courier New" w:hAnsi="Courier New" w:cs="Courier New"/>
          <w:color w:val="008000"/>
          <w:sz w:val="20"/>
          <w:lang w:val="en-GB" w:eastAsia="lt-LT"/>
        </w:rPr>
        <w:t>Istorinių klausimų sąrašas</w:t>
      </w:r>
      <w:r w:rsidRPr="005C45B5">
        <w:rPr>
          <w:rFonts w:ascii="Courier New" w:hAnsi="Courier New" w:cs="Courier New"/>
          <w:color w:val="808080"/>
          <w:sz w:val="20"/>
          <w:lang w:val="en-GB" w:eastAsia="lt-LT"/>
        </w:rPr>
        <w:t>&lt;/returns&gt;</w:t>
      </w:r>
    </w:p>
    <w:p w14:paraId="3CE458F4"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IstoriniaiKlausimai(Atstovybe[] atstovybes,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atstovybiuKiekis,</w:t>
      </w:r>
    </w:p>
    <w:p w14:paraId="74EF40AE" w14:textId="4ADFD61A"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0000FF"/>
          <w:sz w:val="20"/>
          <w:lang w:val="en-GB" w:eastAsia="lt-LT"/>
        </w:rPr>
        <w:t>ref</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skaicius)</w:t>
      </w:r>
    </w:p>
    <w:p w14:paraId="199141F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49C197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istoriniaiKlausimai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[1000];</w:t>
      </w:r>
    </w:p>
    <w:p w14:paraId="2389AC5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73A4815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903696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g = 0; g &lt; atstovybes[i].VisiKlausimai.Kiekis; g++)</w:t>
      </w:r>
    </w:p>
    <w:p w14:paraId="62EFA39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31B95FC"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if</w:t>
      </w:r>
      <w:r w:rsidRPr="005C45B5">
        <w:rPr>
          <w:rFonts w:ascii="Courier New" w:hAnsi="Courier New" w:cs="Courier New"/>
          <w:color w:val="000000"/>
          <w:sz w:val="20"/>
          <w:lang w:val="en-GB" w:eastAsia="lt-LT"/>
        </w:rPr>
        <w:t xml:space="preserve"> (atstovybes[i].VisiKlausimai.GautiKlausima(g).Tema == </w:t>
      </w:r>
    </w:p>
    <w:p w14:paraId="1E644F92" w14:textId="02336A3F" w:rsidR="005C45B5" w:rsidRPr="005C45B5" w:rsidRDefault="00F122E7" w:rsidP="00F122E7">
      <w:pPr>
        <w:autoSpaceDE w:val="0"/>
        <w:autoSpaceDN w:val="0"/>
        <w:adjustRightInd w:val="0"/>
        <w:ind w:left="144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"Istorija"</w:t>
      </w:r>
      <w:r w:rsidR="005C45B5" w:rsidRPr="005C45B5">
        <w:rPr>
          <w:rFonts w:ascii="Courier New" w:hAnsi="Courier New" w:cs="Courier New"/>
          <w:color w:val="000000"/>
          <w:sz w:val="20"/>
          <w:lang w:val="en-GB" w:eastAsia="lt-LT"/>
        </w:rPr>
        <w:t>)</w:t>
      </w:r>
    </w:p>
    <w:p w14:paraId="094D5AD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9D543FF"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r w:rsidRPr="005C45B5">
        <w:rPr>
          <w:rFonts w:ascii="Courier New" w:hAnsi="Courier New" w:cs="Courier New"/>
          <w:color w:val="0000FF"/>
          <w:sz w:val="20"/>
          <w:lang w:val="en-GB" w:eastAsia="lt-LT"/>
        </w:rPr>
        <w:t>i</w:t>
      </w:r>
      <w:r w:rsidR="00F122E7">
        <w:rPr>
          <w:rFonts w:ascii="Courier New" w:hAnsi="Courier New" w:cs="Courier New"/>
          <w:color w:val="0000FF"/>
          <w:sz w:val="20"/>
          <w:lang w:val="en-GB" w:eastAsia="lt-LT"/>
        </w:rPr>
        <w:t>f</w:t>
      </w:r>
      <w:r w:rsidRPr="005C45B5">
        <w:rPr>
          <w:rFonts w:ascii="Courier New" w:hAnsi="Courier New" w:cs="Courier New"/>
          <w:color w:val="000000"/>
          <w:sz w:val="20"/>
          <w:lang w:val="en-GB" w:eastAsia="lt-LT"/>
        </w:rPr>
        <w:t>(!istoriniaiKlausimai.Contains</w:t>
      </w:r>
    </w:p>
    <w:p w14:paraId="0839A5F4" w14:textId="38D080E0" w:rsidR="00F122E7"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(atstovybes[i].VisiKlausimai.GautiKlausima(g).</w:t>
      </w:r>
    </w:p>
    <w:p w14:paraId="77A30341" w14:textId="0CF5727A"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KlausimoTekstas))</w:t>
      </w:r>
    </w:p>
    <w:p w14:paraId="43C0DF4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C758CF6"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istoriniaiKlausimai[skaicius++] = </w:t>
      </w:r>
    </w:p>
    <w:p w14:paraId="0D352985" w14:textId="0D314EA3" w:rsidR="00F122E7"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atstovybes[i].VisiKlausimai.GautiKlausima(g).</w:t>
      </w:r>
    </w:p>
    <w:p w14:paraId="59439591" w14:textId="30F62E47"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KlausimoTekstas;</w:t>
      </w:r>
    </w:p>
    <w:p w14:paraId="10CDBA8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F79F1F6"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4443C3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8C5E4C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AE5F93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return</w:t>
      </w:r>
      <w:r w:rsidRPr="005C45B5">
        <w:rPr>
          <w:rFonts w:ascii="Courier New" w:hAnsi="Courier New" w:cs="Courier New"/>
          <w:color w:val="000000"/>
          <w:sz w:val="20"/>
          <w:lang w:val="en-GB" w:eastAsia="lt-LT"/>
        </w:rPr>
        <w:t xml:space="preserve"> istoriniaiKlausimai;</w:t>
      </w:r>
    </w:p>
    <w:p w14:paraId="3411AABC" w14:textId="27674C7D"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06717E1" w14:textId="54488CD5"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5C45B5" w:rsidRPr="005C45B5">
        <w:rPr>
          <w:rFonts w:ascii="Courier New" w:hAnsi="Courier New" w:cs="Courier New"/>
          <w:color w:val="808080"/>
          <w:sz w:val="20"/>
          <w:lang w:val="en-GB" w:eastAsia="lt-LT"/>
        </w:rPr>
        <w:t>///</w:t>
      </w:r>
      <w:r w:rsidR="005C45B5" w:rsidRPr="005C45B5">
        <w:rPr>
          <w:rFonts w:ascii="Courier New" w:hAnsi="Courier New" w:cs="Courier New"/>
          <w:color w:val="008000"/>
          <w:sz w:val="20"/>
          <w:lang w:val="en-GB" w:eastAsia="lt-LT"/>
        </w:rPr>
        <w:t xml:space="preserve"> </w:t>
      </w:r>
      <w:r w:rsidR="005C45B5" w:rsidRPr="005C45B5">
        <w:rPr>
          <w:rFonts w:ascii="Courier New" w:hAnsi="Courier New" w:cs="Courier New"/>
          <w:color w:val="808080"/>
          <w:sz w:val="20"/>
          <w:lang w:val="en-GB" w:eastAsia="lt-LT"/>
        </w:rPr>
        <w:t>&lt;summary&gt;</w:t>
      </w:r>
    </w:p>
    <w:p w14:paraId="6E0C044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Spausdina istorinius klausimus faile</w:t>
      </w:r>
    </w:p>
    <w:p w14:paraId="5E0C129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103146A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istoriniai</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Istoriniai klausimai</w:t>
      </w:r>
      <w:r w:rsidRPr="005C45B5">
        <w:rPr>
          <w:rFonts w:ascii="Courier New" w:hAnsi="Courier New" w:cs="Courier New"/>
          <w:color w:val="808080"/>
          <w:sz w:val="20"/>
          <w:lang w:val="en-GB" w:eastAsia="lt-LT"/>
        </w:rPr>
        <w:t>&lt;/param&gt;</w:t>
      </w:r>
    </w:p>
    <w:p w14:paraId="4D713A4E"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skaicius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Istorinių klausimų kiekis</w:t>
      </w:r>
      <w:r w:rsidRPr="005C45B5">
        <w:rPr>
          <w:rFonts w:ascii="Courier New" w:hAnsi="Courier New" w:cs="Courier New"/>
          <w:color w:val="808080"/>
          <w:sz w:val="20"/>
          <w:lang w:val="en-GB" w:eastAsia="lt-LT"/>
        </w:rPr>
        <w:t>&lt;/param&gt;</w:t>
      </w:r>
    </w:p>
    <w:p w14:paraId="0BD6ABE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IstoriniuKlausimuSpausdinimasFaile(</w:t>
      </w:r>
      <w:r w:rsidRPr="005C45B5">
        <w:rPr>
          <w:rFonts w:ascii="Courier New" w:hAnsi="Courier New" w:cs="Courier New"/>
          <w:color w:val="0000FF"/>
          <w:sz w:val="20"/>
          <w:lang w:val="en-GB" w:eastAsia="lt-LT"/>
        </w:rPr>
        <w:t>string</w:t>
      </w:r>
      <w:r w:rsidRPr="005C45B5">
        <w:rPr>
          <w:rFonts w:ascii="Courier New" w:hAnsi="Courier New" w:cs="Courier New"/>
          <w:color w:val="000000"/>
          <w:sz w:val="20"/>
          <w:lang w:val="en-GB" w:eastAsia="lt-LT"/>
        </w:rPr>
        <w:t xml:space="preserve">[] istoriniai,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skaicius)</w:t>
      </w:r>
    </w:p>
    <w:p w14:paraId="458DE0D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F5BD95A"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(StreamWriter rasyti = </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StreamWriter(</w:t>
      </w:r>
      <w:r w:rsidRPr="005C45B5">
        <w:rPr>
          <w:rFonts w:ascii="Courier New" w:hAnsi="Courier New" w:cs="Courier New"/>
          <w:color w:val="800000"/>
          <w:sz w:val="20"/>
          <w:lang w:val="en-GB" w:eastAsia="lt-LT"/>
        </w:rPr>
        <w:t>@"../../Istoriniai.csv"</w:t>
      </w:r>
      <w:r w:rsidRPr="005C45B5">
        <w:rPr>
          <w:rFonts w:ascii="Courier New" w:hAnsi="Courier New" w:cs="Courier New"/>
          <w:color w:val="000000"/>
          <w:sz w:val="20"/>
          <w:lang w:val="en-GB" w:eastAsia="lt-LT"/>
        </w:rPr>
        <w:t>,</w:t>
      </w:r>
    </w:p>
    <w:p w14:paraId="6EF8423E" w14:textId="16FAE423"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w:t>
      </w:r>
      <w:r w:rsidR="005C45B5" w:rsidRPr="005C45B5">
        <w:rPr>
          <w:rFonts w:ascii="Courier New" w:hAnsi="Courier New" w:cs="Courier New"/>
          <w:color w:val="0000FF"/>
          <w:sz w:val="20"/>
          <w:lang w:val="en-GB" w:eastAsia="lt-LT"/>
        </w:rPr>
        <w:t>false</w:t>
      </w:r>
      <w:r w:rsidR="005C45B5" w:rsidRPr="005C45B5">
        <w:rPr>
          <w:rFonts w:ascii="Courier New" w:hAnsi="Courier New" w:cs="Courier New"/>
          <w:color w:val="000000"/>
          <w:sz w:val="20"/>
          <w:lang w:val="en-GB" w:eastAsia="lt-LT"/>
        </w:rPr>
        <w:t>, Encoding.UTF8))</w:t>
      </w:r>
    </w:p>
    <w:p w14:paraId="67709613" w14:textId="0E5DBD9B"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53A38C2" w14:textId="11D7EA5E"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rasyti.WriteLine(</w:t>
      </w:r>
      <w:r w:rsidRPr="005C45B5">
        <w:rPr>
          <w:rFonts w:ascii="Courier New" w:hAnsi="Courier New" w:cs="Courier New"/>
          <w:color w:val="A31515"/>
          <w:sz w:val="20"/>
          <w:lang w:val="en-GB" w:eastAsia="lt-LT"/>
        </w:rPr>
        <w:t>"Klausimas"</w:t>
      </w:r>
      <w:r w:rsidRPr="005C45B5">
        <w:rPr>
          <w:rFonts w:ascii="Courier New" w:hAnsi="Courier New" w:cs="Courier New"/>
          <w:color w:val="000000"/>
          <w:sz w:val="20"/>
          <w:lang w:val="en-GB" w:eastAsia="lt-LT"/>
        </w:rPr>
        <w:t>);</w:t>
      </w:r>
    </w:p>
    <w:p w14:paraId="05A04CDC" w14:textId="5F00061F"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5669DB">
        <w:rPr>
          <w:rFonts w:ascii="Courier New" w:hAnsi="Courier New" w:cs="Courier New"/>
          <w:color w:val="000000"/>
          <w:sz w:val="20"/>
          <w:lang w:val="en-GB" w:eastAsia="lt-LT"/>
        </w:rPr>
        <w:t>rasyti.WriteLine</w:t>
      </w:r>
      <w:r w:rsidR="005669DB" w:rsidRPr="005C45B5">
        <w:rPr>
          <w:rFonts w:ascii="Courier New" w:hAnsi="Courier New" w:cs="Courier New"/>
          <w:color w:val="000000"/>
          <w:sz w:val="20"/>
          <w:lang w:val="en-GB" w:eastAsia="lt-LT"/>
        </w:rPr>
        <w:t>(</w:t>
      </w:r>
      <w:r w:rsidR="005669DB" w:rsidRPr="005C45B5">
        <w:rPr>
          <w:rFonts w:ascii="Courier New" w:hAnsi="Courier New" w:cs="Courier New"/>
          <w:color w:val="A31515"/>
          <w:sz w:val="20"/>
          <w:lang w:val="en-GB" w:eastAsia="lt-LT"/>
        </w:rPr>
        <w:t>""</w:t>
      </w:r>
      <w:r w:rsidR="005669DB" w:rsidRPr="005C45B5">
        <w:rPr>
          <w:rFonts w:ascii="Courier New" w:hAnsi="Courier New" w:cs="Courier New"/>
          <w:color w:val="000000"/>
          <w:sz w:val="20"/>
          <w:lang w:val="en-GB" w:eastAsia="lt-LT"/>
        </w:rPr>
        <w:t>);</w:t>
      </w:r>
    </w:p>
    <w:p w14:paraId="71B15A5A"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skaicius; i++)</w:t>
      </w:r>
    </w:p>
    <w:p w14:paraId="3BE4250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3A6C9060" w14:textId="5FA8D32E"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rasyti.WriteLine(istoriniai[i]);</w:t>
      </w:r>
    </w:p>
    <w:p w14:paraId="70C4E537" w14:textId="3426F0C9"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5669DB">
        <w:rPr>
          <w:rFonts w:ascii="Courier New" w:hAnsi="Courier New" w:cs="Courier New"/>
          <w:color w:val="000000"/>
          <w:sz w:val="20"/>
          <w:lang w:val="en-GB" w:eastAsia="lt-LT"/>
        </w:rPr>
        <w:t>}</w:t>
      </w:r>
    </w:p>
    <w:p w14:paraId="4C9A660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A497F99"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50B0F4F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2FB350AC"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0D2AAA4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Duomenų spausdinimas lentelėje</w:t>
      </w:r>
    </w:p>
    <w:p w14:paraId="38D25C4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&lt;/summary&gt;</w:t>
      </w:r>
    </w:p>
    <w:p w14:paraId="792BC3E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atstovybes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Atstovybės</w:t>
      </w:r>
      <w:r w:rsidRPr="005C45B5">
        <w:rPr>
          <w:rFonts w:ascii="Courier New" w:hAnsi="Courier New" w:cs="Courier New"/>
          <w:color w:val="808080"/>
          <w:sz w:val="20"/>
          <w:lang w:val="en-GB" w:eastAsia="lt-LT"/>
        </w:rPr>
        <w:t>&lt;/param&gt;</w:t>
      </w:r>
    </w:p>
    <w:p w14:paraId="1F0724CD"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808080"/>
          <w:sz w:val="20"/>
          <w:lang w:val="en-GB" w:eastAsia="lt-LT"/>
        </w:rPr>
        <w:t>///</w:t>
      </w:r>
      <w:r w:rsidRPr="005C45B5">
        <w:rPr>
          <w:rFonts w:ascii="Courier New" w:hAnsi="Courier New" w:cs="Courier New"/>
          <w:color w:val="008000"/>
          <w:sz w:val="20"/>
          <w:lang w:val="en-GB" w:eastAsia="lt-LT"/>
        </w:rPr>
        <w:t xml:space="preserve"> </w:t>
      </w:r>
      <w:r w:rsidRPr="005C45B5">
        <w:rPr>
          <w:rFonts w:ascii="Courier New" w:hAnsi="Courier New" w:cs="Courier New"/>
          <w:color w:val="808080"/>
          <w:sz w:val="20"/>
          <w:lang w:val="en-GB" w:eastAsia="lt-LT"/>
        </w:rPr>
        <w:t>&lt;param name="</w:t>
      </w:r>
      <w:r w:rsidRPr="005C45B5">
        <w:rPr>
          <w:rFonts w:ascii="Courier New" w:hAnsi="Courier New" w:cs="Courier New"/>
          <w:color w:val="000000"/>
          <w:sz w:val="20"/>
          <w:lang w:val="en-GB" w:eastAsia="lt-LT"/>
        </w:rPr>
        <w:t>atstovybiuKiekis</w:t>
      </w:r>
      <w:r w:rsidRPr="005C45B5">
        <w:rPr>
          <w:rFonts w:ascii="Courier New" w:hAnsi="Courier New" w:cs="Courier New"/>
          <w:color w:val="808080"/>
          <w:sz w:val="20"/>
          <w:lang w:val="en-GB" w:eastAsia="lt-LT"/>
        </w:rPr>
        <w:t>"&gt;</w:t>
      </w:r>
      <w:r w:rsidRPr="005C45B5">
        <w:rPr>
          <w:rFonts w:ascii="Courier New" w:hAnsi="Courier New" w:cs="Courier New"/>
          <w:color w:val="008000"/>
          <w:sz w:val="20"/>
          <w:lang w:val="en-GB" w:eastAsia="lt-LT"/>
        </w:rPr>
        <w:t>Atstovybių kiekis</w:t>
      </w:r>
      <w:r w:rsidRPr="005C45B5">
        <w:rPr>
          <w:rFonts w:ascii="Courier New" w:hAnsi="Courier New" w:cs="Courier New"/>
          <w:color w:val="808080"/>
          <w:sz w:val="20"/>
          <w:lang w:val="en-GB" w:eastAsia="lt-LT"/>
        </w:rPr>
        <w:t>&lt;/param&gt;</w:t>
      </w:r>
    </w:p>
    <w:p w14:paraId="7F70CDF5" w14:textId="77777777"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void</w:t>
      </w:r>
      <w:r w:rsidRPr="005C45B5">
        <w:rPr>
          <w:rFonts w:ascii="Courier New" w:hAnsi="Courier New" w:cs="Courier New"/>
          <w:color w:val="000000"/>
          <w:sz w:val="20"/>
          <w:lang w:val="en-GB" w:eastAsia="lt-LT"/>
        </w:rPr>
        <w:t xml:space="preserve"> DuomenuPateikimasLenteleje(Atstovybe[] atstovybes, </w:t>
      </w:r>
    </w:p>
    <w:p w14:paraId="701B82A5" w14:textId="63A4F763"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5C45B5" w:rsidRPr="005C45B5">
        <w:rPr>
          <w:rFonts w:ascii="Courier New" w:hAnsi="Courier New" w:cs="Courier New"/>
          <w:color w:val="0000FF"/>
          <w:sz w:val="20"/>
          <w:lang w:val="en-GB" w:eastAsia="lt-LT"/>
        </w:rPr>
        <w:t>int</w:t>
      </w:r>
      <w:r w:rsidR="005C45B5" w:rsidRPr="005C45B5">
        <w:rPr>
          <w:rFonts w:ascii="Courier New" w:hAnsi="Courier New" w:cs="Courier New"/>
          <w:color w:val="000000"/>
          <w:sz w:val="20"/>
          <w:lang w:val="en-GB" w:eastAsia="lt-LT"/>
        </w:rPr>
        <w:t xml:space="preserve"> atstovybiuKiekis)</w:t>
      </w:r>
    </w:p>
    <w:p w14:paraId="6A6FDA4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61DB5E13" w14:textId="6599C4AE" w:rsidR="00F122E7" w:rsidRDefault="005C45B5" w:rsidP="005C45B5">
      <w:pPr>
        <w:autoSpaceDE w:val="0"/>
        <w:autoSpaceDN w:val="0"/>
        <w:adjustRightInd w:val="0"/>
        <w:ind w:firstLine="0"/>
        <w:jc w:val="left"/>
        <w:rPr>
          <w:rFonts w:ascii="Courier New" w:hAnsi="Courier New" w:cs="Courier New"/>
          <w:color w:val="0000FF"/>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using</w:t>
      </w:r>
      <w:r w:rsidRPr="005C45B5">
        <w:rPr>
          <w:rFonts w:ascii="Courier New" w:hAnsi="Courier New" w:cs="Courier New"/>
          <w:color w:val="000000"/>
          <w:sz w:val="20"/>
          <w:lang w:val="en-GB" w:eastAsia="lt-LT"/>
        </w:rPr>
        <w:t xml:space="preserve"> (StreamWriter </w:t>
      </w:r>
      <w:r w:rsidR="004A6384" w:rsidRPr="00F058EC">
        <w:rPr>
          <w:rFonts w:ascii="Courier New" w:hAnsi="Courier New" w:cs="Courier New"/>
          <w:color w:val="000000"/>
          <w:sz w:val="20"/>
          <w:lang w:val="en-GB" w:eastAsia="lt-LT"/>
        </w:rPr>
        <w:t>rasyti</w:t>
      </w:r>
      <w:r w:rsidR="004A6384" w:rsidRPr="005C45B5">
        <w:rPr>
          <w:rFonts w:ascii="Courier New" w:hAnsi="Courier New" w:cs="Courier New"/>
          <w:color w:val="000000"/>
          <w:sz w:val="20"/>
          <w:lang w:val="en-GB" w:eastAsia="lt-LT"/>
        </w:rPr>
        <w:t xml:space="preserve"> </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new</w:t>
      </w:r>
    </w:p>
    <w:p w14:paraId="60164DE1" w14:textId="41C1A3DA"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 xml:space="preserve"> StreamWriter(</w:t>
      </w:r>
      <w:r w:rsidR="005C45B5" w:rsidRPr="005C45B5">
        <w:rPr>
          <w:rFonts w:ascii="Courier New" w:hAnsi="Courier New" w:cs="Courier New"/>
          <w:color w:val="800000"/>
          <w:sz w:val="20"/>
          <w:lang w:val="en-GB" w:eastAsia="lt-LT"/>
        </w:rPr>
        <w:t>@"../../Duomenųlentelė.txt"</w:t>
      </w:r>
      <w:r w:rsidR="005C45B5" w:rsidRPr="005C45B5">
        <w:rPr>
          <w:rFonts w:ascii="Courier New" w:hAnsi="Courier New" w:cs="Courier New"/>
          <w:color w:val="000000"/>
          <w:sz w:val="20"/>
          <w:lang w:val="en-GB" w:eastAsia="lt-LT"/>
        </w:rPr>
        <w:t>))</w:t>
      </w:r>
    </w:p>
    <w:p w14:paraId="52B69A6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424DA626" w14:textId="1AEBF29C"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A31515"/>
          <w:sz w:val="20"/>
          <w:lang w:val="en-GB" w:eastAsia="lt-LT"/>
        </w:rPr>
        <w:t>"Duomenys apie klausimus:"</w:t>
      </w:r>
      <w:r w:rsidRPr="005C45B5">
        <w:rPr>
          <w:rFonts w:ascii="Courier New" w:hAnsi="Courier New" w:cs="Courier New"/>
          <w:color w:val="000000"/>
          <w:sz w:val="20"/>
          <w:lang w:val="en-GB" w:eastAsia="lt-LT"/>
        </w:rPr>
        <w:t>);</w:t>
      </w:r>
    </w:p>
    <w:p w14:paraId="37EBE60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6FE3AB46" w14:textId="3038B941"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383));</w:t>
      </w:r>
    </w:p>
    <w:p w14:paraId="6F427C1D" w14:textId="6E491F8D" w:rsidR="00F122E7"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A31515"/>
          <w:sz w:val="20"/>
          <w:lang w:val="en-GB" w:eastAsia="lt-LT"/>
        </w:rPr>
        <w:t xml:space="preserve">"| {0, -24} | {1, 12} | {2, -23} | </w:t>
      </w:r>
    </w:p>
    <w:p w14:paraId="0C2E8063" w14:textId="7967588F"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{3, -149} | {4, -90} | {5, -35} | {6} | {7, -20} |"</w:t>
      </w:r>
      <w:r w:rsidR="005C45B5" w:rsidRPr="005C45B5">
        <w:rPr>
          <w:rFonts w:ascii="Courier New" w:hAnsi="Courier New" w:cs="Courier New"/>
          <w:color w:val="000000"/>
          <w:sz w:val="20"/>
          <w:lang w:val="en-GB" w:eastAsia="lt-LT"/>
        </w:rPr>
        <w:t>,</w:t>
      </w:r>
    </w:p>
    <w:p w14:paraId="6F00156D" w14:textId="665F8546"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"Tema"</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"Sudėtingumas"</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"Klausimo autorius"</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"Klausimo tekstas"</w:t>
      </w:r>
      <w:r w:rsidRPr="005C45B5">
        <w:rPr>
          <w:rFonts w:ascii="Courier New" w:hAnsi="Courier New" w:cs="Courier New"/>
          <w:color w:val="000000"/>
          <w:sz w:val="20"/>
          <w:lang w:val="en-GB" w:eastAsia="lt-LT"/>
        </w:rPr>
        <w:t>,</w:t>
      </w:r>
    </w:p>
    <w:p w14:paraId="0E2B0882" w14:textId="77777777" w:rsidR="00F122E7" w:rsidRDefault="005C45B5" w:rsidP="005C45B5">
      <w:pPr>
        <w:autoSpaceDE w:val="0"/>
        <w:autoSpaceDN w:val="0"/>
        <w:adjustRightInd w:val="0"/>
        <w:ind w:firstLine="0"/>
        <w:jc w:val="left"/>
        <w:rPr>
          <w:rFonts w:ascii="Courier New" w:hAnsi="Courier New" w:cs="Courier New"/>
          <w:color w:val="A31515"/>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"Atsakymo variantai"</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"Teisingas atsakymas"</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"Balai"</w:t>
      </w:r>
      <w:r w:rsidRPr="005C45B5">
        <w:rPr>
          <w:rFonts w:ascii="Courier New" w:hAnsi="Courier New" w:cs="Courier New"/>
          <w:color w:val="000000"/>
          <w:sz w:val="20"/>
          <w:lang w:val="en-GB" w:eastAsia="lt-LT"/>
        </w:rPr>
        <w:t xml:space="preserve">, </w:t>
      </w:r>
      <w:r w:rsidRPr="005C45B5">
        <w:rPr>
          <w:rFonts w:ascii="Courier New" w:hAnsi="Courier New" w:cs="Courier New"/>
          <w:color w:val="A31515"/>
          <w:sz w:val="20"/>
          <w:lang w:val="en-GB" w:eastAsia="lt-LT"/>
        </w:rPr>
        <w:t>"Failo</w:t>
      </w:r>
    </w:p>
    <w:p w14:paraId="7142F107" w14:textId="68A9B819"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5C45B5" w:rsidRPr="005C45B5">
        <w:rPr>
          <w:rFonts w:ascii="Courier New" w:hAnsi="Courier New" w:cs="Courier New"/>
          <w:color w:val="A31515"/>
          <w:sz w:val="20"/>
          <w:lang w:val="en-GB" w:eastAsia="lt-LT"/>
        </w:rPr>
        <w:t xml:space="preserve"> Pavadinimas"</w:t>
      </w:r>
      <w:r w:rsidR="005C45B5" w:rsidRPr="005C45B5">
        <w:rPr>
          <w:rFonts w:ascii="Courier New" w:hAnsi="Courier New" w:cs="Courier New"/>
          <w:color w:val="000000"/>
          <w:sz w:val="20"/>
          <w:lang w:val="en-GB" w:eastAsia="lt-LT"/>
        </w:rPr>
        <w:t>);</w:t>
      </w:r>
    </w:p>
    <w:p w14:paraId="30259241" w14:textId="4DE43854"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383));</w:t>
      </w:r>
    </w:p>
    <w:p w14:paraId="2C68931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2DEC9A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i = 0; i &lt; atstovybiuKiekis; i++)</w:t>
      </w:r>
    </w:p>
    <w:p w14:paraId="77EA89F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BBADBEE" w14:textId="5B1C8B4B"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.WriteLine(atstovybes[i].AtstovybesPav);</w:t>
      </w:r>
    </w:p>
    <w:p w14:paraId="4A94438E" w14:textId="58000508"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383));</w:t>
      </w:r>
    </w:p>
    <w:p w14:paraId="34F06F6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06EFCEC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for</w:t>
      </w:r>
      <w:r w:rsidRPr="005C45B5">
        <w:rPr>
          <w:rFonts w:ascii="Courier New" w:hAnsi="Courier New" w:cs="Courier New"/>
          <w:color w:val="000000"/>
          <w:sz w:val="20"/>
          <w:lang w:val="en-GB" w:eastAsia="lt-LT"/>
        </w:rPr>
        <w:t xml:space="preserve"> (</w:t>
      </w:r>
      <w:r w:rsidRPr="005C45B5">
        <w:rPr>
          <w:rFonts w:ascii="Courier New" w:hAnsi="Courier New" w:cs="Courier New"/>
          <w:color w:val="0000FF"/>
          <w:sz w:val="20"/>
          <w:lang w:val="en-GB" w:eastAsia="lt-LT"/>
        </w:rPr>
        <w:t>int</w:t>
      </w:r>
      <w:r w:rsidRPr="005C45B5">
        <w:rPr>
          <w:rFonts w:ascii="Courier New" w:hAnsi="Courier New" w:cs="Courier New"/>
          <w:color w:val="000000"/>
          <w:sz w:val="20"/>
          <w:lang w:val="en-GB" w:eastAsia="lt-LT"/>
        </w:rPr>
        <w:t xml:space="preserve"> j = 0; j &lt; atstovybes[i].VisiKlausimai.Kiekis; j++)</w:t>
      </w:r>
    </w:p>
    <w:p w14:paraId="38DCF094"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54E9C0B" w14:textId="71609B9E" w:rsidR="00F122E7"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F122E7">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.WriteLine(atstovybes[i].VisiKlausimai.</w:t>
      </w:r>
    </w:p>
    <w:p w14:paraId="0F062566" w14:textId="050AC7F6" w:rsidR="005C45B5" w:rsidRPr="005C45B5" w:rsidRDefault="00F122E7" w:rsidP="005C45B5">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5C45B5" w:rsidRPr="005C45B5">
        <w:rPr>
          <w:rFonts w:ascii="Courier New" w:hAnsi="Courier New" w:cs="Courier New"/>
          <w:color w:val="000000"/>
          <w:sz w:val="20"/>
          <w:lang w:val="en-GB" w:eastAsia="lt-LT"/>
        </w:rPr>
        <w:t>GautiKlausima(j));</w:t>
      </w:r>
    </w:p>
    <w:p w14:paraId="79D58667"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0F922125"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740E4881" w14:textId="3737EA6E"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r w:rsidR="004A6384" w:rsidRPr="00F058EC">
        <w:rPr>
          <w:rFonts w:ascii="Courier New" w:hAnsi="Courier New" w:cs="Courier New"/>
          <w:color w:val="000000"/>
          <w:sz w:val="20"/>
          <w:lang w:val="en-GB" w:eastAsia="lt-LT"/>
        </w:rPr>
        <w:t>rasyti</w:t>
      </w:r>
      <w:r w:rsidRPr="005C45B5">
        <w:rPr>
          <w:rFonts w:ascii="Courier New" w:hAnsi="Courier New" w:cs="Courier New"/>
          <w:color w:val="000000"/>
          <w:sz w:val="20"/>
          <w:lang w:val="en-GB" w:eastAsia="lt-LT"/>
        </w:rPr>
        <w:t>.WriteLine(</w:t>
      </w:r>
      <w:r w:rsidRPr="005C45B5">
        <w:rPr>
          <w:rFonts w:ascii="Courier New" w:hAnsi="Courier New" w:cs="Courier New"/>
          <w:color w:val="0000FF"/>
          <w:sz w:val="20"/>
          <w:lang w:val="en-GB" w:eastAsia="lt-LT"/>
        </w:rPr>
        <w:t>new</w:t>
      </w:r>
      <w:r w:rsidRPr="005C45B5">
        <w:rPr>
          <w:rFonts w:ascii="Courier New" w:hAnsi="Courier New" w:cs="Courier New"/>
          <w:color w:val="000000"/>
          <w:sz w:val="20"/>
          <w:lang w:val="en-GB" w:eastAsia="lt-LT"/>
        </w:rPr>
        <w:t xml:space="preserve"> String(</w:t>
      </w:r>
      <w:r w:rsidRPr="005C45B5">
        <w:rPr>
          <w:rFonts w:ascii="Courier New" w:hAnsi="Courier New" w:cs="Courier New"/>
          <w:color w:val="A31515"/>
          <w:sz w:val="20"/>
          <w:lang w:val="en-GB" w:eastAsia="lt-LT"/>
        </w:rPr>
        <w:t>'-'</w:t>
      </w:r>
      <w:r w:rsidRPr="005C45B5">
        <w:rPr>
          <w:rFonts w:ascii="Courier New" w:hAnsi="Courier New" w:cs="Courier New"/>
          <w:color w:val="000000"/>
          <w:sz w:val="20"/>
          <w:lang w:val="en-GB" w:eastAsia="lt-LT"/>
        </w:rPr>
        <w:t>, 383));</w:t>
      </w:r>
    </w:p>
    <w:p w14:paraId="63006250"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20C8952B"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lastRenderedPageBreak/>
        <w:t xml:space="preserve">            }</w:t>
      </w:r>
    </w:p>
    <w:p w14:paraId="4A0F60FF"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 </w:t>
      </w:r>
    </w:p>
    <w:p w14:paraId="4B08F053"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30F88A41"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p>
    <w:p w14:paraId="49DC9AE2" w14:textId="77777777" w:rsidR="005C45B5" w:rsidRPr="005C45B5" w:rsidRDefault="005C45B5" w:rsidP="005C45B5">
      <w:pPr>
        <w:autoSpaceDE w:val="0"/>
        <w:autoSpaceDN w:val="0"/>
        <w:adjustRightInd w:val="0"/>
        <w:ind w:firstLine="0"/>
        <w:jc w:val="left"/>
        <w:rPr>
          <w:rFonts w:ascii="Courier New" w:hAnsi="Courier New" w:cs="Courier New"/>
          <w:color w:val="000000"/>
          <w:sz w:val="20"/>
          <w:lang w:val="en-GB" w:eastAsia="lt-LT"/>
        </w:rPr>
      </w:pPr>
      <w:r w:rsidRPr="005C45B5">
        <w:rPr>
          <w:rFonts w:ascii="Courier New" w:hAnsi="Courier New" w:cs="Courier New"/>
          <w:color w:val="000000"/>
          <w:sz w:val="20"/>
          <w:lang w:val="en-GB" w:eastAsia="lt-LT"/>
        </w:rPr>
        <w:t xml:space="preserve">    }</w:t>
      </w:r>
    </w:p>
    <w:p w14:paraId="7F86C696" w14:textId="09A5D5B4" w:rsidR="00AB7416" w:rsidRPr="00F122E7" w:rsidRDefault="005C45B5" w:rsidP="00F122E7">
      <w:pPr>
        <w:autoSpaceDE w:val="0"/>
        <w:autoSpaceDN w:val="0"/>
        <w:adjustRightInd w:val="0"/>
        <w:ind w:firstLine="0"/>
        <w:jc w:val="left"/>
        <w:rPr>
          <w:rFonts w:ascii="Consolas" w:hAnsi="Consolas" w:cs="Consolas"/>
          <w:b/>
          <w:color w:val="000000"/>
          <w:sz w:val="19"/>
          <w:szCs w:val="19"/>
          <w:lang w:val="en-GB" w:eastAsia="lt-LT"/>
        </w:rPr>
      </w:pPr>
      <w:r w:rsidRPr="005C45B5">
        <w:rPr>
          <w:rFonts w:ascii="Courier New" w:hAnsi="Courier New" w:cs="Courier New"/>
          <w:color w:val="000000"/>
          <w:sz w:val="20"/>
          <w:lang w:val="en-GB" w:eastAsia="lt-LT"/>
        </w:rPr>
        <w:t>}</w:t>
      </w:r>
    </w:p>
    <w:p w14:paraId="707D7821" w14:textId="649DCB75" w:rsidR="00AB7416" w:rsidRDefault="00AB7416" w:rsidP="00AB7416">
      <w:pPr>
        <w:pStyle w:val="Antrat2"/>
      </w:pPr>
      <w:bookmarkStart w:id="13" w:name="_Toc530682458"/>
      <w:r w:rsidRPr="00844988">
        <w:t>Pradiniai duomenys ir rezultatai</w:t>
      </w:r>
      <w:bookmarkEnd w:id="13"/>
    </w:p>
    <w:p w14:paraId="149342EA" w14:textId="77777777" w:rsidR="007C304B" w:rsidRPr="007C304B" w:rsidRDefault="007C304B" w:rsidP="007C304B"/>
    <w:p w14:paraId="2BD22D4F" w14:textId="15AF251D" w:rsidR="00EB1186" w:rsidRDefault="00EB1186" w:rsidP="007C304B">
      <w:pPr>
        <w:ind w:firstLine="0"/>
        <w:rPr>
          <w:rFonts w:ascii="Courier New" w:hAnsi="Courier New" w:cs="Courier New"/>
          <w:b/>
          <w:sz w:val="20"/>
        </w:rPr>
      </w:pPr>
      <w:r>
        <w:rPr>
          <w:rFonts w:ascii="Courier New" w:hAnsi="Courier New" w:cs="Courier New"/>
          <w:b/>
          <w:sz w:val="20"/>
        </w:rPr>
        <w:t>Pirmas testas:</w:t>
      </w:r>
    </w:p>
    <w:p w14:paraId="7B2F8A1F" w14:textId="77777777" w:rsidR="00EB1186" w:rsidRDefault="00EB1186" w:rsidP="007C304B">
      <w:pPr>
        <w:ind w:firstLine="0"/>
        <w:rPr>
          <w:rFonts w:ascii="Courier New" w:hAnsi="Courier New" w:cs="Courier New"/>
          <w:b/>
          <w:sz w:val="20"/>
        </w:rPr>
      </w:pPr>
    </w:p>
    <w:p w14:paraId="766ED23F" w14:textId="316C890B" w:rsidR="007C304B" w:rsidRDefault="007C304B" w:rsidP="007C304B">
      <w:pPr>
        <w:ind w:firstLine="0"/>
        <w:rPr>
          <w:rFonts w:ascii="Courier New" w:hAnsi="Courier New" w:cs="Courier New"/>
          <w:b/>
          <w:sz w:val="20"/>
        </w:rPr>
      </w:pPr>
      <w:r>
        <w:rPr>
          <w:rFonts w:ascii="Courier New" w:hAnsi="Courier New" w:cs="Courier New"/>
          <w:b/>
          <w:sz w:val="20"/>
        </w:rPr>
        <w:t>d</w:t>
      </w:r>
      <w:r w:rsidRPr="007C304B">
        <w:rPr>
          <w:rFonts w:ascii="Courier New" w:hAnsi="Courier New" w:cs="Courier New"/>
          <w:b/>
          <w:sz w:val="20"/>
        </w:rPr>
        <w:t>uomenys1.csv:</w:t>
      </w:r>
    </w:p>
    <w:p w14:paraId="33C8BEB7" w14:textId="37495277" w:rsidR="007C304B" w:rsidRDefault="007C304B" w:rsidP="007C304B">
      <w:pPr>
        <w:ind w:firstLine="0"/>
        <w:rPr>
          <w:rFonts w:ascii="Courier New" w:hAnsi="Courier New" w:cs="Courier New"/>
          <w:b/>
          <w:sz w:val="20"/>
        </w:rPr>
      </w:pPr>
    </w:p>
    <w:p w14:paraId="63AB8269"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InfoSA</w:t>
      </w:r>
    </w:p>
    <w:p w14:paraId="45B6ECD5"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Įvairūs,2,Robertas Petrauskas,Kaip NATO fonetinėje abėcėlėje šifruojama raidė R?,Romeo,2</w:t>
      </w:r>
    </w:p>
    <w:p w14:paraId="15A8766E"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medicina,2,Rimantas Valiukonis,Koks augalas vienos rūšies žinduoliui sukelia euforiją; o kitos rūšies žinduolį nuramina?,Kanapė-Durniaropė-Valerijonas-Aguona,Valerijonas,2</w:t>
      </w:r>
    </w:p>
    <w:p w14:paraId="7AD425A3"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Įvairūs,3,Robertas Petrauskas,Kaip iššifruojama santrumpa DNR?,Deoksiribonukleorūgštis-Deoksinorūgšits-Deoksidooksidorūgštis-Deoksiribonukleonidorūgštis,Deoksiribonukleorūgštis,5</w:t>
      </w:r>
    </w:p>
    <w:p w14:paraId="37B4C997"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Įvairūs,2,Mantas Stonkus,Koks augalas lotyniškai vadinasi Urtica?,Pienė-Dilgėlė-Usnis-Melisa,Dilgėlė,3</w:t>
      </w:r>
    </w:p>
    <w:p w14:paraId="2DA66492"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Geografija,2,Viktoras Drąsutavičius,Prie kokios jūros įsikūręs Vladivostokas?,Rytų Sibiro-Japonijos-Čiukčių-Beringo,Japonijos,2</w:t>
      </w:r>
    </w:p>
    <w:p w14:paraId="636D1026"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Įvairūs,2,Ramunė Vinauskaitė,Kokį gėrimą italai vadina spumante?,Anyžinę dektinę-Baltąjį vyną-Putojantį vyną-Raudonąjį vyną,Putojantį vyną,3</w:t>
      </w:r>
    </w:p>
    <w:p w14:paraId="6A117D36"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Geografija,2,Robertas Petrauskas,Kokios valstybės pavadinimas išvertus į lietuvių kalbą reiškia "Sidabro žemė"?,Siera Leonė-Australija-Islandija-Argentina,Argentina,3</w:t>
      </w:r>
    </w:p>
    <w:p w14:paraId="3BFD60AD"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Kinas,3,Viktoras Drąsutavičius,Kas vaidino SS pulkininką Hansą Landą filme "Negarbingi šunsnukiai"?,Tilis Šveigeris-Kristofas Valcas-Kventinas Tarantino-Bruno Ganzas,Kristofas Valcas (Christoph Waltz),5</w:t>
      </w:r>
    </w:p>
    <w:p w14:paraId="0272A172"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Istorija,3,Mindaugas Baliukevičius,Kaip vadinasi filmas; kuriame pagrindinis veikėjas sako: "Gyvenimas yra kaip šokoladinių saldainių dėžutė. Niekada nežinai; ką ją atidaręs rasi..."?,Forestas Gampas-Vėjo nublokšti-Apie Šmitą-Babelis,Forestas Gampas,2</w:t>
      </w:r>
    </w:p>
    <w:p w14:paraId="02A848AB"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Istorija,1,Ramunė Vinauskaitė,Kada Lietuva įstojo į ES?,2003m. gegužės 1d.-2004m. gegužės 1d.-2005m. gegužės 1d.-2003m. balandžio 30d.,2004m. gegužės 1d.,1</w:t>
      </w:r>
    </w:p>
    <w:p w14:paraId="0CF868B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Lietuva,2,Robertas Petrauskas,Kokia įstaiga dabar įsikūrus Raudonės pilyje?,Savivaldybės administracija-Viešoji biblioteka-Mokykla-Kraštotyros muziejus,Mokykla,3</w:t>
      </w:r>
    </w:p>
    <w:p w14:paraId="30D625D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medicina,2,Rimantas Valiukonis,Kiek žmogaus ląstelė turi chromosomų porų?,20-21-22-23,23,3</w:t>
      </w:r>
    </w:p>
    <w:p w14:paraId="22769ADE"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Muzika,3,Tadas Malis,Koks žinomas atlikėjas atlieka šią dainą?,Andrius Mamontovas,5, Atlikėjo2Daina.mp3</w:t>
      </w:r>
    </w:p>
    <w:p w14:paraId="3B1FFE4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Lietuva,2,Aurelijus Esanavičius,Kelintais metais susidegino Romas Kalanta?,1971m.-1972m.-1973m.1975m.,1972m.,3</w:t>
      </w:r>
    </w:p>
    <w:p w14:paraId="556ADC82"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medicina,3,Rimantas Valiukonis,Ką žmogaus organizme pažeidžia psoriazė?,Kraujagysles ir širdį-Odą ir sąnarius-Smegenis-Odą ir nagus,Odą ir sąnarius,5</w:t>
      </w:r>
    </w:p>
    <w:p w14:paraId="7F9A4495"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Istorija,2,Mindaugas Baliukevičius,Kokią šalį II pasauliniame kare Sąjungininkai išlaisvino vėliausiai?,Olandiją-Austriją-Italiją-Belgiją,Olandiją,2</w:t>
      </w:r>
    </w:p>
    <w:p w14:paraId="5C4614C5"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Istorija,2,Mindaugas Baliukevičius,Kuris XX a. diktatorius buvo įsakęs naikti žvirblius?,Josifas Stalinas-Benito Musolinis-Mao Dzedongas-Fransiskas Frankas,Mao Dzedongas,2</w:t>
      </w:r>
    </w:p>
    <w:p w14:paraId="0797A129"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Gyvūnai,2,Gerda Jakštaitė,Kokios spalvos omaro kraujas?,Raudonos-Žalios-Geltonos-Mėlynos,Mėlynos,3</w:t>
      </w:r>
    </w:p>
    <w:p w14:paraId="5F0E6255"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Skaičiai,2,Robertas Petrauskas,Koks mėnuo metuose yra ilgiausias?,Gruodis-Spalis-Sausis-Gegužė,Spalis 31 d. + 1 val.,4</w:t>
      </w:r>
    </w:p>
    <w:p w14:paraId="45DF38CF"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Gyvūnai,3,Gerda Jakštaitė,Koks paukštis turi ilgiausią snapą?,Raganosis ragasnapis-Australijos pelikanas-Didžioji kuolinga-Amerikos baltasis pelikanas,Australijos pelikanas (apie 47 cm),6</w:t>
      </w:r>
    </w:p>
    <w:p w14:paraId="1F93468D"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Gyvūnai,3,Gerda Jakštaitė,Kokį gyvūną 1408 m.Vokiečių ordino magistras padovanojo Vytautui?,Lokį-Tigrą-Taurųjį elnią-Liūtą,Liūtą,5</w:t>
      </w:r>
    </w:p>
    <w:p w14:paraId="7006518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lastRenderedPageBreak/>
        <w:t>Skaičiai,1,Robertas Petrauskas,Kokią sumą visada sudaro lošimo kauliuko priešingų plokštumų skaičiai?,6-7-8-9,7,1</w:t>
      </w:r>
    </w:p>
    <w:p w14:paraId="3D72C51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Maistas,2,Ramunė Vinauskaitė,Kelių spalvų būna "M&amp;M" saldainiai?,4-5-6-7,6,3</w:t>
      </w:r>
    </w:p>
    <w:p w14:paraId="76FFF8C4"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Skaičiai,1,Mantas Stonkus,Kokia spalva pažymėtas skaičius "0" ruletės rate?,Žalia-Juoda-Raudona-Balta,Žalia,2</w:t>
      </w:r>
    </w:p>
    <w:p w14:paraId="54F7693E"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Maistas,1,Ramunė Vinauskaitė,Kuris vaisius yra saldžiausias iš duotų?,Figa,1</w:t>
      </w:r>
    </w:p>
    <w:p w14:paraId="12ED6CDC" w14:textId="70634647" w:rsidR="007C304B" w:rsidRDefault="007C304B" w:rsidP="007C304B">
      <w:pPr>
        <w:ind w:firstLine="0"/>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Spalvos,2,Robertas Petrauskas,Kuri "Google" logotipo raidė yra žalia?,"G"-"O"-"L"-"E","L",5</w:t>
      </w:r>
    </w:p>
    <w:p w14:paraId="2B8C0303" w14:textId="355C4F40" w:rsidR="007C304B" w:rsidRDefault="007C304B" w:rsidP="007C304B">
      <w:pPr>
        <w:ind w:firstLine="0"/>
        <w:rPr>
          <w:rFonts w:ascii="Courier New" w:hAnsi="Courier New" w:cs="Courier New"/>
          <w:color w:val="000000"/>
          <w:sz w:val="20"/>
          <w:lang w:val="en-GB" w:eastAsia="lt-LT"/>
        </w:rPr>
      </w:pPr>
    </w:p>
    <w:p w14:paraId="315916D4" w14:textId="23F7B01E" w:rsidR="007C304B" w:rsidRDefault="007C304B" w:rsidP="007C304B">
      <w:pPr>
        <w:ind w:firstLine="0"/>
        <w:rPr>
          <w:rFonts w:ascii="Courier New" w:hAnsi="Courier New" w:cs="Courier New"/>
          <w:b/>
          <w:color w:val="000000"/>
          <w:sz w:val="20"/>
          <w:lang w:val="en-GB" w:eastAsia="lt-LT"/>
        </w:rPr>
      </w:pPr>
      <w:r w:rsidRPr="007C304B">
        <w:rPr>
          <w:rFonts w:ascii="Courier New" w:hAnsi="Courier New" w:cs="Courier New"/>
          <w:b/>
          <w:color w:val="000000"/>
          <w:sz w:val="20"/>
          <w:lang w:val="en-GB" w:eastAsia="lt-LT"/>
        </w:rPr>
        <w:t>duomenys2.csv:</w:t>
      </w:r>
    </w:p>
    <w:p w14:paraId="702C4164" w14:textId="6CD59901" w:rsidR="007C304B" w:rsidRDefault="007C304B" w:rsidP="007C304B">
      <w:pPr>
        <w:ind w:firstLine="0"/>
        <w:rPr>
          <w:rFonts w:ascii="Courier New" w:hAnsi="Courier New" w:cs="Courier New"/>
          <w:b/>
          <w:color w:val="000000"/>
          <w:sz w:val="20"/>
          <w:lang w:val="en-GB" w:eastAsia="lt-LT"/>
        </w:rPr>
      </w:pPr>
    </w:p>
    <w:p w14:paraId="1C77EFA2"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ChemSA</w:t>
      </w:r>
    </w:p>
    <w:p w14:paraId="4030D592"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Įvairūs,2,Robertas Petrauskas,Kaip NATO fonetinėje abėcėlėje šifruojama raidė R?,Romeo,2</w:t>
      </w:r>
    </w:p>
    <w:p w14:paraId="2C7E12F7"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Lietuva,2,Robertas Petrauskas,Kokia įstaiga dabar įsikūrus Raudonės pilyje?,Savivaldybės administracija-Viešoji biblioteka-Mokykla-Kraštotyros muziejus,Mokykla,3</w:t>
      </w:r>
    </w:p>
    <w:p w14:paraId="7BAA47CC"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medicina,2,Rimantas Valiukonis,Kiek žmogaus ląstelė turi chromosomų porų?,20-21-22-23,23,3</w:t>
      </w:r>
    </w:p>
    <w:p w14:paraId="4E91548B"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Lietuva,2,Robertas Petrauskas,Kokia įstaiga dabar įsikūrus Raudonės pilyje?,Savivaldybės administracija-Viešoji biblioteka-Mokykla-Kraštotyros muziejus,Mokykla,3</w:t>
      </w:r>
    </w:p>
    <w:p w14:paraId="38654704"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Įvairūs,2,Antoni,Kaip NATO fonetinėje abėcėlėje šifruojama raidė R?,Romeo,2</w:t>
      </w:r>
    </w:p>
    <w:p w14:paraId="20623B39"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medicina,2,Antoni,Koks augalas vienos rūšies žinduoliui sukelia euforiją; o kitos rūšies žinduolį nuramina?,Kanapė-Durniaropė-Valerijonas-Aguona,Valerijonas,2</w:t>
      </w:r>
    </w:p>
    <w:p w14:paraId="7386BA38"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Įvairūs,3,Antoni,Kaip iššifruojama santrumpa DNR?,Deoksiribonukleorūgštis-Deoksinorūgšits-Deoksidooksidorūgštis-Deoksiribonukleonidorūgštis,Deoksiribonukleorūgštis,5</w:t>
      </w:r>
    </w:p>
    <w:p w14:paraId="12A2DF3F"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Įvairūs,2,Antoni,Koks augalas lotyniškai vadinasi Urtica?,Pienė-Dilgėlė-Usnis-Melisa,Dilgėlė,3</w:t>
      </w:r>
    </w:p>
    <w:p w14:paraId="0D5B32C1"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Istorinis,2,Robertas Petrauskas,Kokia įstaiga dabar įsikūrus Raudonės pilyje?,Savivaldybės administracija-Viešoji biblioteka-Mokykla-Kraštotyros muziejus,Mokykla,3</w:t>
      </w:r>
    </w:p>
    <w:p w14:paraId="7EB6D8CC"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Geografija,2,Antoni,Prie kokios jūros įsikūręs Vladivostokas?,Rytų Sibiro-Japonijos-Čiukčių-Beringo,Japonijos,2</w:t>
      </w:r>
    </w:p>
    <w:p w14:paraId="47A7FD46"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Įvairūs,2,Antoni,Kokį gėrimą italai vadina spumante?,Anyžinę dektinę-Baltąjį vyną-Putojantį vyną-Raudonąjį vyną,Putojantį vyną,3</w:t>
      </w:r>
    </w:p>
    <w:p w14:paraId="12AC4751"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Geografija,2,Antoni,Kokios valstybės pavadinimas išvertus į lietuvių kalbą reiškia "Sidabro žemė"?,Siera Leonė-Australija-Islandija-Argentina,Argentina,3</w:t>
      </w:r>
    </w:p>
    <w:p w14:paraId="595BA8FB" w14:textId="76389C94" w:rsidR="007C304B" w:rsidRPr="007C304B" w:rsidRDefault="007C304B" w:rsidP="007C304B">
      <w:pPr>
        <w:ind w:firstLine="0"/>
        <w:rPr>
          <w:rFonts w:ascii="Courier New" w:hAnsi="Courier New" w:cs="Courier New"/>
          <w:b/>
          <w:color w:val="000000"/>
          <w:sz w:val="20"/>
          <w:lang w:val="en-GB" w:eastAsia="lt-LT"/>
        </w:rPr>
      </w:pPr>
      <w:r w:rsidRPr="007C304B">
        <w:rPr>
          <w:rFonts w:ascii="Courier New" w:hAnsi="Courier New" w:cs="Courier New"/>
          <w:color w:val="000000"/>
          <w:sz w:val="20"/>
          <w:lang w:val="en-GB" w:eastAsia="lt-LT"/>
        </w:rPr>
        <w:t>Muzika,3,Frederikas Ostapenko,Koks žinomas atlikėjas atlieka šią dainą?,Elvis Preslis,5, AtlikėjoDaina.mp3</w:t>
      </w:r>
    </w:p>
    <w:p w14:paraId="630835B0" w14:textId="03D04263" w:rsidR="007C304B" w:rsidRDefault="007C304B" w:rsidP="007C304B">
      <w:pPr>
        <w:ind w:firstLine="0"/>
        <w:rPr>
          <w:rFonts w:ascii="Courier New" w:hAnsi="Courier New" w:cs="Courier New"/>
          <w:color w:val="000000"/>
          <w:sz w:val="20"/>
          <w:lang w:val="en-GB" w:eastAsia="lt-LT"/>
        </w:rPr>
      </w:pPr>
    </w:p>
    <w:p w14:paraId="678F83F7" w14:textId="4D389B63" w:rsidR="007C304B" w:rsidRDefault="007C304B" w:rsidP="007C304B">
      <w:pPr>
        <w:ind w:firstLine="0"/>
        <w:rPr>
          <w:rFonts w:ascii="Courier New" w:hAnsi="Courier New" w:cs="Courier New"/>
          <w:b/>
          <w:color w:val="000000"/>
          <w:sz w:val="20"/>
          <w:lang w:val="en-GB" w:eastAsia="lt-LT"/>
        </w:rPr>
      </w:pPr>
      <w:r w:rsidRPr="007C304B">
        <w:rPr>
          <w:rFonts w:ascii="Courier New" w:hAnsi="Courier New" w:cs="Courier New"/>
          <w:b/>
          <w:color w:val="000000"/>
          <w:sz w:val="20"/>
          <w:lang w:val="en-GB" w:eastAsia="lt-LT"/>
        </w:rPr>
        <w:t>duomenys4.csv:</w:t>
      </w:r>
    </w:p>
    <w:p w14:paraId="0FADF7FD" w14:textId="200F6247" w:rsidR="007C304B" w:rsidRDefault="007C304B" w:rsidP="007C304B">
      <w:pPr>
        <w:ind w:firstLine="0"/>
        <w:rPr>
          <w:rFonts w:ascii="Courier New" w:hAnsi="Courier New" w:cs="Courier New"/>
          <w:b/>
          <w:color w:val="000000"/>
          <w:sz w:val="20"/>
          <w:lang w:val="en-GB" w:eastAsia="lt-LT"/>
        </w:rPr>
      </w:pPr>
    </w:p>
    <w:p w14:paraId="780E2460"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EleSA</w:t>
      </w:r>
    </w:p>
    <w:p w14:paraId="51966000"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Įvairūs,2,Stasys Vilius,Kaip NATO fonetinėje abėcėlėje šifruojama raidė R?,Romeo,2</w:t>
      </w:r>
    </w:p>
    <w:p w14:paraId="10EDB3D9" w14:textId="77777777" w:rsidR="007C304B" w:rsidRP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Lietuva,2,Koma Bernardas,Kokia įstaiga dabar įsikūrus Raudonės pilyje?,Savivaldybės administracija-Viešoji biblioteka-Mokykla-Kraštotyros muziejus,Mokykla,3</w:t>
      </w:r>
    </w:p>
    <w:p w14:paraId="0A194921" w14:textId="7C18F53D" w:rsidR="007C304B" w:rsidRDefault="007C304B" w:rsidP="007C304B">
      <w:pPr>
        <w:autoSpaceDE w:val="0"/>
        <w:autoSpaceDN w:val="0"/>
        <w:adjustRightInd w:val="0"/>
        <w:ind w:firstLine="0"/>
        <w:jc w:val="left"/>
        <w:rPr>
          <w:rFonts w:ascii="Courier New" w:hAnsi="Courier New" w:cs="Courier New"/>
          <w:color w:val="000000"/>
          <w:sz w:val="20"/>
          <w:lang w:val="en-GB" w:eastAsia="lt-LT"/>
        </w:rPr>
      </w:pPr>
      <w:r w:rsidRPr="007C304B">
        <w:rPr>
          <w:rFonts w:ascii="Courier New" w:hAnsi="Courier New" w:cs="Courier New"/>
          <w:color w:val="000000"/>
          <w:sz w:val="20"/>
          <w:lang w:val="en-GB" w:eastAsia="lt-LT"/>
        </w:rPr>
        <w:t>Anotomija ir medicina,2,Rimantas Valiukonis,Kiek žmogaus ląstelė turi chromosomų porų?,20-21-22-23,23,3</w:t>
      </w:r>
    </w:p>
    <w:p w14:paraId="64853219" w14:textId="64DFDC8B" w:rsidR="007C304B" w:rsidRDefault="007C304B" w:rsidP="007C304B">
      <w:pPr>
        <w:autoSpaceDE w:val="0"/>
        <w:autoSpaceDN w:val="0"/>
        <w:adjustRightInd w:val="0"/>
        <w:ind w:firstLine="0"/>
        <w:jc w:val="left"/>
        <w:rPr>
          <w:rFonts w:ascii="Courier New" w:hAnsi="Courier New" w:cs="Courier New"/>
          <w:color w:val="000000"/>
          <w:sz w:val="20"/>
          <w:lang w:val="en-GB" w:eastAsia="lt-LT"/>
        </w:rPr>
      </w:pPr>
    </w:p>
    <w:p w14:paraId="1B977A6A"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3704281C"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112E8728"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48CCD802"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7008C4C4"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6D8761AA"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7F6E68A9"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4E83A93A"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17978D4E"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320C587B"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27E8E81B" w14:textId="77777777" w:rsidR="00346FD8" w:rsidRDefault="00346FD8" w:rsidP="007C304B">
      <w:pPr>
        <w:autoSpaceDE w:val="0"/>
        <w:autoSpaceDN w:val="0"/>
        <w:adjustRightInd w:val="0"/>
        <w:ind w:firstLine="0"/>
        <w:jc w:val="left"/>
        <w:rPr>
          <w:rFonts w:ascii="Courier New" w:hAnsi="Courier New" w:cs="Courier New"/>
          <w:b/>
          <w:color w:val="000000"/>
          <w:sz w:val="20"/>
          <w:lang w:val="en-GB" w:eastAsia="lt-LT"/>
        </w:rPr>
      </w:pPr>
    </w:p>
    <w:p w14:paraId="57813179" w14:textId="77777777" w:rsidR="00EB1186" w:rsidRDefault="00EB1186" w:rsidP="007C304B">
      <w:pPr>
        <w:autoSpaceDE w:val="0"/>
        <w:autoSpaceDN w:val="0"/>
        <w:adjustRightInd w:val="0"/>
        <w:ind w:firstLine="0"/>
        <w:jc w:val="left"/>
        <w:rPr>
          <w:rFonts w:ascii="Courier New" w:hAnsi="Courier New" w:cs="Courier New"/>
          <w:b/>
          <w:color w:val="000000"/>
          <w:sz w:val="20"/>
          <w:lang w:val="en-GB" w:eastAsia="lt-LT"/>
        </w:rPr>
      </w:pPr>
    </w:p>
    <w:p w14:paraId="334B0BC8" w14:textId="77777777" w:rsidR="00EB1186" w:rsidRDefault="00EB1186" w:rsidP="007C304B">
      <w:pPr>
        <w:autoSpaceDE w:val="0"/>
        <w:autoSpaceDN w:val="0"/>
        <w:adjustRightInd w:val="0"/>
        <w:ind w:firstLine="0"/>
        <w:jc w:val="left"/>
        <w:rPr>
          <w:rFonts w:ascii="Courier New" w:hAnsi="Courier New" w:cs="Courier New"/>
          <w:b/>
          <w:color w:val="000000"/>
          <w:sz w:val="20"/>
          <w:lang w:val="en-GB" w:eastAsia="lt-LT"/>
        </w:rPr>
      </w:pPr>
    </w:p>
    <w:p w14:paraId="36D38796" w14:textId="77777777" w:rsidR="00EB1186" w:rsidRDefault="00EB1186" w:rsidP="007C304B">
      <w:pPr>
        <w:autoSpaceDE w:val="0"/>
        <w:autoSpaceDN w:val="0"/>
        <w:adjustRightInd w:val="0"/>
        <w:ind w:firstLine="0"/>
        <w:jc w:val="left"/>
        <w:rPr>
          <w:rFonts w:ascii="Courier New" w:hAnsi="Courier New" w:cs="Courier New"/>
          <w:b/>
          <w:color w:val="000000"/>
          <w:sz w:val="20"/>
          <w:lang w:val="en-GB" w:eastAsia="lt-LT"/>
        </w:rPr>
      </w:pPr>
    </w:p>
    <w:p w14:paraId="230AA9DE" w14:textId="77777777" w:rsidR="00EB1186" w:rsidRDefault="00EB1186" w:rsidP="007C304B">
      <w:pPr>
        <w:autoSpaceDE w:val="0"/>
        <w:autoSpaceDN w:val="0"/>
        <w:adjustRightInd w:val="0"/>
        <w:ind w:firstLine="0"/>
        <w:jc w:val="left"/>
        <w:rPr>
          <w:rFonts w:ascii="Courier New" w:hAnsi="Courier New" w:cs="Courier New"/>
          <w:b/>
          <w:color w:val="000000"/>
          <w:sz w:val="20"/>
          <w:lang w:val="en-GB" w:eastAsia="lt-LT"/>
        </w:rPr>
      </w:pPr>
    </w:p>
    <w:p w14:paraId="47CC59E2" w14:textId="77777777" w:rsidR="00EB1186" w:rsidRDefault="00EB1186" w:rsidP="007C304B">
      <w:pPr>
        <w:autoSpaceDE w:val="0"/>
        <w:autoSpaceDN w:val="0"/>
        <w:adjustRightInd w:val="0"/>
        <w:ind w:firstLine="0"/>
        <w:jc w:val="left"/>
        <w:rPr>
          <w:rFonts w:ascii="Courier New" w:hAnsi="Courier New" w:cs="Courier New"/>
          <w:b/>
          <w:color w:val="000000"/>
          <w:sz w:val="20"/>
          <w:lang w:val="en-GB" w:eastAsia="lt-LT"/>
        </w:rPr>
      </w:pPr>
    </w:p>
    <w:p w14:paraId="7B1CBD2C" w14:textId="6B236451" w:rsidR="007C304B" w:rsidRDefault="007C304B" w:rsidP="007C304B">
      <w:pPr>
        <w:autoSpaceDE w:val="0"/>
        <w:autoSpaceDN w:val="0"/>
        <w:adjustRightInd w:val="0"/>
        <w:ind w:firstLine="0"/>
        <w:jc w:val="left"/>
        <w:rPr>
          <w:rFonts w:ascii="Courier New" w:hAnsi="Courier New" w:cs="Courier New"/>
          <w:b/>
          <w:color w:val="000000"/>
          <w:sz w:val="20"/>
          <w:lang w:val="en-GB" w:eastAsia="lt-LT"/>
        </w:rPr>
      </w:pPr>
      <w:r w:rsidRPr="007C304B">
        <w:rPr>
          <w:rFonts w:ascii="Courier New" w:hAnsi="Courier New" w:cs="Courier New"/>
          <w:b/>
          <w:color w:val="000000"/>
          <w:sz w:val="20"/>
          <w:lang w:val="en-GB" w:eastAsia="lt-LT"/>
        </w:rPr>
        <w:t>DuomenųLentelė.txt:</w:t>
      </w:r>
    </w:p>
    <w:p w14:paraId="4262466E" w14:textId="5D277EE7" w:rsidR="007C304B" w:rsidRPr="004A7A4A" w:rsidRDefault="004A7A4A" w:rsidP="007C304B">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Lentelė yra lab</w:t>
      </w:r>
      <w:r w:rsidR="00EB1186">
        <w:rPr>
          <w:rFonts w:ascii="Courier New" w:hAnsi="Courier New" w:cs="Courier New"/>
          <w:color w:val="000000"/>
          <w:sz w:val="20"/>
          <w:lang w:val="en-GB" w:eastAsia="lt-LT"/>
        </w:rPr>
        <w:t>ai</w:t>
      </w:r>
      <w:r>
        <w:rPr>
          <w:rFonts w:ascii="Courier New" w:hAnsi="Courier New" w:cs="Courier New"/>
          <w:color w:val="000000"/>
          <w:sz w:val="20"/>
          <w:lang w:val="en-GB" w:eastAsia="lt-LT"/>
        </w:rPr>
        <w:t xml:space="preserve"> didelė, jos nuotrauka:</w:t>
      </w:r>
    </w:p>
    <w:p w14:paraId="34D48D12" w14:textId="38E29A6E" w:rsidR="007C304B" w:rsidRDefault="00346FD8" w:rsidP="007C304B">
      <w:pPr>
        <w:autoSpaceDE w:val="0"/>
        <w:autoSpaceDN w:val="0"/>
        <w:adjustRightInd w:val="0"/>
        <w:ind w:firstLine="0"/>
        <w:jc w:val="left"/>
        <w:rPr>
          <w:rFonts w:ascii="Courier New" w:hAnsi="Courier New" w:cs="Courier New"/>
          <w:color w:val="000000"/>
          <w:sz w:val="20"/>
          <w:lang w:val="en-GB" w:eastAsia="lt-LT"/>
        </w:rPr>
      </w:pPr>
      <w:r w:rsidRPr="004B695E">
        <w:rPr>
          <w:rFonts w:ascii="Courier New" w:hAnsi="Courier New" w:cs="Courier New"/>
          <w:noProof/>
          <w:sz w:val="20"/>
        </w:rPr>
        <w:drawing>
          <wp:inline distT="0" distB="0" distL="0" distR="0" wp14:anchorId="70565598" wp14:editId="3F94832B">
            <wp:extent cx="6299835" cy="1967230"/>
            <wp:effectExtent l="0" t="0" r="5715"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1967230"/>
                    </a:xfrm>
                    <a:prstGeom prst="rect">
                      <a:avLst/>
                    </a:prstGeom>
                  </pic:spPr>
                </pic:pic>
              </a:graphicData>
            </a:graphic>
          </wp:inline>
        </w:drawing>
      </w:r>
    </w:p>
    <w:p w14:paraId="684B361D" w14:textId="2867F3AB" w:rsidR="004A7A4A" w:rsidRDefault="004A7A4A" w:rsidP="007C304B">
      <w:pPr>
        <w:autoSpaceDE w:val="0"/>
        <w:autoSpaceDN w:val="0"/>
        <w:adjustRightInd w:val="0"/>
        <w:ind w:firstLine="0"/>
        <w:jc w:val="left"/>
        <w:rPr>
          <w:rFonts w:ascii="Courier New" w:hAnsi="Courier New" w:cs="Courier New"/>
          <w:color w:val="000000"/>
          <w:sz w:val="20"/>
          <w:lang w:val="en-GB" w:eastAsia="lt-LT"/>
        </w:rPr>
      </w:pPr>
    </w:p>
    <w:p w14:paraId="36FBA7A3" w14:textId="79476E72" w:rsidR="004A7A4A" w:rsidRDefault="004A7A4A" w:rsidP="007C304B">
      <w:pPr>
        <w:autoSpaceDE w:val="0"/>
        <w:autoSpaceDN w:val="0"/>
        <w:adjustRightInd w:val="0"/>
        <w:ind w:firstLine="0"/>
        <w:jc w:val="left"/>
        <w:rPr>
          <w:rFonts w:ascii="Courier New" w:hAnsi="Courier New" w:cs="Courier New"/>
          <w:b/>
          <w:color w:val="000000"/>
          <w:sz w:val="20"/>
          <w:lang w:val="en-GB" w:eastAsia="lt-LT"/>
        </w:rPr>
      </w:pPr>
      <w:r w:rsidRPr="004A7A4A">
        <w:rPr>
          <w:rFonts w:ascii="Courier New" w:hAnsi="Courier New" w:cs="Courier New"/>
          <w:b/>
          <w:color w:val="000000"/>
          <w:sz w:val="20"/>
          <w:lang w:val="en-GB" w:eastAsia="lt-LT"/>
        </w:rPr>
        <w:t>Lentelės tekstas:</w:t>
      </w:r>
    </w:p>
    <w:p w14:paraId="44650B3E" w14:textId="736D1EDD" w:rsidR="00823A80" w:rsidRDefault="00823A80" w:rsidP="007C304B">
      <w:pPr>
        <w:autoSpaceDE w:val="0"/>
        <w:autoSpaceDN w:val="0"/>
        <w:adjustRightInd w:val="0"/>
        <w:ind w:firstLine="0"/>
        <w:jc w:val="left"/>
        <w:rPr>
          <w:rFonts w:ascii="Courier New" w:hAnsi="Courier New" w:cs="Courier New"/>
          <w:b/>
          <w:color w:val="000000"/>
          <w:sz w:val="20"/>
          <w:lang w:val="en-GB" w:eastAsia="lt-LT"/>
        </w:rPr>
      </w:pPr>
    </w:p>
    <w:p w14:paraId="39FE84BB"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Duomenys apie klausimus:</w:t>
      </w:r>
    </w:p>
    <w:p w14:paraId="7436D81E"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770DDD19"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Tema                     | Sudėtingumas | Klausimo autorius       | Klausimo tekstas                                                                                                                                      | Atsakymo variantai                                                                         | Teisingas atsakymas                 | Balai | Failo Pavadinimas    |</w:t>
      </w:r>
    </w:p>
    <w:p w14:paraId="69E7FEFE"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042E3A4F"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InfoSA</w:t>
      </w:r>
    </w:p>
    <w:p w14:paraId="7C7F889E"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43A8FDC6"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Robertas Petrauskas     | Kaip NATO fonetinėje abėcėlėje šifruojama raidė R?                                                                                                    |                                                                                            | Romeo                               | 2     |                      |</w:t>
      </w:r>
    </w:p>
    <w:p w14:paraId="451C6FD1"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2            | Rimantas Valiukonis     | Koks augalas vienos rūšies žinduoliui sukelia euforiją; o kitos rūšies žinduolį nuramina?                                                             | Kanapė-Durniaropė-Valerijonas-Aguona                                                       | Valerijonas                         | 2     |                      |</w:t>
      </w:r>
    </w:p>
    <w:p w14:paraId="6EFA8B6D"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3            | Robertas Petrauskas     | Kaip iššifruojama santrumpa DNR?                                                                                                                      | Deoksiribonukleorūgštis-Deoksinorūgšits-Deoksidooksidorūgštis-Deoksiribonukleonidorūgštis  | Deoksiribonukleorūgštis             | 5     |                      |</w:t>
      </w:r>
    </w:p>
    <w:p w14:paraId="1CC3C105"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Mantas Stonkus          | Koks augalas lotyniškai vadinasi Urtica?                                                                                                              | Pienė-Dilgėlė-Usnis-Melisa                                                                 | Dilgėlė                             | 3     |                      |</w:t>
      </w:r>
    </w:p>
    <w:p w14:paraId="1CD0B05D"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Geografija               | 2            | Viktoras Drąsutavičius  | Prie kokios jūros įsikūręs Vladivostokas?                                                                                                             | Rytų Sibiro-Japonijos-Čiukčių-Beringo                                                      | Japonijos                           | 2     |                      |</w:t>
      </w:r>
    </w:p>
    <w:p w14:paraId="0D0AA792"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xml:space="preserve">| Įvairūs                  | 2            | Ramunė Vinauskaitė      | Kokį gėrimą italai vadina spumante?                                                                                                                   </w:t>
      </w:r>
      <w:r w:rsidRPr="00823A80">
        <w:rPr>
          <w:rFonts w:ascii="Courier New" w:hAnsi="Courier New" w:cs="Courier New"/>
          <w:color w:val="000000"/>
          <w:sz w:val="20"/>
          <w:lang w:val="en-GB" w:eastAsia="lt-LT"/>
        </w:rPr>
        <w:lastRenderedPageBreak/>
        <w:t>| Anyžinę dektinę-Baltąjį vyną-Putojantį vyną-Raudonąjį vyną                                 | Putojantį vyną                      | 3     |                      |</w:t>
      </w:r>
    </w:p>
    <w:p w14:paraId="6CCB3FF6"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Geografija               | 2            | Robertas Petrauskas     | Kokios valstybės pavadinimas išvertus į lietuvių kalbą reiškia "Sidabro žemė"?                                                                        | Siera Leonė-Australija-Islandija-Argentina                                                 | Argentina                           | 3     |                      |</w:t>
      </w:r>
    </w:p>
    <w:p w14:paraId="4C61BBD9"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Kinas                    | 3            | Viktoras Drąsutavičius  | Kas vaidino SS pulkininką Hansą Landą filme "Negarbingi šunsnukiai"?                                                                                  | Tilis Šveigeris-Kristofas Valcas-Kventinas Tarantino-Bruno Ganzas                          | Kristofas Valcas (Christoph Waltz)  | 5     |                      |</w:t>
      </w:r>
    </w:p>
    <w:p w14:paraId="5C705ADB"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Istorija                 | 3            | Mindaugas Baliukevičius | Kaip vadinasi filmas; kuriame pagrindinis veikėjas sako: "Gyvenimas yra kaip šokoladinių saldainių dėžutė. Niekada nežinai; ką ją atidaręs rasi..."?  | Forestas Gampas-Vėjo nublokšti-Apie Šmitą-Babelis                                          | Forestas Gampas                     | 2     |                      |</w:t>
      </w:r>
    </w:p>
    <w:p w14:paraId="5D5A7A65"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Istorija                 | 1            | Ramunė Vinauskaitė      | Kada Lietuva įstojo į ES?                                                                                                                             | 2003m. gegužės 1d.-2004m. gegužės 1d.-2005m. gegužės 1d.-2003m. balandžio 30d.             | 2004m. gegužės 1d.                  | 1     |                      |</w:t>
      </w:r>
    </w:p>
    <w:p w14:paraId="731651AD"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Lietuva                  | 2            | Robertas Petrauskas     | Kokia įstaiga dabar įsikūrus Raudonės pilyje?                                                                                                         | Savivaldybės administracija-Viešoji biblioteka-Mokykla-Kraštotyros muziejus                | Mokykla                             | 3     |                      |</w:t>
      </w:r>
    </w:p>
    <w:p w14:paraId="3A4843A6"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2            | Rimantas Valiukonis     | Kiek žmogaus ląstelė turi chromosomų porų?                                                                                                            | 20-21-22-23                                                                                | 23                                  | 3     |                      |</w:t>
      </w:r>
    </w:p>
    <w:p w14:paraId="0157FD11"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Muzika                   | 3            | Tadas Malis             | Koks žinomas atlikėjas atlieka šią dainą?                                                                                                             |                                                                                            | Andrius Mamontovas                  | 5     |  Atlikėjo2Daina.mp3  |</w:t>
      </w:r>
    </w:p>
    <w:p w14:paraId="27942CC6"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Lietuva                  | 2            | Aurelijus Esanavičius   | Kelintais metais susidegino Romas Kalanta?                                                                                                            | 1971m.-1972m.-1973m.1975m.                                                                 | 1972m.                              | 3     |                      |</w:t>
      </w:r>
    </w:p>
    <w:p w14:paraId="7A86793A"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3            | Rimantas Valiukonis     | Ką žmogaus organizme pažeidžia psoriazė?                                                                                                              | Kraujagysles ir širdį-Odą ir sąnarius-Smegenis-Odą ir nagus                                | Odą ir sąnarius                     | 5     |                      |</w:t>
      </w:r>
    </w:p>
    <w:p w14:paraId="13E58E7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Istorija                 | 2            | Mindaugas Baliukevičius | Kokią šalį II pasauliniame kare Sąjungininkai išlaisvino vėliausiai?                                                                                  | Olandiją-Austriją-Italiją-Belgiją                                                          | Olandiją                            | 2     |                      |</w:t>
      </w:r>
    </w:p>
    <w:p w14:paraId="6897F633"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Istorija                 | 2            | Mindaugas Baliukevičius | Kuris XX a. diktatorius buvo įsakęs naikti žvirblius?                                                                                                 | Josifas Stalinas-Benito Musolinis-Mao Dzedongas-Fransiskas Frankas                         | Mao Dzedongas                       | 2     |                      |</w:t>
      </w:r>
    </w:p>
    <w:p w14:paraId="28CCE37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Gyvūnai                  | 2            | Gerda Jakštaitė         | Kokios spalvos omaro kraujas?                                                                                                                         | Raudonos-Žalios-Geltonos-Mėlynos                                                           | Mėlynos                             | 3     |                      |</w:t>
      </w:r>
    </w:p>
    <w:p w14:paraId="573FE789"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Skaičiai                 | 2            | Robertas Petrauskas     | Koks mėnuo metuose yra ilgiausias?                                                                                                                    | Gruodis-Spalis-Sausis-Gegužė                                                               | Spalis 31 d. + 1 val.               | 4     |                      |</w:t>
      </w:r>
    </w:p>
    <w:p w14:paraId="49A2444B"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Gyvūnai                  | 3            | Gerda Jakštaitė         | Koks paukštis turi ilgiausią snapą?                                                                                                                   | Raganosis ragasnapis-Australijos pelikanas-Didžioji kuolinga-Amerikos baltasis pelikanas   | Australijos pelikanas (apie 47 cm)  | 6     |                      |</w:t>
      </w:r>
    </w:p>
    <w:p w14:paraId="7122BCB2"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Gyvūnai                  | 3            | Gerda Jakštaitė         | Kokį gyvūną 1408 m.Vokiečių ordino magistras padovanojo Vytautui?                                                                                     | Lokį-Tigrą-Taurųjį elnią-Liūtą                                                             | Liūtą                               | 5     |                      |</w:t>
      </w:r>
    </w:p>
    <w:p w14:paraId="5CADF57E"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xml:space="preserve">| Skaičiai                 | 1            | Robertas Petrauskas     | Kokią sumą visada sudaro lošimo kauliuko priešingų plokštumų skaičiai?                                                                                </w:t>
      </w:r>
      <w:r w:rsidRPr="00823A80">
        <w:rPr>
          <w:rFonts w:ascii="Courier New" w:hAnsi="Courier New" w:cs="Courier New"/>
          <w:color w:val="000000"/>
          <w:sz w:val="20"/>
          <w:lang w:val="en-GB" w:eastAsia="lt-LT"/>
        </w:rPr>
        <w:lastRenderedPageBreak/>
        <w:t>| 6-7-8-9                                                                                    | 7                                   | 1     |                      |</w:t>
      </w:r>
    </w:p>
    <w:p w14:paraId="18AFD44B"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Maistas                  | 2            | Ramunė Vinauskaitė      | Kelių spalvų būna "M&amp;M" saldainiai?                                                                                                                   | 4-5-6-7                                                                                    | 6                                   | 3     |                      |</w:t>
      </w:r>
    </w:p>
    <w:p w14:paraId="2C6FFBD7"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Skaičiai                 | 1            | Mantas Stonkus          | Kokia spalva pažymėtas skaičius "0" ruletės rate?                                                                                                     | Žalia-Juoda-Raudona-Balta                                                                  | Žalia                               | 2     |                      |</w:t>
      </w:r>
    </w:p>
    <w:p w14:paraId="5F1D4297"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Maistas                  | 1            | Ramunė Vinauskaitė      | Kuris vaisius yra saldžiausias iš duotų?                                                                                                              |                                                                                            | Figa                                | 1     |                      |</w:t>
      </w:r>
    </w:p>
    <w:p w14:paraId="009092BF"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Spalvos                  | 2            | Robertas Petrauskas     | Kuri "Google" logotipo raidė yra žalia?                                                                                                               | "G"-"O"-"L"-"E"                                                                            | "L"                                 | 5     |                      |</w:t>
      </w:r>
    </w:p>
    <w:p w14:paraId="455A4E7A"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348174CA"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ChemSA</w:t>
      </w:r>
    </w:p>
    <w:p w14:paraId="656A3FD9"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38205933"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Robertas Petrauskas     | Kaip NATO fonetinėje abėcėlėje šifruojama raidė R?                                                                                                    |                                                                                            | Romeo                               | 2     |                      |</w:t>
      </w:r>
    </w:p>
    <w:p w14:paraId="4C0ACC8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Lietuva                  | 2            | Robertas Petrauskas     | Kokia įstaiga dabar įsikūrus Raudonės pilyje?                                                                                                         | Savivaldybės administracija-Viešoji biblioteka-Mokykla-Kraštotyros muziejus                | Mokykla                             | 3     |                      |</w:t>
      </w:r>
    </w:p>
    <w:p w14:paraId="5555FA97"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2            | Rimantas Valiukonis     | Kiek žmogaus ląstelė turi chromosomų porų?                                                                                                            | 20-21-22-23                                                                                | 23                                  | 3     |                      |</w:t>
      </w:r>
    </w:p>
    <w:p w14:paraId="5E7B43A0"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Lietuva                  | 2            | Robertas Petrauskas     | Kokia įstaiga dabar įsikūrus Raudonės pilyje?                                                                                                         | Savivaldybės administracija-Viešoji biblioteka-Mokykla-Kraštotyros muziejus                | Mokykla                             | 3     |                      |</w:t>
      </w:r>
    </w:p>
    <w:p w14:paraId="39DE49F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Antoni                  | Kaip NATO fonetinėje abėcėlėje šifruojama raidė R?                                                                                                    |                                                                                            | Romeo                               | 2     |                      |</w:t>
      </w:r>
    </w:p>
    <w:p w14:paraId="1FC921DD"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2            | Antoni                  | Koks augalas vienos rūšies žinduoliui sukelia euforiją; o kitos rūšies žinduolį nuramina?                                                             | Kanapė-Durniaropė-Valerijonas-Aguona                                                       | Valerijonas                         | 2     |                      |</w:t>
      </w:r>
    </w:p>
    <w:p w14:paraId="0224E28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3            | Antoni                  | Kaip iššifruojama santrumpa DNR?                                                                                                                      | Deoksiribonukleorūgštis-Deoksinorūgšits-Deoksidooksidorūgštis-Deoksiribonukleonidorūgštis  | Deoksiribonukleorūgštis             | 5     |                      |</w:t>
      </w:r>
    </w:p>
    <w:p w14:paraId="5C13BE5E"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Antoni                  | Koks augalas lotyniškai vadinasi Urtica?                                                                                                              | Pienė-Dilgėlė-Usnis-Melisa                                                                 | Dilgėlė                             | 3     |                      |</w:t>
      </w:r>
    </w:p>
    <w:p w14:paraId="7C7B0E1D"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Istorinis                | 2            | Robertas Petrauskas     | Kokia įstaiga dabar įsikūrus Raudonės pilyje?                                                                                                         | Savivaldybės administracija-Viešoji biblioteka-Mokykla-Kraštotyros muziejus                | Mokykla                             | 3     |                      |</w:t>
      </w:r>
    </w:p>
    <w:p w14:paraId="17D969F2"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lastRenderedPageBreak/>
        <w:t>| Geografija               | 2            | Antoni                  | Prie kokios jūros įsikūręs Vladivostokas?                                                                                                             | Rytų Sibiro-Japonijos-Čiukčių-Beringo                                                      | Japonijos                           | 2     |                      |</w:t>
      </w:r>
    </w:p>
    <w:p w14:paraId="0AC222B0"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Antoni                  | Kokį gėrimą italai vadina spumante?                                                                                                                   | Anyžinę dektinę-Baltąjį vyną-Putojantį vyną-Raudonąjį vyną                                 | Putojantį vyną                      | 3     |                      |</w:t>
      </w:r>
    </w:p>
    <w:p w14:paraId="54B96F23"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Geografija               | 2            | Antoni                  | Kokios valstybės pavadinimas išvertus į lietuvių kalbą reiškia "Sidabro žemė"?                                                                        | Siera Leonė-Australija-Islandija-Argentina                                                 | Argentina                           | 3     |                      |</w:t>
      </w:r>
    </w:p>
    <w:p w14:paraId="68E96A34"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Muzika                   | 3            | Frederikas Ostapenko    | Koks žinomas atlikėjas atlieka šią dainą?                                                                                                             |                                                                                            | Elvis Preslis                       | 5     |  AtlikėjoDaina.mp3   |</w:t>
      </w:r>
    </w:p>
    <w:p w14:paraId="5D9C3A96"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4D806355"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EleSA</w:t>
      </w:r>
    </w:p>
    <w:p w14:paraId="516FA1B9"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429C1AFC"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Įvairūs                  | 2            | Stasys Vilius           | Kaip NATO fonetinėje abėcėlėje šifruojama raidė R?                                                                                                    |                                                                                            | Romeo                               | 2     |                      |</w:t>
      </w:r>
    </w:p>
    <w:p w14:paraId="79C41B25"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Lietuva                  | 2            | Koma Bernardas          | Kokia įstaiga dabar įsikūrus Raudonės pilyje?                                                                                                         | Savivaldybės administracija-Viešoji biblioteka-Mokykla-Kraštotyros muziejus                | Mokykla                             | 3     |                      |</w:t>
      </w:r>
    </w:p>
    <w:p w14:paraId="73526654" w14:textId="77777777" w:rsidR="00823A80" w:rsidRP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 Anotomija ir medicina    | 2            | Rimantas Valiukonis     | Kiek žmogaus ląstelė turi chromosomų porų?                                                                                                            | 20-21-22-23                                                                                | 23                                  | 3     |                      |</w:t>
      </w:r>
    </w:p>
    <w:p w14:paraId="3C460038" w14:textId="3B6FF050" w:rsidR="00823A80" w:rsidRDefault="00823A80" w:rsidP="00823A80">
      <w:pPr>
        <w:autoSpaceDE w:val="0"/>
        <w:autoSpaceDN w:val="0"/>
        <w:adjustRightInd w:val="0"/>
        <w:ind w:firstLine="0"/>
        <w:jc w:val="left"/>
        <w:rPr>
          <w:rFonts w:ascii="Courier New" w:hAnsi="Courier New" w:cs="Courier New"/>
          <w:color w:val="000000"/>
          <w:sz w:val="20"/>
          <w:lang w:val="en-GB" w:eastAsia="lt-LT"/>
        </w:rPr>
      </w:pPr>
      <w:r w:rsidRPr="00823A80">
        <w:rPr>
          <w:rFonts w:ascii="Courier New" w:hAnsi="Courier New" w:cs="Courier New"/>
          <w:color w:val="000000"/>
          <w:sz w:val="20"/>
          <w:lang w:val="en-GB" w:eastAsia="lt-LT"/>
        </w:rPr>
        <w:t>-----------------------------------------------------------------------------------------------------------------------------------------------------------------------------------------------------------------------------------------------------------------------------------------------------------------------------------------------------------------------------------------------</w:t>
      </w:r>
    </w:p>
    <w:p w14:paraId="50631237" w14:textId="3685F911" w:rsidR="00823A80" w:rsidRDefault="00823A80" w:rsidP="00823A80">
      <w:pPr>
        <w:autoSpaceDE w:val="0"/>
        <w:autoSpaceDN w:val="0"/>
        <w:adjustRightInd w:val="0"/>
        <w:ind w:firstLine="0"/>
        <w:jc w:val="left"/>
        <w:rPr>
          <w:rFonts w:ascii="Courier New" w:hAnsi="Courier New" w:cs="Courier New"/>
          <w:color w:val="000000"/>
          <w:sz w:val="20"/>
          <w:lang w:val="en-GB" w:eastAsia="lt-LT"/>
        </w:rPr>
      </w:pPr>
    </w:p>
    <w:p w14:paraId="2C94818E" w14:textId="490C0A12" w:rsidR="00823A80" w:rsidRDefault="00EB1186" w:rsidP="00823A80">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Rezultatai, kurie yra spausdinami “</w:t>
      </w:r>
      <w:r w:rsidR="00823A80" w:rsidRPr="00823A80">
        <w:rPr>
          <w:rFonts w:ascii="Courier New" w:hAnsi="Courier New" w:cs="Courier New"/>
          <w:b/>
          <w:color w:val="000000"/>
          <w:sz w:val="20"/>
          <w:lang w:val="en-GB" w:eastAsia="lt-LT"/>
        </w:rPr>
        <w:t>Klausimai.csv</w:t>
      </w:r>
      <w:r>
        <w:rPr>
          <w:rFonts w:ascii="Courier New" w:hAnsi="Courier New" w:cs="Courier New"/>
          <w:b/>
          <w:color w:val="000000"/>
          <w:sz w:val="20"/>
          <w:lang w:val="en-GB" w:eastAsia="lt-LT"/>
        </w:rPr>
        <w:t>”</w:t>
      </w:r>
      <w:r w:rsidR="00823A80" w:rsidRPr="00823A80">
        <w:rPr>
          <w:rFonts w:ascii="Courier New" w:hAnsi="Courier New" w:cs="Courier New"/>
          <w:b/>
          <w:color w:val="000000"/>
          <w:sz w:val="20"/>
          <w:lang w:val="en-GB" w:eastAsia="lt-LT"/>
        </w:rPr>
        <w:t>:</w:t>
      </w:r>
    </w:p>
    <w:p w14:paraId="0CA2E06F" w14:textId="5F88CD07" w:rsidR="00EB1186" w:rsidRDefault="00EB1186" w:rsidP="00823A80">
      <w:pPr>
        <w:autoSpaceDE w:val="0"/>
        <w:autoSpaceDN w:val="0"/>
        <w:adjustRightInd w:val="0"/>
        <w:ind w:firstLine="0"/>
        <w:jc w:val="left"/>
        <w:rPr>
          <w:rFonts w:ascii="Courier New" w:hAnsi="Courier New" w:cs="Courier New"/>
          <w:b/>
          <w:color w:val="000000"/>
          <w:sz w:val="20"/>
          <w:lang w:val="en-GB" w:eastAsia="lt-LT"/>
        </w:rPr>
      </w:pPr>
    </w:p>
    <w:p w14:paraId="32E6BEDA"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Klausimas, Tema, Sudėtingumas</w:t>
      </w:r>
    </w:p>
    <w:p w14:paraId="59348B4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4FCF498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Koks augalas vienos rūšies žinduoliui sukelia euforiją; o kitos rūšies žinduolį nuramina?, Anotomija ir medicina, 2</w:t>
      </w:r>
    </w:p>
    <w:p w14:paraId="5E45999C"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Kiek žmogaus ląstelė turi chromosomų porų?, Anotomija ir medicina, 2</w:t>
      </w:r>
    </w:p>
    <w:p w14:paraId="2F22EB63"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Ką žmogaus organizme pažeidžia psoriazė?, Anotomija ir medicina, 3</w:t>
      </w:r>
    </w:p>
    <w:p w14:paraId="69ACF62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Prie kokios jūros įsikūręs Vladivostokas?, Geografija, 2</w:t>
      </w:r>
    </w:p>
    <w:p w14:paraId="2B6C110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Kokios valstybės pavadinimas išvertus į lietuvių kalbą reiškia "Sidabro žemė"?, Geografija, 2</w:t>
      </w:r>
    </w:p>
    <w:p w14:paraId="6BD72C9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Kokios spalvos omaro kraujas?, Gyvūnai, 2</w:t>
      </w:r>
    </w:p>
    <w:p w14:paraId="38D662EA"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Koks paukštis turi ilgiausią snapą?, Gyvūnai, 3</w:t>
      </w:r>
    </w:p>
    <w:p w14:paraId="139D7E8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Kokį gyvūną 1408 m.Vokiečių ordino magistras padovanojo Vytautui?, Gyvūnai, 3</w:t>
      </w:r>
    </w:p>
    <w:p w14:paraId="1C0CD55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Kada Lietuva įstojo į ES?, Istorija, 1</w:t>
      </w:r>
    </w:p>
    <w:p w14:paraId="33625170"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Kuris XX a. diktatorius buvo įsakęs naikti žvirblius?, Istorija, 2</w:t>
      </w:r>
    </w:p>
    <w:p w14:paraId="5DDB0AC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Kokią šalį II pasauliniame kare Sąjungininkai išlaisvino vėliausiai?, Istorija, 2</w:t>
      </w:r>
    </w:p>
    <w:p w14:paraId="373A67D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Kaip vadinasi filmas; kuriame pagrindinis veikėjas sako: "Gyvenimas yra kaip šokoladinių saldainių dėžutė. Niekada nežinai; ką ją atidaręs rasi..."?, Istorija, 3</w:t>
      </w:r>
    </w:p>
    <w:p w14:paraId="56AF59C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Kaip NATO fonetinėje abėcėlėje šifruojama raidė R?, Įvairūs, 2</w:t>
      </w:r>
    </w:p>
    <w:p w14:paraId="20134477"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lastRenderedPageBreak/>
        <w:t>Kokį gėrimą italai vadina spumante?, Įvairūs, 2</w:t>
      </w:r>
    </w:p>
    <w:p w14:paraId="1E364CA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Koks augalas lotyniškai vadinasi Urtica?, Įvairūs, 2</w:t>
      </w:r>
    </w:p>
    <w:p w14:paraId="242801E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Kaip iššifruojama santrumpa DNR?, Įvairūs, 3</w:t>
      </w:r>
    </w:p>
    <w:p w14:paraId="2DDCF2B3"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Kas vaidino SS pulkininką Hansą Landą filme "Negarbingi šunsnukiai"?, Kinas, 3</w:t>
      </w:r>
    </w:p>
    <w:p w14:paraId="10578E54"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Kokia įstaiga dabar įsikūrus Raudonės pilyje?, Lietuva, 2</w:t>
      </w:r>
    </w:p>
    <w:p w14:paraId="09FBE311"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Kelintais metais susidegino Romas Kalanta?, Lietuva, 2</w:t>
      </w:r>
    </w:p>
    <w:p w14:paraId="1F42BFA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Kuris vaisius yra saldžiausias iš duotų?, Maistas, 1</w:t>
      </w:r>
    </w:p>
    <w:p w14:paraId="5EBEE6D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Kelių spalvų būna "M&amp;M" saldainiai?, Maistas, 2</w:t>
      </w:r>
    </w:p>
    <w:p w14:paraId="5CA9E3E0"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Koks žinomas atlikėjas atlieka šią dainą?, Muzika, 3</w:t>
      </w:r>
    </w:p>
    <w:p w14:paraId="7C97DD31"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Kokia spalva pažymėtas skaičius "0" ruletės rate?, Skaičiai, 1</w:t>
      </w:r>
    </w:p>
    <w:p w14:paraId="690D9251"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Kokią sumą visada sudaro lošimo kauliuko priešingų plokštumų skaičiai?, Skaičiai, 1</w:t>
      </w:r>
    </w:p>
    <w:p w14:paraId="48B30E7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Koks mėnuo metuose yra ilgiausias?, Skaičiai, 2</w:t>
      </w:r>
    </w:p>
    <w:p w14:paraId="183E80F6" w14:textId="40E48285" w:rsid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Kuri "Google" logotipo raidė yra žalia?, Spalvos, 2</w:t>
      </w:r>
    </w:p>
    <w:p w14:paraId="19700202" w14:textId="7909CA75" w:rsid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07A8F281" w14:textId="34767991" w:rsidR="00EB1186" w:rsidRDefault="00EB1186" w:rsidP="00EB1186">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Rezultatai, kurie yra spausdinami “</w:t>
      </w:r>
      <w:r w:rsidRPr="00EB1186">
        <w:rPr>
          <w:rFonts w:ascii="Courier New" w:hAnsi="Courier New" w:cs="Courier New"/>
          <w:b/>
          <w:color w:val="000000"/>
          <w:sz w:val="20"/>
          <w:lang w:val="en-GB" w:eastAsia="lt-LT"/>
        </w:rPr>
        <w:t>Istoriniai.csv</w:t>
      </w:r>
      <w:r>
        <w:rPr>
          <w:rFonts w:ascii="Courier New" w:hAnsi="Courier New" w:cs="Courier New"/>
          <w:b/>
          <w:color w:val="000000"/>
          <w:sz w:val="20"/>
          <w:lang w:val="en-GB" w:eastAsia="lt-LT"/>
        </w:rPr>
        <w:t>”</w:t>
      </w:r>
      <w:r w:rsidRPr="00EB1186">
        <w:rPr>
          <w:rFonts w:ascii="Courier New" w:hAnsi="Courier New" w:cs="Courier New"/>
          <w:b/>
          <w:color w:val="000000"/>
          <w:sz w:val="20"/>
          <w:lang w:val="en-GB" w:eastAsia="lt-LT"/>
        </w:rPr>
        <w:t>:</w:t>
      </w:r>
    </w:p>
    <w:p w14:paraId="08F67849" w14:textId="72713554" w:rsidR="00EB1186" w:rsidRDefault="00EB1186" w:rsidP="00EB1186">
      <w:pPr>
        <w:autoSpaceDE w:val="0"/>
        <w:autoSpaceDN w:val="0"/>
        <w:adjustRightInd w:val="0"/>
        <w:ind w:firstLine="0"/>
        <w:jc w:val="left"/>
        <w:rPr>
          <w:rFonts w:ascii="Courier New" w:hAnsi="Courier New" w:cs="Courier New"/>
          <w:b/>
          <w:color w:val="000000"/>
          <w:sz w:val="20"/>
          <w:lang w:val="en-GB" w:eastAsia="lt-LT"/>
        </w:rPr>
      </w:pPr>
    </w:p>
    <w:p w14:paraId="110E28BA"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Klausimas</w:t>
      </w:r>
    </w:p>
    <w:p w14:paraId="673D223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2F57609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Kaip vadinasi filmas; kuriame pagrindinis veikėjas sako: "Gyvenimas yra kaip šokoladinių saldainių dėžutė. Niekada nežinai; ką ją atidaręs rasi..."?</w:t>
      </w:r>
    </w:p>
    <w:p w14:paraId="46225AC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Kada Lietuva įstojo į ES?</w:t>
      </w:r>
    </w:p>
    <w:p w14:paraId="2F02364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Kokią šalį II pasauliniame kare Sąjungininkai išlaisvino vėliausiai?</w:t>
      </w:r>
    </w:p>
    <w:p w14:paraId="02E9FAEC" w14:textId="40227729" w:rsid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Kuris XX a. diktatorius buvo įsakęs naikti žvirblius?</w:t>
      </w:r>
    </w:p>
    <w:p w14:paraId="05423551" w14:textId="58041A99" w:rsid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307D45EF" w14:textId="10EEB244" w:rsidR="00EB1186" w:rsidRPr="00EB1186" w:rsidRDefault="00EB1186" w:rsidP="00EB1186">
      <w:pPr>
        <w:autoSpaceDE w:val="0"/>
        <w:autoSpaceDN w:val="0"/>
        <w:adjustRightInd w:val="0"/>
        <w:ind w:firstLine="0"/>
        <w:jc w:val="left"/>
        <w:rPr>
          <w:rFonts w:ascii="Courier New" w:hAnsi="Courier New" w:cs="Courier New"/>
          <w:b/>
          <w:color w:val="000000"/>
          <w:sz w:val="20"/>
          <w:lang w:val="en-GB" w:eastAsia="lt-LT"/>
        </w:rPr>
      </w:pPr>
      <w:r w:rsidRPr="00EB1186">
        <w:rPr>
          <w:rFonts w:ascii="Courier New" w:hAnsi="Courier New" w:cs="Courier New"/>
          <w:b/>
          <w:color w:val="000000"/>
          <w:sz w:val="20"/>
          <w:lang w:val="en-GB" w:eastAsia="lt-LT"/>
        </w:rPr>
        <w:t>Rezultatai, kurie yra spausdinami ekrane:</w:t>
      </w:r>
    </w:p>
    <w:p w14:paraId="30398B8F" w14:textId="2AABB0E9" w:rsid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3EE7584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Daugiausia klausimų sukūrė:</w:t>
      </w:r>
    </w:p>
    <w:p w14:paraId="4C3227A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Robertas Petrauskas : 7</w:t>
      </w:r>
    </w:p>
    <w:p w14:paraId="3B274027"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Antoni : 7</w:t>
      </w:r>
    </w:p>
    <w:p w14:paraId="6BD4EAE3"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6243F4A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640EBEE7"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24BEA240"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klausimų kiekis iš vieno žmogaus InfoSA atstovybėje yra 7</w:t>
      </w:r>
    </w:p>
    <w:p w14:paraId="40632E2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Klausimus uždavė:</w:t>
      </w:r>
    </w:p>
    <w:p w14:paraId="37EEF4F3"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6537D32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Robertas Petrauskas    |</w:t>
      </w:r>
    </w:p>
    <w:p w14:paraId="29ABBCC9"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3C76210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1ADE7B6A"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klausimų kiekis iš vieno žmogaus ChemSA atstovybėje yra 7</w:t>
      </w:r>
    </w:p>
    <w:p w14:paraId="643151D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Klausimus uždavė:</w:t>
      </w:r>
    </w:p>
    <w:p w14:paraId="531EB2F9"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5BC4E7E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Antoni                 |</w:t>
      </w:r>
    </w:p>
    <w:p w14:paraId="2C02576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70DFB7E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519ED63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klausimų kiekis iš vieno žmogaus EleSA atstovybėje yra 1</w:t>
      </w:r>
    </w:p>
    <w:p w14:paraId="558C9F9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Klausimus uždavė:</w:t>
      </w:r>
    </w:p>
    <w:p w14:paraId="0ED28899"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3DCEFFE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Stasys Vilius          |</w:t>
      </w:r>
    </w:p>
    <w:p w14:paraId="493CA5E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Koma Bernardas         |</w:t>
      </w:r>
    </w:p>
    <w:p w14:paraId="36B545F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Rimantas Valiukonis    |</w:t>
      </w:r>
    </w:p>
    <w:p w14:paraId="634AE827"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4BB919E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1724794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6D4E87D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78BF2404"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muzikinių klausimų kiekis iš vieno žmogaus InfoSA atstovybėje yra 1</w:t>
      </w:r>
    </w:p>
    <w:p w14:paraId="57D59BAC"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Klausimus uždavė:</w:t>
      </w:r>
    </w:p>
    <w:p w14:paraId="38C1F6D1"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042687E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Tadas Malis            |</w:t>
      </w:r>
    </w:p>
    <w:p w14:paraId="5538191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6428147F"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70A7375B"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muzikinių klausimų kiekis iš vieno žmogaus ChemSA atstovybėje yra 1</w:t>
      </w:r>
    </w:p>
    <w:p w14:paraId="5A039B7D"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lastRenderedPageBreak/>
        <w:t>Klausimus uždavė:</w:t>
      </w:r>
    </w:p>
    <w:p w14:paraId="5770E6F2"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2158B845"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 Frederikas Ostapenko   |</w:t>
      </w:r>
    </w:p>
    <w:p w14:paraId="63A1E730"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552EF826"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p>
    <w:p w14:paraId="05F2B03C"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Didziausias užduotų muzikinių klausimų kiekis iš vieno žmogaus EleSA atstovybėje yra 0</w:t>
      </w:r>
    </w:p>
    <w:p w14:paraId="4A5FACE3"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Šioje atstovybėje muzikinių klausimų nėra</w:t>
      </w:r>
    </w:p>
    <w:p w14:paraId="5378580E" w14:textId="77777777" w:rsidR="00EB1186" w:rsidRPr="00EB1186" w:rsidRDefault="00EB1186" w:rsidP="00EB1186">
      <w:pPr>
        <w:autoSpaceDE w:val="0"/>
        <w:autoSpaceDN w:val="0"/>
        <w:adjustRightInd w:val="0"/>
        <w:ind w:firstLine="0"/>
        <w:jc w:val="left"/>
        <w:rPr>
          <w:rFonts w:ascii="Courier New" w:hAnsi="Courier New" w:cs="Courier New"/>
          <w:color w:val="000000"/>
          <w:sz w:val="20"/>
          <w:lang w:val="en-GB" w:eastAsia="lt-LT"/>
        </w:rPr>
      </w:pPr>
      <w:r w:rsidRPr="00EB1186">
        <w:rPr>
          <w:rFonts w:ascii="Courier New" w:hAnsi="Courier New" w:cs="Courier New"/>
          <w:color w:val="000000"/>
          <w:sz w:val="20"/>
          <w:lang w:val="en-GB" w:eastAsia="lt-LT"/>
        </w:rPr>
        <w:t>--------------------------</w:t>
      </w:r>
    </w:p>
    <w:p w14:paraId="4AD6F7E3" w14:textId="77777777" w:rsidR="00EB1186" w:rsidRPr="00EB1186" w:rsidRDefault="00EB1186" w:rsidP="00EB1186">
      <w:pPr>
        <w:pBdr>
          <w:bottom w:val="single" w:sz="6" w:space="1" w:color="auto"/>
        </w:pBdr>
        <w:autoSpaceDE w:val="0"/>
        <w:autoSpaceDN w:val="0"/>
        <w:adjustRightInd w:val="0"/>
        <w:ind w:firstLine="0"/>
        <w:jc w:val="left"/>
        <w:rPr>
          <w:rFonts w:ascii="Courier New" w:hAnsi="Courier New" w:cs="Courier New"/>
          <w:color w:val="000000"/>
          <w:sz w:val="20"/>
          <w:lang w:val="en-GB" w:eastAsia="lt-LT"/>
        </w:rPr>
      </w:pPr>
    </w:p>
    <w:p w14:paraId="2B690870" w14:textId="77757AF0" w:rsidR="006B1453" w:rsidRDefault="006B1453" w:rsidP="00EB1186">
      <w:pPr>
        <w:autoSpaceDE w:val="0"/>
        <w:autoSpaceDN w:val="0"/>
        <w:adjustRightInd w:val="0"/>
        <w:ind w:firstLine="0"/>
        <w:jc w:val="left"/>
        <w:rPr>
          <w:rFonts w:ascii="Courier New" w:hAnsi="Courier New" w:cs="Courier New"/>
          <w:color w:val="000000"/>
          <w:sz w:val="20"/>
          <w:lang w:val="en-GB" w:eastAsia="lt-LT"/>
        </w:rPr>
      </w:pPr>
    </w:p>
    <w:p w14:paraId="70FA499D" w14:textId="4426147B" w:rsidR="006B1453" w:rsidRDefault="006B1453" w:rsidP="00EB1186">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Antras testas:</w:t>
      </w:r>
    </w:p>
    <w:p w14:paraId="03EC99CA" w14:textId="26D48B76" w:rsidR="006B1453" w:rsidRDefault="006B1453" w:rsidP="00EB1186">
      <w:pPr>
        <w:autoSpaceDE w:val="0"/>
        <w:autoSpaceDN w:val="0"/>
        <w:adjustRightInd w:val="0"/>
        <w:ind w:firstLine="0"/>
        <w:jc w:val="left"/>
        <w:rPr>
          <w:rFonts w:ascii="Courier New" w:hAnsi="Courier New" w:cs="Courier New"/>
          <w:b/>
          <w:color w:val="000000"/>
          <w:sz w:val="20"/>
          <w:lang w:val="en-GB" w:eastAsia="lt-LT"/>
        </w:rPr>
      </w:pPr>
    </w:p>
    <w:p w14:paraId="42F706BB" w14:textId="46807BEF" w:rsidR="006B1453" w:rsidRDefault="006B1453" w:rsidP="00EB1186">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duomenys3.csv:</w:t>
      </w:r>
    </w:p>
    <w:p w14:paraId="2D5B2EEF" w14:textId="4A1F6AAC" w:rsidR="006B1453" w:rsidRDefault="006B1453" w:rsidP="00EB1186">
      <w:pPr>
        <w:autoSpaceDE w:val="0"/>
        <w:autoSpaceDN w:val="0"/>
        <w:adjustRightInd w:val="0"/>
        <w:ind w:firstLine="0"/>
        <w:jc w:val="left"/>
        <w:rPr>
          <w:rFonts w:ascii="Courier New" w:hAnsi="Courier New" w:cs="Courier New"/>
          <w:b/>
          <w:color w:val="000000"/>
          <w:sz w:val="20"/>
          <w:lang w:val="en-GB" w:eastAsia="lt-LT"/>
        </w:rPr>
      </w:pPr>
    </w:p>
    <w:p w14:paraId="391453E5"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InfoSA</w:t>
      </w:r>
    </w:p>
    <w:p w14:paraId="5BE35C7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Įvairūs,2,Robertas Petrauskas,Kaip NATO fonetinėje abėcėlėje šifruojama raidė R?,Romeo,2</w:t>
      </w:r>
    </w:p>
    <w:p w14:paraId="3C5E5C9A"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Anotomija ir medicina,2,Rimantas Valiukonis,Koks augalas vienos rūšies žinduoliui sukelia euforiją; o kitos rūšies žinduolį nuramina?,Kanapė-Durniaropė-Valerijonas-Aguona,Valerijonas,2</w:t>
      </w:r>
    </w:p>
    <w:p w14:paraId="324C2313" w14:textId="0CC31900"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Įvairūs,3,Robertas Petrauskas,Kaip iššifruojama santrumpa DNR?,Deoksiribonukleorūgštis-Deoksinorūgšits-Deoksidooksidorūgštis-Deoksiribonukleonidorūgštis,Deoksiribonukleorūgštis,5</w:t>
      </w:r>
    </w:p>
    <w:p w14:paraId="33A2CEFF" w14:textId="07EBD6BF"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7D9A0326" w14:textId="7092E565"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duomenys4.csv:</w:t>
      </w:r>
    </w:p>
    <w:p w14:paraId="4E773553" w14:textId="4E457EB4"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2A67FAFA"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EleSA</w:t>
      </w:r>
    </w:p>
    <w:p w14:paraId="72140F0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Įvairūs,2,Stasys Vilius,Kaip NATO fonetinėje abėcėlėje šifruojama raidė R?,Romeo,2</w:t>
      </w:r>
    </w:p>
    <w:p w14:paraId="069160F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Lietuva,2,Koma Bernardas,Kokia įstaiga dabar įsikūrus Raudonės pilyje?,Savivaldybės administracija-Viešoji biblioteka-Mokykla-Kraštotyros muziejus,Mokykla,3</w:t>
      </w:r>
    </w:p>
    <w:p w14:paraId="5B1A9927" w14:textId="68D6DBC6"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Anotomija ir medicina,2,Rimantas Valiukonis,Kiek žmogaus ląstelė turi chromosomų porų?,20-21-22-23,23,3</w:t>
      </w:r>
    </w:p>
    <w:p w14:paraId="15BA2EFF" w14:textId="22A9ADFA"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62841248" w14:textId="3A405539"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DuomenųLentelė.txt:</w:t>
      </w:r>
    </w:p>
    <w:p w14:paraId="51122EC4" w14:textId="0ED175E0"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Lentelė yra labia didelė,čia nuotrauka:</w:t>
      </w:r>
    </w:p>
    <w:p w14:paraId="14A3D2AB" w14:textId="7040A740"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4B695E">
        <w:rPr>
          <w:rFonts w:ascii="Courier New" w:hAnsi="Courier New" w:cs="Courier New"/>
          <w:noProof/>
          <w:sz w:val="20"/>
        </w:rPr>
        <w:drawing>
          <wp:inline distT="0" distB="0" distL="0" distR="0" wp14:anchorId="45BAE3A8" wp14:editId="33C03867">
            <wp:extent cx="6299835" cy="572135"/>
            <wp:effectExtent l="0" t="0" r="5715"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572135"/>
                    </a:xfrm>
                    <a:prstGeom prst="rect">
                      <a:avLst/>
                    </a:prstGeom>
                  </pic:spPr>
                </pic:pic>
              </a:graphicData>
            </a:graphic>
          </wp:inline>
        </w:drawing>
      </w:r>
    </w:p>
    <w:p w14:paraId="7B5D284D" w14:textId="314DA9EB"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0B7C72FE" w14:textId="0BCAC665"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Lentelės tekstas:</w:t>
      </w:r>
    </w:p>
    <w:p w14:paraId="0E161805"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Duomenys apie klausimus:</w:t>
      </w:r>
    </w:p>
    <w:p w14:paraId="00A42E4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3590A8BF"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Tema                     | Sudėtingumas | Klausimo autorius       | Klausimo tekstas                                                                                                                                      | Atsakymo variantai                                                                         | Teisingas atsakymas                 | Balai | Failo Pavadinimas    |</w:t>
      </w:r>
    </w:p>
    <w:p w14:paraId="09A6756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51F23FA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EleSA</w:t>
      </w:r>
    </w:p>
    <w:p w14:paraId="558046E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352CDAF8"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xml:space="preserve">| Įvairūs                  | 2            | Robertas Petrauskas     | Kaip NATO fonetinėje abėcėlėje šifruojama raidė R?                                                                                                    </w:t>
      </w:r>
      <w:r w:rsidRPr="006B1453">
        <w:rPr>
          <w:rFonts w:ascii="Courier New" w:hAnsi="Courier New" w:cs="Courier New"/>
          <w:color w:val="000000"/>
          <w:sz w:val="20"/>
          <w:lang w:val="en-GB" w:eastAsia="lt-LT"/>
        </w:rPr>
        <w:lastRenderedPageBreak/>
        <w:t>|                                                                                            | Romeo                               | 2     |                      |</w:t>
      </w:r>
    </w:p>
    <w:p w14:paraId="14D927C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Anotomija ir medicina    | 2            | Rimantas Valiukonis     | Koks augalas vienos rūšies žinduoliui sukelia euforiją; o kitos rūšies žinduolį nuramina?                                                             | Kanapė-Durniaropė-Valerijonas-Aguona                                                       | Valerijonas                         | 2     |                      |</w:t>
      </w:r>
    </w:p>
    <w:p w14:paraId="69D79BF0"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Įvairūs                  | 3            | Robertas Petrauskas     | Kaip iššifruojama santrumpa DNR?                                                                                                                      | Deoksiribonukleorūgštis-Deoksinorūgšits-Deoksidooksidorūgštis-Deoksiribonukleonidorūgštis  | Deoksiribonukleorūgštis             | 5     |                      |</w:t>
      </w:r>
    </w:p>
    <w:p w14:paraId="0F862B3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2933CAF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EleSA</w:t>
      </w:r>
    </w:p>
    <w:p w14:paraId="42FD7F1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120101F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Įvairūs                  | 2            | Stasys Vilius           | Kaip NATO fonetinėje abėcėlėje šifruojama raidė R?                                                                                                    |                                                                                            | Romeo                               | 2     |                      |</w:t>
      </w:r>
    </w:p>
    <w:p w14:paraId="4BB49F65"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Lietuva                  | 2            | Koma Bernardas          | Kokia įstaiga dabar įsikūrus Raudonės pilyje?                                                                                                         | Savivaldybės administracija-Viešoji biblioteka-Mokykla-Kraštotyros muziejus                | Mokykla                             | 3     |                      |</w:t>
      </w:r>
    </w:p>
    <w:p w14:paraId="6B53B08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Anotomija ir medicina    | 2            | Rimantas Valiukonis     | Kiek žmogaus ląstelė turi chromosomų porų?                                                                                                            | 20-21-22-23                                                                                | 23                                  | 3     |                      |</w:t>
      </w:r>
    </w:p>
    <w:p w14:paraId="7D29D4B9" w14:textId="09E135CE"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1FD9CE4B" w14:textId="1B16BC49"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5241EFA8" w14:textId="214EE7E8"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Rezultatai, kurie yra spausdinami “Klausimai.csv”:</w:t>
      </w:r>
    </w:p>
    <w:p w14:paraId="6B236839" w14:textId="486254B5"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3F40BDA9"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Klausimas, Tema, Sudėtingumas</w:t>
      </w:r>
    </w:p>
    <w:p w14:paraId="31B8DEC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1C473EBA"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Koks augalas vienos rūšies žinduoliui sukelia euforiją; o kitos rūšies žinduolį nuramina?, Anotomija ir medicina, 2</w:t>
      </w:r>
    </w:p>
    <w:p w14:paraId="743E358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Kiek žmogaus ląstelė turi chromosomų porų?, Anotomija ir medicina, 2</w:t>
      </w:r>
    </w:p>
    <w:p w14:paraId="119801E4"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Kaip NATO fonetinėje abėcėlėje šifruojama raidė R?, Įvairūs, 2</w:t>
      </w:r>
    </w:p>
    <w:p w14:paraId="0F8D41E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Kaip iššifruojama santrumpa DNR?, Įvairūs, 3</w:t>
      </w:r>
    </w:p>
    <w:p w14:paraId="7F588349" w14:textId="7DE7197E"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Kokia įstaiga dabar įsikūrus Raudonės pilyje?, Lietuva, 2</w:t>
      </w:r>
    </w:p>
    <w:p w14:paraId="25C9E5F8" w14:textId="4D8823D9"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7AD423FB" w14:textId="465A8433"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Rezultatai, kurie yra spausdinami “Istoriniai.csv”:</w:t>
      </w:r>
    </w:p>
    <w:p w14:paraId="198E748B" w14:textId="0919B98A"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70F65496" w14:textId="77777777" w:rsidR="006B1453" w:rsidRDefault="006B1453" w:rsidP="006B1453">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Klausimas</w:t>
      </w:r>
    </w:p>
    <w:p w14:paraId="3517FF85" w14:textId="77777777" w:rsidR="006B1453" w:rsidRDefault="006B1453" w:rsidP="006B1453">
      <w:pPr>
        <w:autoSpaceDE w:val="0"/>
        <w:autoSpaceDN w:val="0"/>
        <w:adjustRightInd w:val="0"/>
        <w:ind w:firstLine="0"/>
        <w:jc w:val="left"/>
        <w:rPr>
          <w:rFonts w:ascii="Consolas" w:hAnsi="Consolas" w:cs="Consolas"/>
          <w:color w:val="000000"/>
          <w:sz w:val="19"/>
          <w:szCs w:val="19"/>
          <w:lang w:val="en-GB" w:eastAsia="lt-LT"/>
        </w:rPr>
      </w:pPr>
    </w:p>
    <w:p w14:paraId="3AEF89B9" w14:textId="6B3A1FA1"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Rezultatai, kurie yra spausdinami ekrane:</w:t>
      </w:r>
    </w:p>
    <w:p w14:paraId="2FDC6424" w14:textId="34FA8E46"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3BCA2DA9"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Daugiausia klausimų sukūrė:</w:t>
      </w:r>
    </w:p>
    <w:p w14:paraId="564675E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Robertas Petrauskas : 2</w:t>
      </w:r>
    </w:p>
    <w:p w14:paraId="6825D9A9"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0F1C11D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42E46E9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5072A33E"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Didziausias užduotų klausimų kiekis iš vieno žmogaus InfoSA atstovybėje yra 2</w:t>
      </w:r>
    </w:p>
    <w:p w14:paraId="58ED50F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Klausimus uždavė:</w:t>
      </w:r>
    </w:p>
    <w:p w14:paraId="2347426F"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7FCC731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lastRenderedPageBreak/>
        <w:t>| Robertas Petrauskas    |</w:t>
      </w:r>
    </w:p>
    <w:p w14:paraId="6168203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72A96068"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66E461FA"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Didziausias užduotų klausimų kiekis iš vieno žmogaus EleSA atstovybėje yra 1</w:t>
      </w:r>
    </w:p>
    <w:p w14:paraId="628F98BF"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Klausimus uždavė:</w:t>
      </w:r>
    </w:p>
    <w:p w14:paraId="39E3CAED"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72ECC361"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Stasys Vilius          |</w:t>
      </w:r>
    </w:p>
    <w:p w14:paraId="001065EA"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Koma Bernardas         |</w:t>
      </w:r>
    </w:p>
    <w:p w14:paraId="10227749"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Rimantas Valiukonis    |</w:t>
      </w:r>
    </w:p>
    <w:p w14:paraId="1546E49F"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5BBD5243"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0909CC53"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57F0305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347B6F8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Didziausias užduotų muzikinių klausimų kiekis iš vieno žmogaus InfoSA atstovybėje yra 0</w:t>
      </w:r>
    </w:p>
    <w:p w14:paraId="7E72FD9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Šioje atstovybėje muzikinių klausimų nėra</w:t>
      </w:r>
    </w:p>
    <w:p w14:paraId="1C775862"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298668DE"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2471C825"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Didziausias užduotų muzikinių klausimų kiekis iš vieno žmogaus EleSA atstovybėje yra 0</w:t>
      </w:r>
    </w:p>
    <w:p w14:paraId="3C17EF76"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Šioje atstovybėje muzikinių klausimų nėra</w:t>
      </w:r>
    </w:p>
    <w:p w14:paraId="7D4A484C"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25C481EC"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7EB90D60"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1C43297E"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0B30DB11" w14:textId="579B85F0"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Istorinių klausimų nėra</w:t>
      </w:r>
    </w:p>
    <w:p w14:paraId="298B266E" w14:textId="046E26C0"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10D15012" w14:textId="48F97E7B"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26761A83" w14:textId="4D9B86E8"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Trečias testas:</w:t>
      </w:r>
    </w:p>
    <w:p w14:paraId="6293551C" w14:textId="4935036A"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11D0D719" w14:textId="621402E0"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duomenys5.csv:</w:t>
      </w:r>
    </w:p>
    <w:p w14:paraId="578BC2FC" w14:textId="27C41B36"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29549C0B" w14:textId="3EB8ED2D"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(failas paliktas tuščias)</w:t>
      </w:r>
    </w:p>
    <w:p w14:paraId="576FBE4C" w14:textId="74E45979"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p>
    <w:p w14:paraId="77497E6D" w14:textId="70D074D6"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Pr>
          <w:rFonts w:ascii="Courier New" w:hAnsi="Courier New" w:cs="Courier New"/>
          <w:b/>
          <w:color w:val="000000"/>
          <w:sz w:val="20"/>
          <w:lang w:val="en-GB" w:eastAsia="lt-LT"/>
        </w:rPr>
        <w:t>DuomenųLentelė.txt:</w:t>
      </w:r>
    </w:p>
    <w:p w14:paraId="081F2D55" w14:textId="003F7956"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Lentelė yra didelė, štai nuotrauka:</w:t>
      </w:r>
    </w:p>
    <w:p w14:paraId="1E1E8CEB" w14:textId="79237A68"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4B695E">
        <w:rPr>
          <w:rFonts w:ascii="Courier New" w:hAnsi="Courier New" w:cs="Courier New"/>
          <w:noProof/>
          <w:sz w:val="20"/>
        </w:rPr>
        <w:drawing>
          <wp:inline distT="0" distB="0" distL="0" distR="0" wp14:anchorId="6BEC2A96" wp14:editId="093CB61F">
            <wp:extent cx="6299835" cy="252095"/>
            <wp:effectExtent l="0" t="0" r="5715"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252095"/>
                    </a:xfrm>
                    <a:prstGeom prst="rect">
                      <a:avLst/>
                    </a:prstGeom>
                  </pic:spPr>
                </pic:pic>
              </a:graphicData>
            </a:graphic>
          </wp:inline>
        </w:drawing>
      </w:r>
    </w:p>
    <w:p w14:paraId="611BDBFE" w14:textId="1EB8CC99"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328DCFA4" w14:textId="28EF9FDA" w:rsid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Lentelės tekstas:</w:t>
      </w:r>
    </w:p>
    <w:p w14:paraId="6244D843"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Duomenys apie klausimus:</w:t>
      </w:r>
    </w:p>
    <w:p w14:paraId="06295EB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7C23DDFB"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 Tema                     | Sudėtingumas | Klausimo autorius       | Klausimo tekstas                                                                                                                                      | Atsakymo variantai                                                                         | Teisingas atsakymas                 | Balai | Failo Pavadinimas    |</w:t>
      </w:r>
    </w:p>
    <w:p w14:paraId="0707F34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570C9F77"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1A4E8CAC" w14:textId="77777777" w:rsidR="006B1453" w:rsidRP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p>
    <w:p w14:paraId="0BD4421E" w14:textId="48B63E31"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w:t>
      </w:r>
      <w:r w:rsidRPr="006B1453">
        <w:rPr>
          <w:rFonts w:ascii="Courier New" w:hAnsi="Courier New" w:cs="Courier New"/>
          <w:color w:val="000000"/>
          <w:sz w:val="20"/>
          <w:lang w:val="en-GB" w:eastAsia="lt-LT"/>
        </w:rPr>
        <w:lastRenderedPageBreak/>
        <w:t>-----------------------------------------------------------------------------------------------------------------------------------------</w:t>
      </w:r>
    </w:p>
    <w:p w14:paraId="127CBDF0" w14:textId="7BEC0994"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293877B1" w14:textId="43F3D93D" w:rsidR="006B1453" w:rsidRP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Rezultatai, kurie yra spausdinami “Klausimai.csv”:</w:t>
      </w:r>
    </w:p>
    <w:p w14:paraId="7CE1C044" w14:textId="7B99D900"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49594CD5" w14:textId="264BE1EF"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6B1453">
        <w:rPr>
          <w:rFonts w:ascii="Courier New" w:hAnsi="Courier New" w:cs="Courier New"/>
          <w:color w:val="000000"/>
          <w:sz w:val="20"/>
          <w:lang w:val="en-GB" w:eastAsia="lt-LT"/>
        </w:rPr>
        <w:t>Klausimas, Tema, Sudėtingumas</w:t>
      </w:r>
    </w:p>
    <w:p w14:paraId="48276557" w14:textId="2A679A71"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639CA0BD" w14:textId="690788B3" w:rsidR="006B1453" w:rsidRPr="006B1453" w:rsidRDefault="006B1453" w:rsidP="006B1453">
      <w:pPr>
        <w:autoSpaceDE w:val="0"/>
        <w:autoSpaceDN w:val="0"/>
        <w:adjustRightInd w:val="0"/>
        <w:ind w:firstLine="0"/>
        <w:jc w:val="left"/>
        <w:rPr>
          <w:rFonts w:ascii="Courier New" w:hAnsi="Courier New" w:cs="Courier New"/>
          <w:b/>
          <w:color w:val="000000"/>
          <w:sz w:val="20"/>
          <w:lang w:val="en-GB" w:eastAsia="lt-LT"/>
        </w:rPr>
      </w:pPr>
      <w:r w:rsidRPr="006B1453">
        <w:rPr>
          <w:rFonts w:ascii="Courier New" w:hAnsi="Courier New" w:cs="Courier New"/>
          <w:b/>
          <w:color w:val="000000"/>
          <w:sz w:val="20"/>
          <w:lang w:val="en-GB" w:eastAsia="lt-LT"/>
        </w:rPr>
        <w:t>Rezultatai, kurie yra spausdinami “Istoriniai.csv”:</w:t>
      </w:r>
    </w:p>
    <w:p w14:paraId="61141E28" w14:textId="5BD5CA48"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p>
    <w:p w14:paraId="1AB2B6EE" w14:textId="2E85B990" w:rsidR="006B1453" w:rsidRDefault="006B1453" w:rsidP="006B1453">
      <w:pPr>
        <w:autoSpaceDE w:val="0"/>
        <w:autoSpaceDN w:val="0"/>
        <w:adjustRightInd w:val="0"/>
        <w:ind w:firstLine="0"/>
        <w:jc w:val="left"/>
        <w:rPr>
          <w:rFonts w:ascii="Courier New" w:hAnsi="Courier New" w:cs="Courier New"/>
          <w:color w:val="000000"/>
          <w:sz w:val="20"/>
          <w:lang w:val="en-GB" w:eastAsia="lt-LT"/>
        </w:rPr>
      </w:pPr>
      <w:r w:rsidRPr="004B695E">
        <w:rPr>
          <w:rFonts w:ascii="Courier New" w:hAnsi="Courier New" w:cs="Courier New"/>
          <w:color w:val="000000"/>
          <w:sz w:val="20"/>
          <w:lang w:val="en-GB" w:eastAsia="lt-LT"/>
        </w:rPr>
        <w:t>Klausimas</w:t>
      </w:r>
    </w:p>
    <w:p w14:paraId="5B2CA566" w14:textId="5AD21CF5" w:rsidR="004B695E" w:rsidRDefault="004B695E" w:rsidP="006B1453">
      <w:pPr>
        <w:autoSpaceDE w:val="0"/>
        <w:autoSpaceDN w:val="0"/>
        <w:adjustRightInd w:val="0"/>
        <w:ind w:firstLine="0"/>
        <w:jc w:val="left"/>
        <w:rPr>
          <w:rFonts w:ascii="Courier New" w:hAnsi="Courier New" w:cs="Courier New"/>
          <w:color w:val="000000"/>
          <w:sz w:val="20"/>
          <w:lang w:val="en-GB" w:eastAsia="lt-LT"/>
        </w:rPr>
      </w:pPr>
    </w:p>
    <w:p w14:paraId="49ADDA37" w14:textId="5B057938" w:rsidR="004B695E" w:rsidRPr="004B695E" w:rsidRDefault="004B695E" w:rsidP="006B1453">
      <w:pPr>
        <w:autoSpaceDE w:val="0"/>
        <w:autoSpaceDN w:val="0"/>
        <w:adjustRightInd w:val="0"/>
        <w:ind w:firstLine="0"/>
        <w:jc w:val="left"/>
        <w:rPr>
          <w:rFonts w:ascii="Courier New" w:hAnsi="Courier New" w:cs="Courier New"/>
          <w:b/>
          <w:color w:val="000000"/>
          <w:sz w:val="20"/>
          <w:lang w:val="en-GB" w:eastAsia="lt-LT"/>
        </w:rPr>
      </w:pPr>
      <w:r w:rsidRPr="004B695E">
        <w:rPr>
          <w:rFonts w:ascii="Courier New" w:hAnsi="Courier New" w:cs="Courier New"/>
          <w:b/>
          <w:color w:val="000000"/>
          <w:sz w:val="20"/>
          <w:lang w:val="en-GB" w:eastAsia="lt-LT"/>
        </w:rPr>
        <w:t>Rezultatai, kurie yra spausdinami ekrane:</w:t>
      </w:r>
    </w:p>
    <w:p w14:paraId="7C084CBB" w14:textId="657497A5" w:rsidR="004B695E" w:rsidRDefault="004B695E" w:rsidP="006B1453">
      <w:pPr>
        <w:autoSpaceDE w:val="0"/>
        <w:autoSpaceDN w:val="0"/>
        <w:adjustRightInd w:val="0"/>
        <w:ind w:firstLine="0"/>
        <w:jc w:val="left"/>
        <w:rPr>
          <w:rFonts w:ascii="Courier New" w:hAnsi="Courier New" w:cs="Courier New"/>
          <w:color w:val="000000"/>
          <w:sz w:val="20"/>
          <w:lang w:val="en-GB" w:eastAsia="lt-LT"/>
        </w:rPr>
      </w:pPr>
    </w:p>
    <w:p w14:paraId="44EA7C91" w14:textId="57834BC9" w:rsidR="004B695E" w:rsidRPr="004B695E" w:rsidRDefault="004B695E" w:rsidP="006B1453">
      <w:pPr>
        <w:autoSpaceDE w:val="0"/>
        <w:autoSpaceDN w:val="0"/>
        <w:adjustRightInd w:val="0"/>
        <w:ind w:firstLine="0"/>
        <w:jc w:val="left"/>
        <w:rPr>
          <w:rFonts w:ascii="Courier New" w:hAnsi="Courier New" w:cs="Courier New"/>
          <w:color w:val="000000"/>
          <w:sz w:val="20"/>
          <w:lang w:val="en-GB" w:eastAsia="lt-LT"/>
        </w:rPr>
      </w:pPr>
      <w:r w:rsidRPr="004B695E">
        <w:rPr>
          <w:rFonts w:ascii="Courier New" w:hAnsi="Courier New" w:cs="Courier New"/>
          <w:color w:val="000000"/>
          <w:sz w:val="20"/>
          <w:lang w:val="en-GB" w:eastAsia="lt-LT"/>
        </w:rPr>
        <w:t>Duomenų failuose nėra</w:t>
      </w:r>
    </w:p>
    <w:p w14:paraId="55208514" w14:textId="77777777" w:rsidR="006B1453" w:rsidRDefault="006B1453" w:rsidP="006B1453">
      <w:pPr>
        <w:autoSpaceDE w:val="0"/>
        <w:autoSpaceDN w:val="0"/>
        <w:adjustRightInd w:val="0"/>
        <w:ind w:firstLine="0"/>
        <w:jc w:val="left"/>
        <w:rPr>
          <w:rFonts w:ascii="Consolas" w:hAnsi="Consolas" w:cs="Consolas"/>
          <w:color w:val="000000"/>
          <w:sz w:val="19"/>
          <w:szCs w:val="19"/>
          <w:lang w:val="en-GB" w:eastAsia="lt-LT"/>
        </w:rPr>
      </w:pPr>
    </w:p>
    <w:p w14:paraId="1211400F" w14:textId="77777777" w:rsidR="00AB7416" w:rsidRDefault="00AB7416" w:rsidP="00AB7416">
      <w:pPr>
        <w:pStyle w:val="Programostekstas"/>
      </w:pPr>
    </w:p>
    <w:p w14:paraId="3AD32A9C" w14:textId="77777777" w:rsidR="00AB7416" w:rsidRDefault="00AB7416" w:rsidP="00AB7416">
      <w:pPr>
        <w:pStyle w:val="Programostekstas"/>
      </w:pPr>
    </w:p>
    <w:p w14:paraId="52166E20" w14:textId="36DFE8E3" w:rsidR="00D1074F" w:rsidRDefault="00D1074F" w:rsidP="00D1074F">
      <w:pPr>
        <w:pStyle w:val="Antrat2"/>
      </w:pPr>
      <w:bookmarkStart w:id="14" w:name="_Toc530682459"/>
      <w:r>
        <w:t>Dėstytojo pastabos</w:t>
      </w:r>
      <w:bookmarkEnd w:id="14"/>
    </w:p>
    <w:p w14:paraId="60391A00" w14:textId="77777777" w:rsidR="00B271E6" w:rsidRDefault="00B271E6" w:rsidP="00B271E6">
      <w:pPr>
        <w:ind w:firstLine="0"/>
      </w:pPr>
    </w:p>
    <w:p w14:paraId="46F61BAA" w14:textId="0F9EF567" w:rsidR="00B271E6" w:rsidRPr="00B271E6" w:rsidRDefault="00B271E6" w:rsidP="00B271E6">
      <w:pPr>
        <w:ind w:firstLine="0"/>
      </w:pPr>
      <w:r>
        <w:t>Neįvertintas masyvo dydis</w:t>
      </w:r>
    </w:p>
    <w:p w14:paraId="418B9818" w14:textId="77777777" w:rsidR="00D1074F" w:rsidRDefault="00D1074F" w:rsidP="00D1074F"/>
    <w:p w14:paraId="23569BB9" w14:textId="77777777" w:rsidR="00D1074F" w:rsidRDefault="00D1074F" w:rsidP="00D1074F"/>
    <w:p w14:paraId="4CA0DB3A" w14:textId="77777777" w:rsidR="00D1074F" w:rsidRPr="00D1074F" w:rsidRDefault="00D1074F" w:rsidP="00D1074F"/>
    <w:p w14:paraId="520723CD" w14:textId="57BB074F" w:rsidR="00AB7416" w:rsidRPr="0015714D" w:rsidRDefault="00AB7416" w:rsidP="006E731F">
      <w:pPr>
        <w:pStyle w:val="Antrat1"/>
      </w:pPr>
      <w:r>
        <w:br w:type="page"/>
      </w:r>
      <w:bookmarkStart w:id="15" w:name="_Toc530682460"/>
      <w:r w:rsidR="009E0401" w:rsidRPr="009E0401">
        <w:lastRenderedPageBreak/>
        <w:t>Teksto analizė ir redagavimas</w:t>
      </w:r>
      <w:r w:rsidR="00B271E6">
        <w:t xml:space="preserve"> (Arminas Marozas)</w:t>
      </w:r>
      <w:bookmarkEnd w:id="15"/>
    </w:p>
    <w:p w14:paraId="76F5403E" w14:textId="77777777" w:rsidR="00AB7416" w:rsidRPr="00844988" w:rsidRDefault="00AB7416" w:rsidP="00AB7416">
      <w:pPr>
        <w:pStyle w:val="Antrat2"/>
      </w:pPr>
      <w:bookmarkStart w:id="16" w:name="_Toc530682461"/>
      <w:r w:rsidRPr="00844988">
        <w:t>Darbo užduotis</w:t>
      </w:r>
      <w:bookmarkEnd w:id="16"/>
    </w:p>
    <w:p w14:paraId="2609C0DC" w14:textId="77777777" w:rsidR="00B271E6" w:rsidRDefault="00B271E6" w:rsidP="00AB7416">
      <w:r w:rsidRPr="00B271E6">
        <w:rPr>
          <w:b/>
        </w:rPr>
        <w:t>U4-7. Pasikartojimai</w:t>
      </w:r>
      <w:r>
        <w:t xml:space="preserve"> Dviejuose tekstiniuose failuose Knyga1.txt ir Knyga2.txt duotas tekstas sudarytas iš žodžių, atskirtų skyrikliais. Skyriklių aibė žinoma ir abejuose failuose yra ta pati. Analizuojant tekstus, didžiosios ir mažosios raidės nesvarbios. </w:t>
      </w:r>
    </w:p>
    <w:p w14:paraId="16488E04" w14:textId="77777777" w:rsidR="00B271E6" w:rsidRDefault="00B271E6" w:rsidP="00AB7416">
      <w:r>
        <w:t xml:space="preserve">Raskite ir spausdinkite faile Rodikliai.txt: </w:t>
      </w:r>
    </w:p>
    <w:p w14:paraId="6E02E920" w14:textId="77777777" w:rsidR="00B271E6" w:rsidRDefault="00B271E6" w:rsidP="00B271E6">
      <w:pPr>
        <w:ind w:left="720" w:firstLine="0"/>
      </w:pPr>
      <w:r>
        <w:sym w:font="Symbol" w:char="F0B7"/>
      </w:r>
      <w:r>
        <w:t xml:space="preserve"> ilgiausių žodžių, kurie yra tik faile Knyga1.txt, bet nėra faile Knyga2.txt, sąrašą (ne daugiau nei 10 žodžių) ir jų pasikartojimo skaičių;</w:t>
      </w:r>
    </w:p>
    <w:p w14:paraId="6FD460A0" w14:textId="05AEFEB5" w:rsidR="00B271E6" w:rsidRDefault="00B271E6" w:rsidP="00B271E6">
      <w:pPr>
        <w:ind w:left="720" w:firstLine="60"/>
      </w:pPr>
      <w:r>
        <w:sym w:font="Symbol" w:char="F0B7"/>
      </w:r>
      <w:r>
        <w:t xml:space="preserve"> ilgiausią (didžiausias žodžių kiekis) teksto fragmentą, sudarytą iš žodžių ir juos skiriančių skyriklių, kuris yra abejuose failuose ir jo eilutės numerius pirmame ir antrame faile; </w:t>
      </w:r>
    </w:p>
    <w:p w14:paraId="2B46DC9E" w14:textId="77777777" w:rsidR="00B271E6" w:rsidRDefault="00B271E6" w:rsidP="00AB7416">
      <w:r>
        <w:t xml:space="preserve">Spausdinkite faile ManoKnyga.txt apjungtą tekstą, sudarytą pagal tokias taisykles: </w:t>
      </w:r>
    </w:p>
    <w:p w14:paraId="524E5E83" w14:textId="77777777" w:rsidR="00B271E6" w:rsidRDefault="00B271E6" w:rsidP="00B271E6">
      <w:pPr>
        <w:ind w:left="720" w:firstLine="0"/>
      </w:pPr>
      <w:r>
        <w:sym w:font="Symbol" w:char="F0B7"/>
      </w:r>
      <w:r>
        <w:t xml:space="preserve"> kopijuojamas pirmojo failo tekstas tol, kol sutinkamas pirmasis antrojo failo žodis arba pasiekiama failo pabaiga; </w:t>
      </w:r>
    </w:p>
    <w:p w14:paraId="67501127" w14:textId="77777777" w:rsidR="00B271E6" w:rsidRDefault="00B271E6" w:rsidP="00B271E6">
      <w:pPr>
        <w:ind w:left="720" w:firstLine="0"/>
      </w:pPr>
      <w:r>
        <w:sym w:font="Symbol" w:char="F0B7"/>
      </w:r>
      <w:r>
        <w:t xml:space="preserve"> kopijuojamas antrojo failo tekstas tol, kol sutinkamas pirmasis nenukopijuotas pirmojo failo žodis arba pasiekiama failo pabaiga; </w:t>
      </w:r>
    </w:p>
    <w:p w14:paraId="39AE8362" w14:textId="238CB031" w:rsidR="00AB7416" w:rsidRDefault="00B271E6" w:rsidP="00AB7416">
      <w:r>
        <w:sym w:font="Symbol" w:char="F0B7"/>
      </w:r>
      <w:r>
        <w:t xml:space="preserve"> kartojama tol, kol pasiekiama abiejų failų pabaiga.</w:t>
      </w:r>
    </w:p>
    <w:p w14:paraId="76F31FFD" w14:textId="77777777" w:rsidR="00AB7416" w:rsidRDefault="00AB7416" w:rsidP="00AB7416"/>
    <w:p w14:paraId="681F217F" w14:textId="77777777" w:rsidR="00AB7416" w:rsidRPr="00844988" w:rsidRDefault="00AB7416" w:rsidP="00AB7416"/>
    <w:p w14:paraId="0D54F742" w14:textId="77777777" w:rsidR="00AB7416" w:rsidRPr="00844988" w:rsidRDefault="00AB7416" w:rsidP="00AB7416">
      <w:pPr>
        <w:pStyle w:val="Antrat2"/>
      </w:pPr>
      <w:bookmarkStart w:id="17" w:name="_Toc530682462"/>
      <w:r w:rsidRPr="00844988">
        <w:t>Programos tekstas</w:t>
      </w:r>
      <w:bookmarkEnd w:id="17"/>
    </w:p>
    <w:p w14:paraId="0F9E4498" w14:textId="77777777" w:rsidR="00AB7416" w:rsidRDefault="00AB7416" w:rsidP="00AB7416">
      <w:pPr>
        <w:pStyle w:val="Programostekstas"/>
      </w:pPr>
    </w:p>
    <w:p w14:paraId="6BBC0880" w14:textId="5CDAAA78" w:rsidR="00B271E6" w:rsidRPr="00B271E6" w:rsidRDefault="00B271E6" w:rsidP="00AB7416">
      <w:pPr>
        <w:pStyle w:val="Programostekstas"/>
        <w:rPr>
          <w:rFonts w:cs="Courier New"/>
          <w:b/>
        </w:rPr>
      </w:pPr>
      <w:r w:rsidRPr="00B271E6">
        <w:rPr>
          <w:rFonts w:cs="Courier New"/>
          <w:b/>
        </w:rPr>
        <w:t>EilutesNumeriuKont</w:t>
      </w:r>
      <w:r w:rsidR="00907A94">
        <w:rPr>
          <w:rFonts w:cs="Courier New"/>
          <w:b/>
        </w:rPr>
        <w:t>e</w:t>
      </w:r>
      <w:r w:rsidRPr="00B271E6">
        <w:rPr>
          <w:rFonts w:cs="Courier New"/>
          <w:b/>
        </w:rPr>
        <w:t>ineris.cs:</w:t>
      </w:r>
    </w:p>
    <w:p w14:paraId="45BA35BD" w14:textId="7DC0E271" w:rsidR="00AB7416" w:rsidRPr="00B271E6" w:rsidRDefault="00B271E6" w:rsidP="00AB7416">
      <w:pPr>
        <w:pStyle w:val="Programostekstas"/>
        <w:rPr>
          <w:rFonts w:cs="Courier New"/>
          <w:b/>
        </w:rPr>
      </w:pPr>
      <w:r w:rsidRPr="00B271E6">
        <w:rPr>
          <w:rFonts w:cs="Courier New"/>
          <w:b/>
        </w:rPr>
        <w:t xml:space="preserve"> </w:t>
      </w:r>
    </w:p>
    <w:p w14:paraId="0E201BC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w:t>
      </w:r>
    </w:p>
    <w:p w14:paraId="00D73BC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System.Collections.Generic;</w:t>
      </w:r>
    </w:p>
    <w:p w14:paraId="5C1CEC8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System.Linq;</w:t>
      </w:r>
    </w:p>
    <w:p w14:paraId="5CAAC97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System.Text;</w:t>
      </w:r>
    </w:p>
    <w:p w14:paraId="1EFFB80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System.Threading.Tasks;</w:t>
      </w:r>
    </w:p>
    <w:p w14:paraId="5344415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C8C253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namespace</w:t>
      </w:r>
      <w:r w:rsidRPr="00B271E6">
        <w:rPr>
          <w:rFonts w:ascii="Courier New" w:hAnsi="Courier New" w:cs="Courier New"/>
          <w:color w:val="000000"/>
          <w:sz w:val="20"/>
          <w:lang w:val="en-GB" w:eastAsia="lt-LT"/>
        </w:rPr>
        <w:t xml:space="preserve"> Laboratorinis4</w:t>
      </w:r>
    </w:p>
    <w:p w14:paraId="277C6AB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w:t>
      </w:r>
    </w:p>
    <w:p w14:paraId="6B16260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4BBD9B9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Klasė, kuri yra skirta saugoti eilučių numerius</w:t>
      </w:r>
    </w:p>
    <w:p w14:paraId="4406701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46069E0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class</w:t>
      </w:r>
      <w:r w:rsidRPr="00B271E6">
        <w:rPr>
          <w:rFonts w:ascii="Courier New" w:hAnsi="Courier New" w:cs="Courier New"/>
          <w:color w:val="000000"/>
          <w:sz w:val="20"/>
          <w:lang w:val="en-GB" w:eastAsia="lt-LT"/>
        </w:rPr>
        <w:t xml:space="preserve"> </w:t>
      </w:r>
      <w:r w:rsidRPr="00B271E6">
        <w:rPr>
          <w:rFonts w:ascii="Courier New" w:hAnsi="Courier New" w:cs="Courier New"/>
          <w:color w:val="2B91AF"/>
          <w:sz w:val="20"/>
          <w:lang w:val="en-GB" w:eastAsia="lt-LT"/>
        </w:rPr>
        <w:t>EilutesNumeriuKonteineris</w:t>
      </w:r>
    </w:p>
    <w:p w14:paraId="06E89E6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511899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const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Dydis = 1000; </w:t>
      </w:r>
      <w:r w:rsidRPr="00B271E6">
        <w:rPr>
          <w:rFonts w:ascii="Courier New" w:hAnsi="Courier New" w:cs="Courier New"/>
          <w:color w:val="008000"/>
          <w:sz w:val="20"/>
          <w:lang w:val="en-GB" w:eastAsia="lt-LT"/>
        </w:rPr>
        <w:t>//Masyvo dydis</w:t>
      </w:r>
    </w:p>
    <w:p w14:paraId="2CD769B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private</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Numeriai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//Numerių masyvas</w:t>
      </w:r>
    </w:p>
    <w:p w14:paraId="51C8931D"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Count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private</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//Kintamasis skirtas masyvo</w:t>
      </w:r>
    </w:p>
    <w:p w14:paraId="5EFED2B0" w14:textId="16C0B33A"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B271E6">
        <w:rPr>
          <w:rFonts w:ascii="Courier New" w:hAnsi="Courier New" w:cs="Courier New"/>
          <w:color w:val="008000"/>
          <w:sz w:val="20"/>
          <w:lang w:val="en-GB" w:eastAsia="lt-LT"/>
        </w:rPr>
        <w:t>elementų kiekiui skaičiuoti</w:t>
      </w:r>
    </w:p>
    <w:p w14:paraId="70E5A1E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3480C6F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4B5E372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Klasės konstruktorius</w:t>
      </w:r>
    </w:p>
    <w:p w14:paraId="787737F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10AC278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EilutesNumeriuKonteineris()</w:t>
      </w:r>
    </w:p>
    <w:p w14:paraId="377428B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E4A34A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Numeriai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[Dydis];</w:t>
      </w:r>
    </w:p>
    <w:p w14:paraId="7FD25AB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Count = 0;</w:t>
      </w:r>
    </w:p>
    <w:p w14:paraId="43EEB79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805A34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B558D9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2C25DFE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Įdėti numerį į masyvą</w:t>
      </w:r>
    </w:p>
    <w:p w14:paraId="440B790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072F192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numeris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Numeris</w:t>
      </w:r>
      <w:r w:rsidRPr="00B271E6">
        <w:rPr>
          <w:rFonts w:ascii="Courier New" w:hAnsi="Courier New" w:cs="Courier New"/>
          <w:color w:val="808080"/>
          <w:sz w:val="20"/>
          <w:lang w:val="en-GB" w:eastAsia="lt-LT"/>
        </w:rPr>
        <w:t>&lt;/param&gt;</w:t>
      </w:r>
    </w:p>
    <w:p w14:paraId="34E3A5B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void</w:t>
      </w:r>
      <w:r w:rsidRPr="00B271E6">
        <w:rPr>
          <w:rFonts w:ascii="Courier New" w:hAnsi="Courier New" w:cs="Courier New"/>
          <w:color w:val="000000"/>
          <w:sz w:val="20"/>
          <w:lang w:val="en-GB" w:eastAsia="lt-LT"/>
        </w:rPr>
        <w:t xml:space="preserve"> IdetiNumeri(</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numeris)</w:t>
      </w:r>
    </w:p>
    <w:p w14:paraId="1C58FCB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CE43B9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Numeriai[Count++] = numeris;</w:t>
      </w:r>
    </w:p>
    <w:p w14:paraId="7ACF0FC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49C61A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2E5A943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63F5C2E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Paimti numerį iš masyvo</w:t>
      </w:r>
    </w:p>
    <w:p w14:paraId="6642CA1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2B50D59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indeksas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Elemento vieta masyve</w:t>
      </w:r>
      <w:r w:rsidRPr="00B271E6">
        <w:rPr>
          <w:rFonts w:ascii="Courier New" w:hAnsi="Courier New" w:cs="Courier New"/>
          <w:color w:val="808080"/>
          <w:sz w:val="20"/>
          <w:lang w:val="en-GB" w:eastAsia="lt-LT"/>
        </w:rPr>
        <w:t>&lt;/param&gt;</w:t>
      </w:r>
    </w:p>
    <w:p w14:paraId="571DC80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Numerį</w:t>
      </w:r>
      <w:r w:rsidRPr="00B271E6">
        <w:rPr>
          <w:rFonts w:ascii="Courier New" w:hAnsi="Courier New" w:cs="Courier New"/>
          <w:color w:val="808080"/>
          <w:sz w:val="20"/>
          <w:lang w:val="en-GB" w:eastAsia="lt-LT"/>
        </w:rPr>
        <w:t>&lt;/returns&gt;</w:t>
      </w:r>
    </w:p>
    <w:p w14:paraId="2C8FC92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PaimtiNumeri(</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indeksas)</w:t>
      </w:r>
    </w:p>
    <w:p w14:paraId="2323B1E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B6BFC1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Numeriai[indeksas];</w:t>
      </w:r>
    </w:p>
    <w:p w14:paraId="68B3327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DA48C0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C9BA46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29FE08E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Patikrina ar toks numeris yra masyve</w:t>
      </w:r>
    </w:p>
    <w:p w14:paraId="11A8AD3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0F0AA16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numeris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Numeris</w:t>
      </w:r>
      <w:r w:rsidRPr="00B271E6">
        <w:rPr>
          <w:rFonts w:ascii="Courier New" w:hAnsi="Courier New" w:cs="Courier New"/>
          <w:color w:val="808080"/>
          <w:sz w:val="20"/>
          <w:lang w:val="en-GB" w:eastAsia="lt-LT"/>
        </w:rPr>
        <w:t>&lt;/param&gt;</w:t>
      </w:r>
    </w:p>
    <w:p w14:paraId="6B401472"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True or false, priklausomai nuo to ar yra elementas toks</w:t>
      </w:r>
    </w:p>
    <w:p w14:paraId="25DFA924" w14:textId="6ED08E21"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B271E6">
        <w:rPr>
          <w:rFonts w:ascii="Courier New" w:hAnsi="Courier New" w:cs="Courier New"/>
          <w:color w:val="008000"/>
          <w:sz w:val="20"/>
          <w:lang w:val="en-GB" w:eastAsia="lt-LT"/>
        </w:rPr>
        <w:t xml:space="preserve"> masyve</w:t>
      </w:r>
      <w:r w:rsidRPr="00B271E6">
        <w:rPr>
          <w:rFonts w:ascii="Courier New" w:hAnsi="Courier New" w:cs="Courier New"/>
          <w:color w:val="808080"/>
          <w:sz w:val="20"/>
          <w:lang w:val="en-GB" w:eastAsia="lt-LT"/>
        </w:rPr>
        <w:t>&lt;/returns&gt;</w:t>
      </w:r>
    </w:p>
    <w:p w14:paraId="10689C0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bool</w:t>
      </w:r>
      <w:r w:rsidRPr="00B271E6">
        <w:rPr>
          <w:rFonts w:ascii="Courier New" w:hAnsi="Courier New" w:cs="Courier New"/>
          <w:color w:val="000000"/>
          <w:sz w:val="20"/>
          <w:lang w:val="en-GB" w:eastAsia="lt-LT"/>
        </w:rPr>
        <w:t xml:space="preserve"> Contains(</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numeris)</w:t>
      </w:r>
    </w:p>
    <w:p w14:paraId="18376DA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17550D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Numeriai.Contains(numeris);</w:t>
      </w:r>
    </w:p>
    <w:p w14:paraId="2CAC21E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29D58C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964D86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CCE29F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C2D37C2" w14:textId="279F15A8"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w:t>
      </w:r>
    </w:p>
    <w:p w14:paraId="1D0E8AF3" w14:textId="51F5599A"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C7B542B" w14:textId="5CFAA1C0"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r w:rsidRPr="00B271E6">
        <w:rPr>
          <w:rFonts w:ascii="Courier New" w:hAnsi="Courier New" w:cs="Courier New"/>
          <w:b/>
          <w:color w:val="000000"/>
          <w:sz w:val="20"/>
          <w:lang w:val="en-GB" w:eastAsia="lt-LT"/>
        </w:rPr>
        <w:t>FragmentuKonteineris.cs:</w:t>
      </w:r>
    </w:p>
    <w:p w14:paraId="161C2A87" w14:textId="51984679"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p>
    <w:p w14:paraId="1CDF9BF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w:t>
      </w:r>
    </w:p>
    <w:p w14:paraId="4970584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System.Collections.Generic;</w:t>
      </w:r>
    </w:p>
    <w:p w14:paraId="75F7A96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System.Linq;</w:t>
      </w:r>
    </w:p>
    <w:p w14:paraId="392AE02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System.Text;</w:t>
      </w:r>
    </w:p>
    <w:p w14:paraId="3CE6559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System.Threading.Tasks;</w:t>
      </w:r>
    </w:p>
    <w:p w14:paraId="6B6E73B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075B43D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namespace</w:t>
      </w:r>
      <w:r w:rsidRPr="00B271E6">
        <w:rPr>
          <w:rFonts w:ascii="Courier New" w:hAnsi="Courier New" w:cs="Courier New"/>
          <w:color w:val="000000"/>
          <w:sz w:val="20"/>
          <w:lang w:val="en-GB" w:eastAsia="lt-LT"/>
        </w:rPr>
        <w:t xml:space="preserve"> Laboratorinis4</w:t>
      </w:r>
    </w:p>
    <w:p w14:paraId="5345BC9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w:t>
      </w:r>
    </w:p>
    <w:p w14:paraId="3561870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7986405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Klasė skirta saugoti fragmentams, sudarytiems iš žodžių</w:t>
      </w:r>
    </w:p>
    <w:p w14:paraId="2E5FC5F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2B3A659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class</w:t>
      </w:r>
      <w:r w:rsidRPr="00B271E6">
        <w:rPr>
          <w:rFonts w:ascii="Courier New" w:hAnsi="Courier New" w:cs="Courier New"/>
          <w:color w:val="000000"/>
          <w:sz w:val="20"/>
          <w:lang w:val="en-GB" w:eastAsia="lt-LT"/>
        </w:rPr>
        <w:t xml:space="preserve"> </w:t>
      </w:r>
      <w:r w:rsidRPr="00B271E6">
        <w:rPr>
          <w:rFonts w:ascii="Courier New" w:hAnsi="Courier New" w:cs="Courier New"/>
          <w:color w:val="2B91AF"/>
          <w:sz w:val="20"/>
          <w:lang w:val="en-GB" w:eastAsia="lt-LT"/>
        </w:rPr>
        <w:t>FragmentuKonteineris</w:t>
      </w:r>
    </w:p>
    <w:p w14:paraId="7A57B83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24384A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const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Dydis = 1000; </w:t>
      </w:r>
      <w:r w:rsidRPr="00B271E6">
        <w:rPr>
          <w:rFonts w:ascii="Courier New" w:hAnsi="Courier New" w:cs="Courier New"/>
          <w:color w:val="008000"/>
          <w:sz w:val="20"/>
          <w:lang w:val="en-GB" w:eastAsia="lt-LT"/>
        </w:rPr>
        <w:t>//Masyvo dydis</w:t>
      </w:r>
    </w:p>
    <w:p w14:paraId="4343DC3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private</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Fragmentai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//Fragmentų masyvas</w:t>
      </w:r>
    </w:p>
    <w:p w14:paraId="045D311B"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EilutesNumeriuKonteineris[] Numeriai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//Numerių</w:t>
      </w:r>
    </w:p>
    <w:p w14:paraId="1D633D7D" w14:textId="06319AE6"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B271E6">
        <w:rPr>
          <w:rFonts w:ascii="Courier New" w:hAnsi="Courier New" w:cs="Courier New"/>
          <w:color w:val="008000"/>
          <w:sz w:val="20"/>
          <w:lang w:val="en-GB" w:eastAsia="lt-LT"/>
        </w:rPr>
        <w:t xml:space="preserve"> konteinerių masyvas</w:t>
      </w:r>
    </w:p>
    <w:p w14:paraId="033A974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Count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private</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//Fragmentų kiekis</w:t>
      </w:r>
    </w:p>
    <w:p w14:paraId="79CAB22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Kiekis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private</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//Numerių konteinerių kiekis</w:t>
      </w:r>
    </w:p>
    <w:p w14:paraId="702215F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6B2206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5A92617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Fragmentų konteinerio konstruktorius</w:t>
      </w:r>
    </w:p>
    <w:p w14:paraId="3CB10B3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6F07E45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FragmentuKonteineris()</w:t>
      </w:r>
    </w:p>
    <w:p w14:paraId="1CCEDF2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752B77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Fragmentai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[Dydis];</w:t>
      </w:r>
    </w:p>
    <w:p w14:paraId="4B54950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Numeriai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EilutesNumeriuKonteineris[Dydis];</w:t>
      </w:r>
    </w:p>
    <w:p w14:paraId="06E6677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Count = 0;</w:t>
      </w:r>
    </w:p>
    <w:p w14:paraId="501B267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Kiekis = 0;</w:t>
      </w:r>
    </w:p>
    <w:p w14:paraId="3C9FFAA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05F947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DCF4AC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2473D0C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Įdeda į numerių masyvą, numerių konteinerį</w:t>
      </w:r>
    </w:p>
    <w:p w14:paraId="0A1DA6D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2E95FDD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numeriai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Numerių konteineris</w:t>
      </w:r>
      <w:r w:rsidRPr="00B271E6">
        <w:rPr>
          <w:rFonts w:ascii="Courier New" w:hAnsi="Courier New" w:cs="Courier New"/>
          <w:color w:val="808080"/>
          <w:sz w:val="20"/>
          <w:lang w:val="en-GB" w:eastAsia="lt-LT"/>
        </w:rPr>
        <w:t>&lt;/param&gt;</w:t>
      </w:r>
    </w:p>
    <w:p w14:paraId="4B38E1E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void</w:t>
      </w:r>
      <w:r w:rsidRPr="00B271E6">
        <w:rPr>
          <w:rFonts w:ascii="Courier New" w:hAnsi="Courier New" w:cs="Courier New"/>
          <w:color w:val="000000"/>
          <w:sz w:val="20"/>
          <w:lang w:val="en-GB" w:eastAsia="lt-LT"/>
        </w:rPr>
        <w:t xml:space="preserve"> IdetiNumerius(EilutesNumeriuKonteineris numeriai)</w:t>
      </w:r>
    </w:p>
    <w:p w14:paraId="603E190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95211E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Numeriai[Kiekis++] = numeriai;</w:t>
      </w:r>
    </w:p>
    <w:p w14:paraId="6C85C34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2A0638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3E167CC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7FBD65C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Įdeda fragmentą į masyvą</w:t>
      </w:r>
    </w:p>
    <w:p w14:paraId="1FF6B02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55D0A3C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fragmentas</w:t>
      </w:r>
      <w:r w:rsidRPr="00B271E6">
        <w:rPr>
          <w:rFonts w:ascii="Courier New" w:hAnsi="Courier New" w:cs="Courier New"/>
          <w:color w:val="808080"/>
          <w:sz w:val="20"/>
          <w:lang w:val="en-GB" w:eastAsia="lt-LT"/>
        </w:rPr>
        <w:t>"&gt;&lt;/param&gt;</w:t>
      </w:r>
    </w:p>
    <w:p w14:paraId="4028F54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void</w:t>
      </w:r>
      <w:r w:rsidRPr="00B271E6">
        <w:rPr>
          <w:rFonts w:ascii="Courier New" w:hAnsi="Courier New" w:cs="Courier New"/>
          <w:color w:val="000000"/>
          <w:sz w:val="20"/>
          <w:lang w:val="en-GB" w:eastAsia="lt-LT"/>
        </w:rPr>
        <w:t xml:space="preserve"> IdetiFragmenta(</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fragmentas)</w:t>
      </w:r>
    </w:p>
    <w:p w14:paraId="7E5727D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09F7A8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Fragmentai[Count++] = fragmentas;</w:t>
      </w:r>
    </w:p>
    <w:p w14:paraId="312B913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F6DAEA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5DD35E0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10CAB5C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Paima fragmentą iš masyvo</w:t>
      </w:r>
    </w:p>
    <w:p w14:paraId="4BABF2C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1E8D763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indeksas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Fragmento vieta masyve</w:t>
      </w:r>
      <w:r w:rsidRPr="00B271E6">
        <w:rPr>
          <w:rFonts w:ascii="Courier New" w:hAnsi="Courier New" w:cs="Courier New"/>
          <w:color w:val="808080"/>
          <w:sz w:val="20"/>
          <w:lang w:val="en-GB" w:eastAsia="lt-LT"/>
        </w:rPr>
        <w:t>&lt;/param&gt;</w:t>
      </w:r>
    </w:p>
    <w:p w14:paraId="33FCDF1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Fragmentą</w:t>
      </w:r>
      <w:r w:rsidRPr="00B271E6">
        <w:rPr>
          <w:rFonts w:ascii="Courier New" w:hAnsi="Courier New" w:cs="Courier New"/>
          <w:color w:val="808080"/>
          <w:sz w:val="20"/>
          <w:lang w:val="en-GB" w:eastAsia="lt-LT"/>
        </w:rPr>
        <w:t>&lt;/returns&gt;</w:t>
      </w:r>
    </w:p>
    <w:p w14:paraId="0708522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PaimtiFragmenta(</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indeksas)</w:t>
      </w:r>
    </w:p>
    <w:p w14:paraId="654443E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6ED2B4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Fragmentai[indeksas];</w:t>
      </w:r>
    </w:p>
    <w:p w14:paraId="53A1945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8C48FC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27CC3AF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0FE7A1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1D9E507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Patikrina ar yra toks fragmentas masyve</w:t>
      </w:r>
    </w:p>
    <w:p w14:paraId="5D82DBF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003CBB8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fragmentas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Fragmentas</w:t>
      </w:r>
      <w:r w:rsidRPr="00B271E6">
        <w:rPr>
          <w:rFonts w:ascii="Courier New" w:hAnsi="Courier New" w:cs="Courier New"/>
          <w:color w:val="808080"/>
          <w:sz w:val="20"/>
          <w:lang w:val="en-GB" w:eastAsia="lt-LT"/>
        </w:rPr>
        <w:t>&lt;/param&gt;</w:t>
      </w:r>
    </w:p>
    <w:p w14:paraId="34F2804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True or false, ar yra toks fragmentas masyve</w:t>
      </w:r>
      <w:r w:rsidRPr="00B271E6">
        <w:rPr>
          <w:rFonts w:ascii="Courier New" w:hAnsi="Courier New" w:cs="Courier New"/>
          <w:color w:val="808080"/>
          <w:sz w:val="20"/>
          <w:lang w:val="en-GB" w:eastAsia="lt-LT"/>
        </w:rPr>
        <w:t>&lt;/returns&gt;</w:t>
      </w:r>
    </w:p>
    <w:p w14:paraId="563129D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bool</w:t>
      </w:r>
      <w:r w:rsidRPr="00B271E6">
        <w:rPr>
          <w:rFonts w:ascii="Courier New" w:hAnsi="Courier New" w:cs="Courier New"/>
          <w:color w:val="000000"/>
          <w:sz w:val="20"/>
          <w:lang w:val="en-GB" w:eastAsia="lt-LT"/>
        </w:rPr>
        <w:t xml:space="preserve"> Contains(</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fragmentas)</w:t>
      </w:r>
    </w:p>
    <w:p w14:paraId="372029B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7ECA22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Fragmentai.Contains(fragmentas);</w:t>
      </w:r>
    </w:p>
    <w:p w14:paraId="7C14874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A95BC7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D6B811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w:t>
      </w:r>
    </w:p>
    <w:p w14:paraId="59D46A18" w14:textId="404405C1"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p>
    <w:p w14:paraId="0C9D9203" w14:textId="598DD67F"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r w:rsidRPr="00B271E6">
        <w:rPr>
          <w:rFonts w:ascii="Courier New" w:hAnsi="Courier New" w:cs="Courier New"/>
          <w:b/>
          <w:color w:val="000000"/>
          <w:sz w:val="20"/>
          <w:lang w:val="en-GB" w:eastAsia="lt-LT"/>
        </w:rPr>
        <w:t>Zodis.cs:</w:t>
      </w:r>
    </w:p>
    <w:p w14:paraId="316ABB07" w14:textId="6695BCCE"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p>
    <w:p w14:paraId="60E694D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w:t>
      </w:r>
    </w:p>
    <w:p w14:paraId="08E9F9A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System.Collections.Generic;</w:t>
      </w:r>
    </w:p>
    <w:p w14:paraId="131ADF2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System.Linq;</w:t>
      </w:r>
    </w:p>
    <w:p w14:paraId="08EE7A3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System.Text;</w:t>
      </w:r>
    </w:p>
    <w:p w14:paraId="3FD41EB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System.Threading.Tasks;</w:t>
      </w:r>
    </w:p>
    <w:p w14:paraId="47AA76C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19B30D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namespace</w:t>
      </w:r>
      <w:r w:rsidRPr="00B271E6">
        <w:rPr>
          <w:rFonts w:ascii="Courier New" w:hAnsi="Courier New" w:cs="Courier New"/>
          <w:color w:val="000000"/>
          <w:sz w:val="20"/>
          <w:lang w:val="en-GB" w:eastAsia="lt-LT"/>
        </w:rPr>
        <w:t xml:space="preserve"> Laboratorinis4</w:t>
      </w:r>
    </w:p>
    <w:p w14:paraId="69ACA62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w:t>
      </w:r>
    </w:p>
    <w:p w14:paraId="1F700E0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28D7CC4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Klasė, kuri yra skirta duomenims apie žodžius aprašyti</w:t>
      </w:r>
    </w:p>
    <w:p w14:paraId="79C5C66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3358E66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class</w:t>
      </w:r>
      <w:r w:rsidRPr="00B271E6">
        <w:rPr>
          <w:rFonts w:ascii="Courier New" w:hAnsi="Courier New" w:cs="Courier New"/>
          <w:color w:val="000000"/>
          <w:sz w:val="20"/>
          <w:lang w:val="en-GB" w:eastAsia="lt-LT"/>
        </w:rPr>
        <w:t xml:space="preserve"> </w:t>
      </w:r>
      <w:r w:rsidRPr="00B271E6">
        <w:rPr>
          <w:rFonts w:ascii="Courier New" w:hAnsi="Courier New" w:cs="Courier New"/>
          <w:color w:val="2B91AF"/>
          <w:sz w:val="20"/>
          <w:lang w:val="en-GB" w:eastAsia="lt-LT"/>
        </w:rPr>
        <w:t>Zodis</w:t>
      </w:r>
    </w:p>
    <w:p w14:paraId="748C1C3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E2259A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Pavadinimas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//Žodis</w:t>
      </w:r>
    </w:p>
    <w:p w14:paraId="46D6D54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Pasikartojimai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//Jo pasikartojimų skaičius</w:t>
      </w:r>
    </w:p>
    <w:p w14:paraId="3ABFFA2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Eilute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//Numeris eilutės, kurioje yra žodis</w:t>
      </w:r>
    </w:p>
    <w:p w14:paraId="71ED68D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BDBC77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797EEA8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Žodžio konstruktorius</w:t>
      </w:r>
    </w:p>
    <w:p w14:paraId="14F82AE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0F922B6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pavadinimas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Žodis</w:t>
      </w:r>
      <w:r w:rsidRPr="00B271E6">
        <w:rPr>
          <w:rFonts w:ascii="Courier New" w:hAnsi="Courier New" w:cs="Courier New"/>
          <w:color w:val="808080"/>
          <w:sz w:val="20"/>
          <w:lang w:val="en-GB" w:eastAsia="lt-LT"/>
        </w:rPr>
        <w:t>&lt;/param&gt;</w:t>
      </w:r>
    </w:p>
    <w:p w14:paraId="75978ED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pasikartojimai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Pasikartojimų skaičius</w:t>
      </w:r>
      <w:r w:rsidRPr="00B271E6">
        <w:rPr>
          <w:rFonts w:ascii="Courier New" w:hAnsi="Courier New" w:cs="Courier New"/>
          <w:color w:val="808080"/>
          <w:sz w:val="20"/>
          <w:lang w:val="en-GB" w:eastAsia="lt-LT"/>
        </w:rPr>
        <w:t>&lt;/param&gt;</w:t>
      </w:r>
    </w:p>
    <w:p w14:paraId="5250B7E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eilute</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Eilutės numeris</w:t>
      </w:r>
      <w:r w:rsidRPr="00B271E6">
        <w:rPr>
          <w:rFonts w:ascii="Courier New" w:hAnsi="Courier New" w:cs="Courier New"/>
          <w:color w:val="808080"/>
          <w:sz w:val="20"/>
          <w:lang w:val="en-GB" w:eastAsia="lt-LT"/>
        </w:rPr>
        <w:t>&lt;/param&gt;</w:t>
      </w:r>
    </w:p>
    <w:p w14:paraId="7DAD2B3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Zodis(</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pavadinimas,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pasikartojimai,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eilute)</w:t>
      </w:r>
    </w:p>
    <w:p w14:paraId="775F72D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3C63D4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Pavadinimas = pavadinimas;</w:t>
      </w:r>
    </w:p>
    <w:p w14:paraId="0728F70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Pasikartojimai = pasikartojimai;</w:t>
      </w:r>
    </w:p>
    <w:p w14:paraId="499895A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Eilute = eilute;</w:t>
      </w:r>
    </w:p>
    <w:p w14:paraId="7DB26C5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0F3B17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5FEC8E0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1111944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Pakeičia ToString metodą</w:t>
      </w:r>
    </w:p>
    <w:p w14:paraId="6A72840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463F82F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Pakeistą ToString šabloną</w:t>
      </w:r>
      <w:r w:rsidRPr="00B271E6">
        <w:rPr>
          <w:rFonts w:ascii="Courier New" w:hAnsi="Courier New" w:cs="Courier New"/>
          <w:color w:val="808080"/>
          <w:sz w:val="20"/>
          <w:lang w:val="en-GB" w:eastAsia="lt-LT"/>
        </w:rPr>
        <w:t>&lt;/returns&gt;</w:t>
      </w:r>
    </w:p>
    <w:p w14:paraId="0D8F2A3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override</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ToString()</w:t>
      </w:r>
    </w:p>
    <w:p w14:paraId="4852A76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E673FDE"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String.Format(</w:t>
      </w:r>
      <w:r w:rsidRPr="00B271E6">
        <w:rPr>
          <w:rFonts w:ascii="Courier New" w:hAnsi="Courier New" w:cs="Courier New"/>
          <w:color w:val="A31515"/>
          <w:sz w:val="20"/>
          <w:lang w:val="en-GB" w:eastAsia="lt-LT"/>
        </w:rPr>
        <w:t>"Žodis: {0:d}, Pasikartojimai: {1}"</w:t>
      </w:r>
      <w:r w:rsidRPr="00B271E6">
        <w:rPr>
          <w:rFonts w:ascii="Courier New" w:hAnsi="Courier New" w:cs="Courier New"/>
          <w:color w:val="000000"/>
          <w:sz w:val="20"/>
          <w:lang w:val="en-GB" w:eastAsia="lt-LT"/>
        </w:rPr>
        <w:t>, Pavadinimas,</w:t>
      </w:r>
    </w:p>
    <w:p w14:paraId="25ED72E3" w14:textId="28BBEE67"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Pasikartojimai);</w:t>
      </w:r>
    </w:p>
    <w:p w14:paraId="215D3F1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14A19E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2D1079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81C0C3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w:t>
      </w:r>
    </w:p>
    <w:p w14:paraId="19790CB2" w14:textId="370C3DFE"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p>
    <w:p w14:paraId="6BB307B9" w14:textId="755C7079"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r w:rsidRPr="00B271E6">
        <w:rPr>
          <w:rFonts w:ascii="Courier New" w:hAnsi="Courier New" w:cs="Courier New"/>
          <w:b/>
          <w:color w:val="000000"/>
          <w:sz w:val="20"/>
          <w:lang w:val="en-GB" w:eastAsia="lt-LT"/>
        </w:rPr>
        <w:t>ZodziuKonteineris.cs:</w:t>
      </w:r>
    </w:p>
    <w:p w14:paraId="7653C831" w14:textId="0733F1EC"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p>
    <w:p w14:paraId="59C4310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w:t>
      </w:r>
    </w:p>
    <w:p w14:paraId="569A78D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System.Collections.Generic;</w:t>
      </w:r>
    </w:p>
    <w:p w14:paraId="7F19D37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System.Linq;</w:t>
      </w:r>
    </w:p>
    <w:p w14:paraId="1CD3ACB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System.Text;</w:t>
      </w:r>
    </w:p>
    <w:p w14:paraId="7F95D2C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System.Threading.Tasks;</w:t>
      </w:r>
    </w:p>
    <w:p w14:paraId="31C4F90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C91A95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namespace</w:t>
      </w:r>
      <w:r w:rsidRPr="00B271E6">
        <w:rPr>
          <w:rFonts w:ascii="Courier New" w:hAnsi="Courier New" w:cs="Courier New"/>
          <w:color w:val="000000"/>
          <w:sz w:val="20"/>
          <w:lang w:val="en-GB" w:eastAsia="lt-LT"/>
        </w:rPr>
        <w:t xml:space="preserve"> Laboratorinis4</w:t>
      </w:r>
    </w:p>
    <w:p w14:paraId="2B1AC38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w:t>
      </w:r>
    </w:p>
    <w:p w14:paraId="3CCCDAC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//Klasė, kuri yra skirta saugoti žodžiams</w:t>
      </w:r>
    </w:p>
    <w:p w14:paraId="19F0F27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class</w:t>
      </w:r>
      <w:r w:rsidRPr="00B271E6">
        <w:rPr>
          <w:rFonts w:ascii="Courier New" w:hAnsi="Courier New" w:cs="Courier New"/>
          <w:color w:val="000000"/>
          <w:sz w:val="20"/>
          <w:lang w:val="en-GB" w:eastAsia="lt-LT"/>
        </w:rPr>
        <w:t xml:space="preserve"> </w:t>
      </w:r>
      <w:r w:rsidRPr="00B271E6">
        <w:rPr>
          <w:rFonts w:ascii="Courier New" w:hAnsi="Courier New" w:cs="Courier New"/>
          <w:color w:val="2B91AF"/>
          <w:sz w:val="20"/>
          <w:lang w:val="en-GB" w:eastAsia="lt-LT"/>
        </w:rPr>
        <w:t>ZodziuKonteineris</w:t>
      </w:r>
    </w:p>
    <w:p w14:paraId="4B9346C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C0E2D6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private</w:t>
      </w:r>
      <w:r w:rsidRPr="00B271E6">
        <w:rPr>
          <w:rFonts w:ascii="Courier New" w:hAnsi="Courier New" w:cs="Courier New"/>
          <w:color w:val="000000"/>
          <w:sz w:val="20"/>
          <w:lang w:val="en-GB" w:eastAsia="lt-LT"/>
        </w:rPr>
        <w:t xml:space="preserve"> Zodis[] Zodziai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//Žodžių masyvas</w:t>
      </w:r>
    </w:p>
    <w:p w14:paraId="76F1D49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Kiekis { </w:t>
      </w:r>
      <w:r w:rsidRPr="00B271E6">
        <w:rPr>
          <w:rFonts w:ascii="Courier New" w:hAnsi="Courier New" w:cs="Courier New"/>
          <w:color w:val="0000FF"/>
          <w:sz w:val="20"/>
          <w:lang w:val="en-GB" w:eastAsia="lt-LT"/>
        </w:rPr>
        <w:t>get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private</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set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//Elementų kiekis masyve</w:t>
      </w:r>
    </w:p>
    <w:p w14:paraId="36747F0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E3A7DA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14F3FD9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Žodžių konstruktorius</w:t>
      </w:r>
    </w:p>
    <w:p w14:paraId="6F533B2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6710353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Dydis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Masyvo dydis</w:t>
      </w:r>
      <w:r w:rsidRPr="00B271E6">
        <w:rPr>
          <w:rFonts w:ascii="Courier New" w:hAnsi="Courier New" w:cs="Courier New"/>
          <w:color w:val="808080"/>
          <w:sz w:val="20"/>
          <w:lang w:val="en-GB" w:eastAsia="lt-LT"/>
        </w:rPr>
        <w:t>&lt;/param&gt;</w:t>
      </w:r>
    </w:p>
    <w:p w14:paraId="73D6126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ZodziuKonteineris(</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Dydis)</w:t>
      </w:r>
    </w:p>
    <w:p w14:paraId="768C3B8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CD482A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Zodziai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Zodis[Dydis];</w:t>
      </w:r>
    </w:p>
    <w:p w14:paraId="7FA648E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Kiekis = 0;</w:t>
      </w:r>
    </w:p>
    <w:p w14:paraId="2948350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226A59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2FAC0C4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765F683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Prideda žodį į masyvą</w:t>
      </w:r>
    </w:p>
    <w:p w14:paraId="452CF15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6832C89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zodis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Žodis</w:t>
      </w:r>
      <w:r w:rsidRPr="00B271E6">
        <w:rPr>
          <w:rFonts w:ascii="Courier New" w:hAnsi="Courier New" w:cs="Courier New"/>
          <w:color w:val="808080"/>
          <w:sz w:val="20"/>
          <w:lang w:val="en-GB" w:eastAsia="lt-LT"/>
        </w:rPr>
        <w:t>&lt;/param&gt;</w:t>
      </w:r>
    </w:p>
    <w:p w14:paraId="7F46B8C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void</w:t>
      </w:r>
      <w:r w:rsidRPr="00B271E6">
        <w:rPr>
          <w:rFonts w:ascii="Courier New" w:hAnsi="Courier New" w:cs="Courier New"/>
          <w:color w:val="000000"/>
          <w:sz w:val="20"/>
          <w:lang w:val="en-GB" w:eastAsia="lt-LT"/>
        </w:rPr>
        <w:t xml:space="preserve"> PridetiZodi(Zodis zodis)</w:t>
      </w:r>
    </w:p>
    <w:p w14:paraId="572B754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93FB7B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Zodziai[Kiekis++] = zodis;</w:t>
      </w:r>
    </w:p>
    <w:p w14:paraId="5C775F1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A87C20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52A999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7E53585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Paima žodį iš masyvo</w:t>
      </w:r>
    </w:p>
    <w:p w14:paraId="5E7233F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5E40638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indeksas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Elemento vieta masyve</w:t>
      </w:r>
      <w:r w:rsidRPr="00B271E6">
        <w:rPr>
          <w:rFonts w:ascii="Courier New" w:hAnsi="Courier New" w:cs="Courier New"/>
          <w:color w:val="808080"/>
          <w:sz w:val="20"/>
          <w:lang w:val="en-GB" w:eastAsia="lt-LT"/>
        </w:rPr>
        <w:t>&lt;/param&gt;</w:t>
      </w:r>
    </w:p>
    <w:p w14:paraId="6736C88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Žodį</w:t>
      </w:r>
      <w:r w:rsidRPr="00B271E6">
        <w:rPr>
          <w:rFonts w:ascii="Courier New" w:hAnsi="Courier New" w:cs="Courier New"/>
          <w:color w:val="808080"/>
          <w:sz w:val="20"/>
          <w:lang w:val="en-GB" w:eastAsia="lt-LT"/>
        </w:rPr>
        <w:t>&lt;/returns&gt;</w:t>
      </w:r>
    </w:p>
    <w:p w14:paraId="3BB7830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Zodis PaimtiZodi(</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indeksas)</w:t>
      </w:r>
    </w:p>
    <w:p w14:paraId="0A2ADF9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9D160B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Zodziai[indeksas];</w:t>
      </w:r>
    </w:p>
    <w:p w14:paraId="60789F7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E8AF85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466067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5912A31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Patikrina ar yra toks elementas masyve</w:t>
      </w:r>
    </w:p>
    <w:p w14:paraId="3B06F14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146442A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zodis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Žodis</w:t>
      </w:r>
      <w:r w:rsidRPr="00B271E6">
        <w:rPr>
          <w:rFonts w:ascii="Courier New" w:hAnsi="Courier New" w:cs="Courier New"/>
          <w:color w:val="808080"/>
          <w:sz w:val="20"/>
          <w:lang w:val="en-GB" w:eastAsia="lt-LT"/>
        </w:rPr>
        <w:t>&lt;/param&gt;</w:t>
      </w:r>
    </w:p>
    <w:p w14:paraId="655D200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True or false, ar yra toks elementas masyve</w:t>
      </w:r>
      <w:r w:rsidRPr="00B271E6">
        <w:rPr>
          <w:rFonts w:ascii="Courier New" w:hAnsi="Courier New" w:cs="Courier New"/>
          <w:color w:val="808080"/>
          <w:sz w:val="20"/>
          <w:lang w:val="en-GB" w:eastAsia="lt-LT"/>
        </w:rPr>
        <w:t>&lt;/returns&gt;</w:t>
      </w:r>
    </w:p>
    <w:p w14:paraId="40A1E0C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bool</w:t>
      </w:r>
      <w:r w:rsidRPr="00B271E6">
        <w:rPr>
          <w:rFonts w:ascii="Courier New" w:hAnsi="Courier New" w:cs="Courier New"/>
          <w:color w:val="000000"/>
          <w:sz w:val="20"/>
          <w:lang w:val="en-GB" w:eastAsia="lt-LT"/>
        </w:rPr>
        <w:t xml:space="preserve"> Contains(Zodis zodis)</w:t>
      </w:r>
    </w:p>
    <w:p w14:paraId="1D398D1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3E6477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Zodziai.Contains(zodis);</w:t>
      </w:r>
    </w:p>
    <w:p w14:paraId="74500B6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DD2353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450BE9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68ABD25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Patikrina ar yra tokio pavadinimo žodis masyve</w:t>
      </w:r>
    </w:p>
    <w:p w14:paraId="22B10B4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7D0A7B0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Pavadinimas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Pavadinimas</w:t>
      </w:r>
      <w:r w:rsidRPr="00B271E6">
        <w:rPr>
          <w:rFonts w:ascii="Courier New" w:hAnsi="Courier New" w:cs="Courier New"/>
          <w:color w:val="808080"/>
          <w:sz w:val="20"/>
          <w:lang w:val="en-GB" w:eastAsia="lt-LT"/>
        </w:rPr>
        <w:t>&lt;/param&gt;</w:t>
      </w:r>
    </w:p>
    <w:p w14:paraId="161FC73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True or false, ar yra toks pavadinimas</w:t>
      </w:r>
      <w:r w:rsidRPr="00B271E6">
        <w:rPr>
          <w:rFonts w:ascii="Courier New" w:hAnsi="Courier New" w:cs="Courier New"/>
          <w:color w:val="808080"/>
          <w:sz w:val="20"/>
          <w:lang w:val="en-GB" w:eastAsia="lt-LT"/>
        </w:rPr>
        <w:t>&lt;/returns&gt;</w:t>
      </w:r>
    </w:p>
    <w:p w14:paraId="5C2B527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bool</w:t>
      </w:r>
      <w:r w:rsidRPr="00B271E6">
        <w:rPr>
          <w:rFonts w:ascii="Courier New" w:hAnsi="Courier New" w:cs="Courier New"/>
          <w:color w:val="000000"/>
          <w:sz w:val="20"/>
          <w:lang w:val="en-GB" w:eastAsia="lt-LT"/>
        </w:rPr>
        <w:t xml:space="preserve"> ArYraToksPavadinimas(</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Pavadinimas)</w:t>
      </w:r>
    </w:p>
    <w:p w14:paraId="0506866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65DFC1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 = 0; i &lt; Kiekis; i++)</w:t>
      </w:r>
    </w:p>
    <w:p w14:paraId="3E9D222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D33E83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(Zodziai[i].Pavadinimas == Pavadinimas)</w:t>
      </w:r>
    </w:p>
    <w:p w14:paraId="3B5F783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893BCB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true</w:t>
      </w:r>
      <w:r w:rsidRPr="00B271E6">
        <w:rPr>
          <w:rFonts w:ascii="Courier New" w:hAnsi="Courier New" w:cs="Courier New"/>
          <w:color w:val="000000"/>
          <w:sz w:val="20"/>
          <w:lang w:val="en-GB" w:eastAsia="lt-LT"/>
        </w:rPr>
        <w:t>;</w:t>
      </w:r>
    </w:p>
    <w:p w14:paraId="36BB46B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994C7F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BC79D9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false</w:t>
      </w:r>
      <w:r w:rsidRPr="00B271E6">
        <w:rPr>
          <w:rFonts w:ascii="Courier New" w:hAnsi="Courier New" w:cs="Courier New"/>
          <w:color w:val="000000"/>
          <w:sz w:val="20"/>
          <w:lang w:val="en-GB" w:eastAsia="lt-LT"/>
        </w:rPr>
        <w:t>;</w:t>
      </w:r>
    </w:p>
    <w:p w14:paraId="63F50A9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AA4E66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3327CE3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91E004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w:t>
      </w:r>
    </w:p>
    <w:p w14:paraId="6ED4906C" w14:textId="2EFE3CED"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p>
    <w:p w14:paraId="6A74175A" w14:textId="2DEECA50"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r w:rsidRPr="00B271E6">
        <w:rPr>
          <w:rFonts w:ascii="Courier New" w:hAnsi="Courier New" w:cs="Courier New"/>
          <w:b/>
          <w:color w:val="000000"/>
          <w:sz w:val="20"/>
          <w:lang w:val="en-GB" w:eastAsia="lt-LT"/>
        </w:rPr>
        <w:t>Program.cs:</w:t>
      </w:r>
    </w:p>
    <w:p w14:paraId="3CD43D79" w14:textId="35471FB4"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p>
    <w:p w14:paraId="0A79CFD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8000"/>
          <w:sz w:val="20"/>
          <w:lang w:val="en-GB" w:eastAsia="lt-LT"/>
        </w:rPr>
        <w:t>//Arminas Marozas</w:t>
      </w:r>
    </w:p>
    <w:p w14:paraId="7E27ADC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w:t>
      </w:r>
    </w:p>
    <w:p w14:paraId="534234A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System.IO;</w:t>
      </w:r>
    </w:p>
    <w:p w14:paraId="2DEB05F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System.Text.RegularExpressions;</w:t>
      </w:r>
    </w:p>
    <w:p w14:paraId="2C51CFD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System.Collections.Generic;</w:t>
      </w:r>
    </w:p>
    <w:p w14:paraId="59A0556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System.Linq;</w:t>
      </w:r>
    </w:p>
    <w:p w14:paraId="76F8735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System.Text;</w:t>
      </w:r>
    </w:p>
    <w:p w14:paraId="346E535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System.Threading.Tasks;</w:t>
      </w:r>
    </w:p>
    <w:p w14:paraId="077FC5A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BCEBFC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namespace</w:t>
      </w:r>
      <w:r w:rsidRPr="00B271E6">
        <w:rPr>
          <w:rFonts w:ascii="Courier New" w:hAnsi="Courier New" w:cs="Courier New"/>
          <w:color w:val="000000"/>
          <w:sz w:val="20"/>
          <w:lang w:val="en-GB" w:eastAsia="lt-LT"/>
        </w:rPr>
        <w:t xml:space="preserve"> Laboratorinis4</w:t>
      </w:r>
    </w:p>
    <w:p w14:paraId="55A132C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w:t>
      </w:r>
    </w:p>
    <w:p w14:paraId="2424E5B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class</w:t>
      </w:r>
      <w:r w:rsidRPr="00B271E6">
        <w:rPr>
          <w:rFonts w:ascii="Courier New" w:hAnsi="Courier New" w:cs="Courier New"/>
          <w:color w:val="000000"/>
          <w:sz w:val="20"/>
          <w:lang w:val="en-GB" w:eastAsia="lt-LT"/>
        </w:rPr>
        <w:t xml:space="preserve"> </w:t>
      </w:r>
      <w:r w:rsidRPr="00B271E6">
        <w:rPr>
          <w:rFonts w:ascii="Courier New" w:hAnsi="Courier New" w:cs="Courier New"/>
          <w:color w:val="2B91AF"/>
          <w:sz w:val="20"/>
          <w:lang w:val="en-GB" w:eastAsia="lt-LT"/>
        </w:rPr>
        <w:t>Program</w:t>
      </w:r>
    </w:p>
    <w:p w14:paraId="368C670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FCD8D87"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const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VisuZodziuDydis = 100000;  </w:t>
      </w:r>
      <w:r w:rsidRPr="00B271E6">
        <w:rPr>
          <w:rFonts w:ascii="Courier New" w:hAnsi="Courier New" w:cs="Courier New"/>
          <w:color w:val="008000"/>
          <w:sz w:val="20"/>
          <w:lang w:val="en-GB" w:eastAsia="lt-LT"/>
        </w:rPr>
        <w:t>//Masyvo, kuriame talpinami</w:t>
      </w:r>
    </w:p>
    <w:p w14:paraId="43596C6E" w14:textId="1BBB5095"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B271E6">
        <w:rPr>
          <w:rFonts w:ascii="Courier New" w:hAnsi="Courier New" w:cs="Courier New"/>
          <w:color w:val="008000"/>
          <w:sz w:val="20"/>
          <w:lang w:val="en-GB" w:eastAsia="lt-LT"/>
        </w:rPr>
        <w:t xml:space="preserve"> visi teksto žodžiai, dydis</w:t>
      </w:r>
    </w:p>
    <w:p w14:paraId="75AF9863"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public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const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IlgiausiuZodziuDydis = 10; </w:t>
      </w:r>
      <w:r w:rsidRPr="00B271E6">
        <w:rPr>
          <w:rFonts w:ascii="Courier New" w:hAnsi="Courier New" w:cs="Courier New"/>
          <w:color w:val="008000"/>
          <w:sz w:val="20"/>
          <w:lang w:val="en-GB" w:eastAsia="lt-LT"/>
        </w:rPr>
        <w:t>//Masyvo, kuriame talpinami</w:t>
      </w:r>
    </w:p>
    <w:p w14:paraId="58A19F96" w14:textId="053BB9B4"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B271E6">
        <w:rPr>
          <w:rFonts w:ascii="Courier New" w:hAnsi="Courier New" w:cs="Courier New"/>
          <w:color w:val="008000"/>
          <w:sz w:val="20"/>
          <w:lang w:val="en-GB" w:eastAsia="lt-LT"/>
        </w:rPr>
        <w:t>ilgiausi žodžiai, dydis</w:t>
      </w:r>
    </w:p>
    <w:p w14:paraId="4B741F5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static</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void</w:t>
      </w:r>
      <w:r w:rsidRPr="00B271E6">
        <w:rPr>
          <w:rFonts w:ascii="Courier New" w:hAnsi="Courier New" w:cs="Courier New"/>
          <w:color w:val="000000"/>
          <w:sz w:val="20"/>
          <w:lang w:val="en-GB" w:eastAsia="lt-LT"/>
        </w:rPr>
        <w:t xml:space="preserve"> Main(</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args)</w:t>
      </w:r>
    </w:p>
    <w:p w14:paraId="40E37BB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20DE1E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const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CFd = </w:t>
      </w:r>
      <w:r w:rsidRPr="00B271E6">
        <w:rPr>
          <w:rFonts w:ascii="Courier New" w:hAnsi="Courier New" w:cs="Courier New"/>
          <w:color w:val="A31515"/>
          <w:sz w:val="20"/>
          <w:lang w:val="en-GB" w:eastAsia="lt-LT"/>
        </w:rPr>
        <w:t>"..\\..\\Knyga1.txt"</w:t>
      </w: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//Pirmas duomenų failas</w:t>
      </w:r>
    </w:p>
    <w:p w14:paraId="19A09DF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const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CFd2 = </w:t>
      </w:r>
      <w:r w:rsidRPr="00B271E6">
        <w:rPr>
          <w:rFonts w:ascii="Courier New" w:hAnsi="Courier New" w:cs="Courier New"/>
          <w:color w:val="A31515"/>
          <w:sz w:val="20"/>
          <w:lang w:val="en-GB" w:eastAsia="lt-LT"/>
        </w:rPr>
        <w:t>"..\\..\\Knyga2.txt"</w:t>
      </w: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//Antras duomenų failas</w:t>
      </w:r>
    </w:p>
    <w:p w14:paraId="41D892A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const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CFr = </w:t>
      </w:r>
      <w:r w:rsidRPr="00B271E6">
        <w:rPr>
          <w:rFonts w:ascii="Courier New" w:hAnsi="Courier New" w:cs="Courier New"/>
          <w:color w:val="A31515"/>
          <w:sz w:val="20"/>
          <w:lang w:val="en-GB" w:eastAsia="lt-LT"/>
        </w:rPr>
        <w:t>"..\\..\\Rodikliai.txt"</w:t>
      </w: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//Pirmas rezultatų failas</w:t>
      </w:r>
    </w:p>
    <w:p w14:paraId="2C7ED18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const</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CFr2 = </w:t>
      </w:r>
      <w:r w:rsidRPr="00B271E6">
        <w:rPr>
          <w:rFonts w:ascii="Courier New" w:hAnsi="Courier New" w:cs="Courier New"/>
          <w:color w:val="A31515"/>
          <w:sz w:val="20"/>
          <w:lang w:val="en-GB" w:eastAsia="lt-LT"/>
        </w:rPr>
        <w:t>"..\\..\\ManoKnyga.txt"</w:t>
      </w: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//Antras rezultatų faials</w:t>
      </w:r>
    </w:p>
    <w:p w14:paraId="183A19F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16C11183"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//Patikrina, ar toks rezultatų failas jau yra, jeigu taip, tada jį</w:t>
      </w:r>
    </w:p>
    <w:p w14:paraId="0802E95B" w14:textId="254A9CBB" w:rsidR="00B271E6" w:rsidRPr="00B271E6" w:rsidRDefault="00B271E6" w:rsidP="00B271E6">
      <w:pPr>
        <w:autoSpaceDE w:val="0"/>
        <w:autoSpaceDN w:val="0"/>
        <w:adjustRightInd w:val="0"/>
        <w:ind w:left="720"/>
        <w:jc w:val="left"/>
        <w:rPr>
          <w:rFonts w:ascii="Courier New" w:hAnsi="Courier New" w:cs="Courier New"/>
          <w:color w:val="000000"/>
          <w:sz w:val="20"/>
          <w:lang w:val="en-GB" w:eastAsia="lt-LT"/>
        </w:rPr>
      </w:pPr>
      <w:r w:rsidRPr="00B271E6">
        <w:rPr>
          <w:rFonts w:ascii="Courier New" w:hAnsi="Courier New" w:cs="Courier New"/>
          <w:color w:val="008000"/>
          <w:sz w:val="20"/>
          <w:lang w:val="en-GB" w:eastAsia="lt-LT"/>
        </w:rPr>
        <w:t>ištrina</w:t>
      </w:r>
    </w:p>
    <w:p w14:paraId="72BF0C9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(File.Exists(CFr))</w:t>
      </w:r>
    </w:p>
    <w:p w14:paraId="2653EAF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C697FA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File.Delete(CFr);</w:t>
      </w:r>
    </w:p>
    <w:p w14:paraId="76535B3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6E06C9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5B5877C6"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Console.OutputEncoding = Encoding.UTF8; </w:t>
      </w:r>
      <w:r w:rsidRPr="00B271E6">
        <w:rPr>
          <w:rFonts w:ascii="Courier New" w:hAnsi="Courier New" w:cs="Courier New"/>
          <w:color w:val="008000"/>
          <w:sz w:val="20"/>
          <w:lang w:val="en-GB" w:eastAsia="lt-LT"/>
        </w:rPr>
        <w:t>//Konsolėje rašomos</w:t>
      </w:r>
    </w:p>
    <w:p w14:paraId="1AB365BB" w14:textId="031DB237"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B271E6">
        <w:rPr>
          <w:rFonts w:ascii="Courier New" w:hAnsi="Courier New" w:cs="Courier New"/>
          <w:color w:val="008000"/>
          <w:sz w:val="20"/>
          <w:lang w:val="en-GB" w:eastAsia="lt-LT"/>
        </w:rPr>
        <w:t xml:space="preserve"> lietuviškos raidės</w:t>
      </w:r>
    </w:p>
    <w:p w14:paraId="6F526E4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Program p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Program(); </w:t>
      </w:r>
      <w:r w:rsidRPr="00B271E6">
        <w:rPr>
          <w:rFonts w:ascii="Courier New" w:hAnsi="Courier New" w:cs="Courier New"/>
          <w:color w:val="008000"/>
          <w:sz w:val="20"/>
          <w:lang w:val="en-GB" w:eastAsia="lt-LT"/>
        </w:rPr>
        <w:t>//Sukuriamas Program klasės objektas</w:t>
      </w:r>
    </w:p>
    <w:p w14:paraId="330878A1"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char</w:t>
      </w:r>
      <w:r w:rsidRPr="00B271E6">
        <w:rPr>
          <w:rFonts w:ascii="Courier New" w:hAnsi="Courier New" w:cs="Courier New"/>
          <w:color w:val="000000"/>
          <w:sz w:val="20"/>
          <w:lang w:val="en-GB" w:eastAsia="lt-LT"/>
        </w:rPr>
        <w:t xml:space="preserve">[] skyrikliai = { </w:t>
      </w:r>
      <w:r w:rsidRPr="00B271E6">
        <w:rPr>
          <w:rFonts w:ascii="Courier New" w:hAnsi="Courier New" w:cs="Courier New"/>
          <w:color w:val="A31515"/>
          <w:sz w:val="20"/>
          <w:lang w:val="en-GB" w:eastAsia="lt-LT"/>
        </w:rPr>
        <w:t>' '</w:t>
      </w:r>
      <w:r w:rsidRPr="00B271E6">
        <w:rPr>
          <w:rFonts w:ascii="Courier New" w:hAnsi="Courier New" w:cs="Courier New"/>
          <w:color w:val="000000"/>
          <w:sz w:val="20"/>
          <w:lang w:val="en-GB" w:eastAsia="lt-LT"/>
        </w:rPr>
        <w:t xml:space="preserve">,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xml:space="preserve">,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xml:space="preserve">,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xml:space="preserve">,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xml:space="preserve">,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xml:space="preserve">,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xml:space="preserve">,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xml:space="preserve">,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w:t>
      </w:r>
    </w:p>
    <w:p w14:paraId="485E8917" w14:textId="4A261BE2" w:rsidR="00B271E6" w:rsidRPr="00B271E6" w:rsidRDefault="00B271E6" w:rsidP="00B271E6">
      <w:pPr>
        <w:autoSpaceDE w:val="0"/>
        <w:autoSpaceDN w:val="0"/>
        <w:adjustRightInd w:val="0"/>
        <w:ind w:left="720"/>
        <w:jc w:val="left"/>
        <w:rPr>
          <w:rFonts w:ascii="Courier New" w:hAnsi="Courier New" w:cs="Courier New"/>
          <w:color w:val="000000"/>
          <w:sz w:val="20"/>
          <w:lang w:val="en-GB" w:eastAsia="lt-LT"/>
        </w:rPr>
      </w:pPr>
      <w:r w:rsidRPr="00B271E6">
        <w:rPr>
          <w:rFonts w:ascii="Courier New" w:hAnsi="Courier New" w:cs="Courier New"/>
          <w:color w:val="A31515"/>
          <w:sz w:val="20"/>
          <w:lang w:val="en-GB" w:eastAsia="lt-LT"/>
        </w:rPr>
        <w:t>'\t'</w:t>
      </w:r>
      <w:r w:rsidRPr="00B271E6">
        <w:rPr>
          <w:rFonts w:ascii="Courier New" w:hAnsi="Courier New" w:cs="Courier New"/>
          <w:color w:val="000000"/>
          <w:sz w:val="20"/>
          <w:lang w:val="en-GB" w:eastAsia="lt-LT"/>
        </w:rPr>
        <w:t xml:space="preserve">,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xml:space="preserve"> };  </w:t>
      </w:r>
      <w:r w:rsidRPr="00B271E6">
        <w:rPr>
          <w:rFonts w:ascii="Courier New" w:hAnsi="Courier New" w:cs="Courier New"/>
          <w:color w:val="008000"/>
          <w:sz w:val="20"/>
          <w:lang w:val="en-GB" w:eastAsia="lt-LT"/>
        </w:rPr>
        <w:t>//Skyriklių aibė</w:t>
      </w:r>
    </w:p>
    <w:p w14:paraId="6DBE20C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F6C6BFB"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//Sukuriami žodžių konteinerio obejktai, kuriuose talpinami žodžiai be</w:t>
      </w:r>
    </w:p>
    <w:p w14:paraId="31FC61F0" w14:textId="3C1599DD"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B271E6">
        <w:rPr>
          <w:rFonts w:ascii="Courier New" w:hAnsi="Courier New" w:cs="Courier New"/>
          <w:color w:val="008000"/>
          <w:sz w:val="20"/>
          <w:lang w:val="en-GB" w:eastAsia="lt-LT"/>
        </w:rPr>
        <w:t xml:space="preserve"> skyriklių, ir apskaičiuojami pasikartojimai</w:t>
      </w:r>
    </w:p>
    <w:p w14:paraId="1284C18D" w14:textId="77777777" w:rsidR="00B271E6" w:rsidRDefault="00B271E6" w:rsidP="00B271E6">
      <w:pPr>
        <w:autoSpaceDE w:val="0"/>
        <w:autoSpaceDN w:val="0"/>
        <w:adjustRightInd w:val="0"/>
        <w:ind w:firstLine="0"/>
        <w:jc w:val="left"/>
        <w:rPr>
          <w:rFonts w:ascii="Courier New" w:hAnsi="Courier New" w:cs="Courier New"/>
          <w:color w:val="0000FF"/>
          <w:sz w:val="20"/>
          <w:lang w:val="en-GB" w:eastAsia="lt-LT"/>
        </w:rPr>
      </w:pPr>
      <w:r w:rsidRPr="00B271E6">
        <w:rPr>
          <w:rFonts w:ascii="Courier New" w:hAnsi="Courier New" w:cs="Courier New"/>
          <w:color w:val="000000"/>
          <w:sz w:val="20"/>
          <w:lang w:val="en-GB" w:eastAsia="lt-LT"/>
        </w:rPr>
        <w:t xml:space="preserve">            ZodziuKonteineris PirmosKnygosZodziai = </w:t>
      </w:r>
      <w:r w:rsidRPr="00B271E6">
        <w:rPr>
          <w:rFonts w:ascii="Courier New" w:hAnsi="Courier New" w:cs="Courier New"/>
          <w:color w:val="0000FF"/>
          <w:sz w:val="20"/>
          <w:lang w:val="en-GB" w:eastAsia="lt-LT"/>
        </w:rPr>
        <w:t>new</w:t>
      </w:r>
    </w:p>
    <w:p w14:paraId="3A46008A" w14:textId="597982EE"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ZodziuKonteineris(VisuZodziuDydis);</w:t>
      </w:r>
    </w:p>
    <w:p w14:paraId="27406D24"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ZodziuKonteineris AntrosKnygosZodziai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w:t>
      </w:r>
    </w:p>
    <w:p w14:paraId="2A8F8B7F" w14:textId="25A0DCB9"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ZodziuKonteineris(VisuZodziuDydis);</w:t>
      </w:r>
    </w:p>
    <w:p w14:paraId="5FE7470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69D953D" w14:textId="685130FE"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//Sukuriami žodžių konteinerio objektai, kuriuose talpinami žodžiai su</w:t>
      </w:r>
      <w:r>
        <w:rPr>
          <w:rFonts w:ascii="Courier New" w:hAnsi="Courier New" w:cs="Courier New"/>
          <w:color w:val="008000"/>
          <w:sz w:val="20"/>
          <w:lang w:val="en-GB" w:eastAsia="lt-LT"/>
        </w:rPr>
        <w:tab/>
        <w:t xml:space="preserve">     </w:t>
      </w:r>
      <w:r w:rsidRPr="00B271E6">
        <w:rPr>
          <w:rFonts w:ascii="Courier New" w:hAnsi="Courier New" w:cs="Courier New"/>
          <w:color w:val="008000"/>
          <w:sz w:val="20"/>
          <w:lang w:val="en-GB" w:eastAsia="lt-LT"/>
        </w:rPr>
        <w:t xml:space="preserve"> skyrikliais tokia eilės tvarka, kokia yra tekste</w:t>
      </w:r>
    </w:p>
    <w:p w14:paraId="267324FF" w14:textId="1126A400"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ZodziuKonteineris ZodziaiSuSkyrikliaisPirmas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ZodziuKonteineris(VisuZodziuDydis);</w:t>
      </w:r>
    </w:p>
    <w:p w14:paraId="2E11A9F7" w14:textId="77777777" w:rsidR="00B271E6" w:rsidRDefault="00B271E6" w:rsidP="00B271E6">
      <w:pPr>
        <w:autoSpaceDE w:val="0"/>
        <w:autoSpaceDN w:val="0"/>
        <w:adjustRightInd w:val="0"/>
        <w:ind w:firstLine="0"/>
        <w:jc w:val="left"/>
        <w:rPr>
          <w:rFonts w:ascii="Courier New" w:hAnsi="Courier New" w:cs="Courier New"/>
          <w:color w:val="0000FF"/>
          <w:sz w:val="20"/>
          <w:lang w:val="en-GB" w:eastAsia="lt-LT"/>
        </w:rPr>
      </w:pPr>
      <w:r w:rsidRPr="00B271E6">
        <w:rPr>
          <w:rFonts w:ascii="Courier New" w:hAnsi="Courier New" w:cs="Courier New"/>
          <w:color w:val="000000"/>
          <w:sz w:val="20"/>
          <w:lang w:val="en-GB" w:eastAsia="lt-LT"/>
        </w:rPr>
        <w:t xml:space="preserve">            ZodziuKonteineris ZodziaiSuSkyrikliaisAntras = </w:t>
      </w:r>
      <w:r w:rsidRPr="00B271E6">
        <w:rPr>
          <w:rFonts w:ascii="Courier New" w:hAnsi="Courier New" w:cs="Courier New"/>
          <w:color w:val="0000FF"/>
          <w:sz w:val="20"/>
          <w:lang w:val="en-GB" w:eastAsia="lt-LT"/>
        </w:rPr>
        <w:t>new</w:t>
      </w:r>
    </w:p>
    <w:p w14:paraId="2A5F0A54" w14:textId="57446D55"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ZodziuKonteineris(VisuZodziuDydis);</w:t>
      </w:r>
    </w:p>
    <w:p w14:paraId="1B1BFB2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1B7DE6D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//Apdoroja failus, ir sudeda žodžius į atitinkamus konteinerius</w:t>
      </w:r>
    </w:p>
    <w:p w14:paraId="1B971B45"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p.Apdorojimas(CFd, </w:t>
      </w:r>
      <w:r w:rsidRPr="00B271E6">
        <w:rPr>
          <w:rFonts w:ascii="Courier New" w:hAnsi="Courier New" w:cs="Courier New"/>
          <w:color w:val="0000FF"/>
          <w:sz w:val="20"/>
          <w:lang w:val="en-GB" w:eastAsia="lt-LT"/>
        </w:rPr>
        <w:t>ref</w:t>
      </w:r>
      <w:r w:rsidRPr="00B271E6">
        <w:rPr>
          <w:rFonts w:ascii="Courier New" w:hAnsi="Courier New" w:cs="Courier New"/>
          <w:color w:val="000000"/>
          <w:sz w:val="20"/>
          <w:lang w:val="en-GB" w:eastAsia="lt-LT"/>
        </w:rPr>
        <w:t xml:space="preserve"> PirmosKnygosZodziai, skyrikliai, </w:t>
      </w:r>
    </w:p>
    <w:p w14:paraId="480CEB38" w14:textId="77232D8B" w:rsidR="00B271E6" w:rsidRPr="00B271E6" w:rsidRDefault="00B271E6" w:rsidP="00B271E6">
      <w:pPr>
        <w:autoSpaceDE w:val="0"/>
        <w:autoSpaceDN w:val="0"/>
        <w:adjustRightInd w:val="0"/>
        <w:ind w:left="72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ref</w:t>
      </w:r>
      <w:r w:rsidRPr="00B271E6">
        <w:rPr>
          <w:rFonts w:ascii="Courier New" w:hAnsi="Courier New" w:cs="Courier New"/>
          <w:color w:val="000000"/>
          <w:sz w:val="20"/>
          <w:lang w:val="en-GB" w:eastAsia="lt-LT"/>
        </w:rPr>
        <w:t xml:space="preserve"> ZodziaiSuSkyrikliaisPirmas);</w:t>
      </w:r>
    </w:p>
    <w:p w14:paraId="3C2AB42F"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p.Apdorojimas(CFd2, </w:t>
      </w:r>
      <w:r w:rsidRPr="00B271E6">
        <w:rPr>
          <w:rFonts w:ascii="Courier New" w:hAnsi="Courier New" w:cs="Courier New"/>
          <w:color w:val="0000FF"/>
          <w:sz w:val="20"/>
          <w:lang w:val="en-GB" w:eastAsia="lt-LT"/>
        </w:rPr>
        <w:t>ref</w:t>
      </w:r>
      <w:r w:rsidRPr="00B271E6">
        <w:rPr>
          <w:rFonts w:ascii="Courier New" w:hAnsi="Courier New" w:cs="Courier New"/>
          <w:color w:val="000000"/>
          <w:sz w:val="20"/>
          <w:lang w:val="en-GB" w:eastAsia="lt-LT"/>
        </w:rPr>
        <w:t xml:space="preserve"> AntrosKnygosZodziai, skyrikliai, </w:t>
      </w:r>
    </w:p>
    <w:p w14:paraId="32A89085" w14:textId="0EFDDD97" w:rsidR="00B271E6" w:rsidRPr="00B271E6" w:rsidRDefault="00B271E6" w:rsidP="00B271E6">
      <w:pPr>
        <w:autoSpaceDE w:val="0"/>
        <w:autoSpaceDN w:val="0"/>
        <w:adjustRightInd w:val="0"/>
        <w:ind w:left="720"/>
        <w:jc w:val="left"/>
        <w:rPr>
          <w:rFonts w:ascii="Courier New" w:hAnsi="Courier New" w:cs="Courier New"/>
          <w:color w:val="000000"/>
          <w:sz w:val="20"/>
          <w:lang w:val="en-GB" w:eastAsia="lt-LT"/>
        </w:rPr>
      </w:pPr>
      <w:r w:rsidRPr="00B271E6">
        <w:rPr>
          <w:rFonts w:ascii="Courier New" w:hAnsi="Courier New" w:cs="Courier New"/>
          <w:color w:val="0000FF"/>
          <w:sz w:val="20"/>
          <w:lang w:val="en-GB" w:eastAsia="lt-LT"/>
        </w:rPr>
        <w:t>ref</w:t>
      </w:r>
      <w:r w:rsidRPr="00B271E6">
        <w:rPr>
          <w:rFonts w:ascii="Courier New" w:hAnsi="Courier New" w:cs="Courier New"/>
          <w:color w:val="000000"/>
          <w:sz w:val="20"/>
          <w:lang w:val="en-GB" w:eastAsia="lt-LT"/>
        </w:rPr>
        <w:t xml:space="preserve"> ZodziaiSuSkyrikliaisAntras);</w:t>
      </w:r>
    </w:p>
    <w:p w14:paraId="07BD1B9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CD8C24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6C0FE43" w14:textId="77777777" w:rsidR="00B271E6" w:rsidRDefault="00B271E6" w:rsidP="00B271E6">
      <w:pPr>
        <w:autoSpaceDE w:val="0"/>
        <w:autoSpaceDN w:val="0"/>
        <w:adjustRightInd w:val="0"/>
        <w:ind w:firstLine="0"/>
        <w:jc w:val="left"/>
        <w:rPr>
          <w:rFonts w:ascii="Courier New" w:hAnsi="Courier New" w:cs="Courier New"/>
          <w:color w:val="0000FF"/>
          <w:sz w:val="20"/>
          <w:lang w:val="en-GB" w:eastAsia="lt-LT"/>
        </w:rPr>
      </w:pPr>
      <w:r w:rsidRPr="00B271E6">
        <w:rPr>
          <w:rFonts w:ascii="Courier New" w:hAnsi="Courier New" w:cs="Courier New"/>
          <w:color w:val="000000"/>
          <w:sz w:val="20"/>
          <w:lang w:val="en-GB" w:eastAsia="lt-LT"/>
        </w:rPr>
        <w:t xml:space="preserve">            ZodziuKonteineris IlgiausiZodziai = </w:t>
      </w:r>
      <w:r w:rsidRPr="00B271E6">
        <w:rPr>
          <w:rFonts w:ascii="Courier New" w:hAnsi="Courier New" w:cs="Courier New"/>
          <w:color w:val="0000FF"/>
          <w:sz w:val="20"/>
          <w:lang w:val="en-GB" w:eastAsia="lt-LT"/>
        </w:rPr>
        <w:t>new</w:t>
      </w:r>
    </w:p>
    <w:p w14:paraId="0D037F17" w14:textId="77777777" w:rsid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ZodziuKonteineris(IlgiausiuZodziuDydis); </w:t>
      </w:r>
    </w:p>
    <w:p w14:paraId="22A11341" w14:textId="44730E97"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sidRPr="00B271E6">
        <w:rPr>
          <w:rFonts w:ascii="Courier New" w:hAnsi="Courier New" w:cs="Courier New"/>
          <w:color w:val="008000"/>
          <w:sz w:val="20"/>
          <w:lang w:val="en-GB" w:eastAsia="lt-LT"/>
        </w:rPr>
        <w:t>//Žodžių konteineris, talpinantis ilgiausius žodžius</w:t>
      </w:r>
    </w:p>
    <w:p w14:paraId="639F5E53"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IlgiausiZodziai = p.IlgiausiZodziai(PirmosKnygosZodziai,</w:t>
      </w:r>
    </w:p>
    <w:p w14:paraId="186C5DC9" w14:textId="787E3D13"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AntrosKnygosZodziai); </w:t>
      </w:r>
      <w:r w:rsidRPr="00B271E6">
        <w:rPr>
          <w:rFonts w:ascii="Courier New" w:hAnsi="Courier New" w:cs="Courier New"/>
          <w:color w:val="008000"/>
          <w:sz w:val="20"/>
          <w:lang w:val="en-GB" w:eastAsia="lt-LT"/>
        </w:rPr>
        <w:t>//Surandami ilgiausi žodžiai</w:t>
      </w:r>
    </w:p>
    <w:p w14:paraId="1056B23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1B26F7DF"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//Patikrina, ar yra ilgiausių žodžių, jeigu taip, tada juos</w:t>
      </w:r>
    </w:p>
    <w:p w14:paraId="68FF219F" w14:textId="65BBEC7E"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B271E6">
        <w:rPr>
          <w:rFonts w:ascii="Courier New" w:hAnsi="Courier New" w:cs="Courier New"/>
          <w:color w:val="008000"/>
          <w:sz w:val="20"/>
          <w:lang w:val="en-GB" w:eastAsia="lt-LT"/>
        </w:rPr>
        <w:t xml:space="preserve"> atspausdina</w:t>
      </w:r>
    </w:p>
    <w:p w14:paraId="1EB9BB7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(IlgiausiZodziai.Kiekis == 0)</w:t>
      </w:r>
    </w:p>
    <w:p w14:paraId="56596A8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F9F97E6" w14:textId="77777777" w:rsidR="00B271E6" w:rsidRDefault="00B271E6" w:rsidP="00B271E6">
      <w:pPr>
        <w:autoSpaceDE w:val="0"/>
        <w:autoSpaceDN w:val="0"/>
        <w:adjustRightInd w:val="0"/>
        <w:ind w:firstLine="0"/>
        <w:jc w:val="left"/>
        <w:rPr>
          <w:rFonts w:ascii="Courier New" w:hAnsi="Courier New" w:cs="Courier New"/>
          <w:color w:val="A31515"/>
          <w:sz w:val="20"/>
          <w:lang w:val="en-GB" w:eastAsia="lt-LT"/>
        </w:rPr>
      </w:pPr>
      <w:r w:rsidRPr="00B271E6">
        <w:rPr>
          <w:rFonts w:ascii="Courier New" w:hAnsi="Courier New" w:cs="Courier New"/>
          <w:color w:val="000000"/>
          <w:sz w:val="20"/>
          <w:lang w:val="en-GB" w:eastAsia="lt-LT"/>
        </w:rPr>
        <w:t xml:space="preserve">                Console.WriteLine(</w:t>
      </w:r>
      <w:r w:rsidRPr="00B271E6">
        <w:rPr>
          <w:rFonts w:ascii="Courier New" w:hAnsi="Courier New" w:cs="Courier New"/>
          <w:color w:val="A31515"/>
          <w:sz w:val="20"/>
          <w:lang w:val="en-GB" w:eastAsia="lt-LT"/>
        </w:rPr>
        <w:t>"Duomenų failai tušti arba antrame tekste yra</w:t>
      </w:r>
    </w:p>
    <w:p w14:paraId="3F584330" w14:textId="1B7D6B1A"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Pr="00B271E6">
        <w:rPr>
          <w:rFonts w:ascii="Courier New" w:hAnsi="Courier New" w:cs="Courier New"/>
          <w:color w:val="A31515"/>
          <w:sz w:val="20"/>
          <w:lang w:val="en-GB" w:eastAsia="lt-LT"/>
        </w:rPr>
        <w:t xml:space="preserve"> visi pirmo failo ilgiausi žodžiai"</w:t>
      </w:r>
      <w:r w:rsidRPr="00B271E6">
        <w:rPr>
          <w:rFonts w:ascii="Courier New" w:hAnsi="Courier New" w:cs="Courier New"/>
          <w:color w:val="000000"/>
          <w:sz w:val="20"/>
          <w:lang w:val="en-GB" w:eastAsia="lt-LT"/>
        </w:rPr>
        <w:t>);</w:t>
      </w:r>
    </w:p>
    <w:p w14:paraId="6A397F27"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p.IlgiausiuZodziuSpausdinimasFaile(IlgiausiZodziai, CFr,</w:t>
      </w:r>
    </w:p>
    <w:p w14:paraId="38165E3B" w14:textId="22415B79"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PirmosKnygosZodziai);</w:t>
      </w:r>
    </w:p>
    <w:p w14:paraId="4D29D67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914CB8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0DD0B40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8A9CBBC"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p.IlgiausiuZodziuSpausdinimasFaile(IlgiausiZodziai, CFr,</w:t>
      </w:r>
    </w:p>
    <w:p w14:paraId="1A97ADBD" w14:textId="19DD8046"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PirmosKnygosZodziai);</w:t>
      </w:r>
    </w:p>
    <w:p w14:paraId="47F0F7C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25EC8D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094BAC6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372101FF" w14:textId="618EBE2A"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FragmentuKonteineris Fragmentai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FragmentuKonteineris(); </w:t>
      </w:r>
      <w:r w:rsidRPr="00B271E6">
        <w:rPr>
          <w:rFonts w:ascii="Courier New" w:hAnsi="Courier New" w:cs="Courier New"/>
          <w:color w:val="008000"/>
          <w:sz w:val="20"/>
          <w:lang w:val="en-GB" w:eastAsia="lt-LT"/>
        </w:rPr>
        <w:t>//Fragmentų konteinerio objektas</w:t>
      </w:r>
    </w:p>
    <w:p w14:paraId="08566EAB" w14:textId="1534FC6B"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Fragmentai = p.IlgiausiFragmentai(ZodziaiSuSkyrikliaisPirmas, ZodziaiSuSkyrikliaisAntras); </w:t>
      </w:r>
      <w:r w:rsidRPr="00B271E6">
        <w:rPr>
          <w:rFonts w:ascii="Courier New" w:hAnsi="Courier New" w:cs="Courier New"/>
          <w:color w:val="008000"/>
          <w:sz w:val="20"/>
          <w:lang w:val="en-GB" w:eastAsia="lt-LT"/>
        </w:rPr>
        <w:t>//Surandami ilgiausi fragmentai</w:t>
      </w:r>
    </w:p>
    <w:p w14:paraId="76E054E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172650BA" w14:textId="4E569C14"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sidRPr="00B271E6">
        <w:rPr>
          <w:rFonts w:ascii="Courier New" w:hAnsi="Courier New" w:cs="Courier New"/>
          <w:color w:val="008000"/>
          <w:sz w:val="20"/>
          <w:lang w:val="en-GB" w:eastAsia="lt-LT"/>
        </w:rPr>
        <w:t>//Patikrina ar yra ilgiausių fragmentų, jeigu taip, tada juos atspausdina kartu su eilučių numeriais</w:t>
      </w:r>
    </w:p>
    <w:p w14:paraId="33F3C09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(Fragmentai.Count == 0)</w:t>
      </w:r>
    </w:p>
    <w:p w14:paraId="292F621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3BED141" w14:textId="77777777" w:rsidR="00B271E6" w:rsidRDefault="00B271E6" w:rsidP="00B271E6">
      <w:pPr>
        <w:autoSpaceDE w:val="0"/>
        <w:autoSpaceDN w:val="0"/>
        <w:adjustRightInd w:val="0"/>
        <w:ind w:firstLine="0"/>
        <w:jc w:val="left"/>
        <w:rPr>
          <w:rFonts w:ascii="Courier New" w:hAnsi="Courier New" w:cs="Courier New"/>
          <w:color w:val="A31515"/>
          <w:sz w:val="20"/>
          <w:lang w:val="en-GB" w:eastAsia="lt-LT"/>
        </w:rPr>
      </w:pPr>
      <w:r w:rsidRPr="00B271E6">
        <w:rPr>
          <w:rFonts w:ascii="Courier New" w:hAnsi="Courier New" w:cs="Courier New"/>
          <w:color w:val="000000"/>
          <w:sz w:val="20"/>
          <w:lang w:val="en-GB" w:eastAsia="lt-LT"/>
        </w:rPr>
        <w:t xml:space="preserve">                Console.WriteLine(</w:t>
      </w:r>
      <w:r w:rsidRPr="00B271E6">
        <w:rPr>
          <w:rFonts w:ascii="Courier New" w:hAnsi="Courier New" w:cs="Courier New"/>
          <w:color w:val="A31515"/>
          <w:sz w:val="20"/>
          <w:lang w:val="en-GB" w:eastAsia="lt-LT"/>
        </w:rPr>
        <w:t>"Duomenų failai tušti arba tekstuose nėra</w:t>
      </w:r>
    </w:p>
    <w:p w14:paraId="19D26638" w14:textId="543AF822"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Pr="00B271E6">
        <w:rPr>
          <w:rFonts w:ascii="Courier New" w:hAnsi="Courier New" w:cs="Courier New"/>
          <w:color w:val="A31515"/>
          <w:sz w:val="20"/>
          <w:lang w:val="en-GB" w:eastAsia="lt-LT"/>
        </w:rPr>
        <w:t xml:space="preserve"> vienodų fragmentų"</w:t>
      </w:r>
      <w:r w:rsidRPr="00B271E6">
        <w:rPr>
          <w:rFonts w:ascii="Courier New" w:hAnsi="Courier New" w:cs="Courier New"/>
          <w:color w:val="000000"/>
          <w:sz w:val="20"/>
          <w:lang w:val="en-GB" w:eastAsia="lt-LT"/>
        </w:rPr>
        <w:t>);</w:t>
      </w:r>
    </w:p>
    <w:p w14:paraId="4F5C9ACA"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p.IlgiausiuFragmentuSpausdinimasFaile(Fragmentai, CFr,</w:t>
      </w:r>
    </w:p>
    <w:p w14:paraId="37A83ABA" w14:textId="07174832"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ZodziaiSuSkyrikliaisPirmas, ZodziaiSuSkyrikliaisAntras);</w:t>
      </w:r>
    </w:p>
    <w:p w14:paraId="4BE1B6E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D31B04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6643714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C476231"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p.IlgiausiuFragmentuSpausdinimasFaile(Fragmentai, CFr,</w:t>
      </w:r>
    </w:p>
    <w:p w14:paraId="445D6518" w14:textId="2C96D418"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ZodziaiSuSkyrikliaisPirmas, ZodziaiSuSkyrikliaisAntras);</w:t>
      </w:r>
    </w:p>
    <w:p w14:paraId="4DFC1B5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BB0C4D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277C8B2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FF42F1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StringBuilder Tekstas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StringBuilder();  </w:t>
      </w:r>
      <w:r w:rsidRPr="00B271E6">
        <w:rPr>
          <w:rFonts w:ascii="Courier New" w:hAnsi="Courier New" w:cs="Courier New"/>
          <w:color w:val="008000"/>
          <w:sz w:val="20"/>
          <w:lang w:val="en-GB" w:eastAsia="lt-LT"/>
        </w:rPr>
        <w:t>//Bendro teksto objektas</w:t>
      </w:r>
    </w:p>
    <w:p w14:paraId="67D5F631"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Tekstas = p.TekstoPertvarkymas(ZodziaiSuSkyrikliaisPirmas,</w:t>
      </w:r>
    </w:p>
    <w:p w14:paraId="05BF54DC" w14:textId="00350EBD"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ZodziaiSuSkyrikliaisAntras); </w:t>
      </w:r>
      <w:r w:rsidRPr="00B271E6">
        <w:rPr>
          <w:rFonts w:ascii="Courier New" w:hAnsi="Courier New" w:cs="Courier New"/>
          <w:color w:val="008000"/>
          <w:sz w:val="20"/>
          <w:lang w:val="en-GB" w:eastAsia="lt-LT"/>
        </w:rPr>
        <w:t>//Pagal taisykles sudaro vieną tekstą</w:t>
      </w:r>
    </w:p>
    <w:p w14:paraId="182724C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30BA001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AA2557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8000"/>
          <w:sz w:val="20"/>
          <w:lang w:val="en-GB" w:eastAsia="lt-LT"/>
        </w:rPr>
        <w:t>//Patikrina ar tekstas yra, jeigu taip, tada jį atspausdina</w:t>
      </w:r>
    </w:p>
    <w:p w14:paraId="70B65BC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(Tekstas.Length == 0)</w:t>
      </w:r>
    </w:p>
    <w:p w14:paraId="1EEC949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50CA1C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Console.WriteLine(</w:t>
      </w:r>
      <w:r w:rsidRPr="00B271E6">
        <w:rPr>
          <w:rFonts w:ascii="Courier New" w:hAnsi="Courier New" w:cs="Courier New"/>
          <w:color w:val="A31515"/>
          <w:sz w:val="20"/>
          <w:lang w:val="en-GB" w:eastAsia="lt-LT"/>
        </w:rPr>
        <w:t>"Duomenų failuose nėra"</w:t>
      </w:r>
      <w:r w:rsidRPr="00B271E6">
        <w:rPr>
          <w:rFonts w:ascii="Courier New" w:hAnsi="Courier New" w:cs="Courier New"/>
          <w:color w:val="000000"/>
          <w:sz w:val="20"/>
          <w:lang w:val="en-GB" w:eastAsia="lt-LT"/>
        </w:rPr>
        <w:t>);</w:t>
      </w:r>
    </w:p>
    <w:p w14:paraId="56A1BEF9"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p.PertvarkytoTekstoSpausdinimasFaile(CFr2,</w:t>
      </w:r>
    </w:p>
    <w:p w14:paraId="00A7D326" w14:textId="2C3E1165"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ZodziaiSuSkyrikliaisPirmas, ZodziaiSuSkyrikliaisAntras);</w:t>
      </w:r>
    </w:p>
    <w:p w14:paraId="415C099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            }</w:t>
      </w:r>
    </w:p>
    <w:p w14:paraId="02E87C7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2BFC80C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59FE382"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p.PertvarkytoTekstoSpausdinimasFaile(CFr2,</w:t>
      </w:r>
    </w:p>
    <w:p w14:paraId="10E63DED" w14:textId="1FA13ADB"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ZodziaiSuSkyrikliaisPirmas, ZodziaiSuSkyrikliaisAntras);</w:t>
      </w:r>
    </w:p>
    <w:p w14:paraId="6BE2647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735325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ED969C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5BB00C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218DED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2F29487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5DCD510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Pagal taisykles iš dviejų tekstų padaro vieną</w:t>
      </w:r>
    </w:p>
    <w:p w14:paraId="28AA269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6008C294"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ZodziaiSuSkyrikliaisPirmas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Pirmo failo žodžiai su</w:t>
      </w:r>
    </w:p>
    <w:p w14:paraId="2296B59D" w14:textId="65D51BA3"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B271E6">
        <w:rPr>
          <w:rFonts w:ascii="Courier New" w:hAnsi="Courier New" w:cs="Courier New"/>
          <w:color w:val="008000"/>
          <w:sz w:val="20"/>
          <w:lang w:val="en-GB" w:eastAsia="lt-LT"/>
        </w:rPr>
        <w:t xml:space="preserve"> skyrikliais</w:t>
      </w:r>
      <w:r w:rsidRPr="00B271E6">
        <w:rPr>
          <w:rFonts w:ascii="Courier New" w:hAnsi="Courier New" w:cs="Courier New"/>
          <w:color w:val="808080"/>
          <w:sz w:val="20"/>
          <w:lang w:val="en-GB" w:eastAsia="lt-LT"/>
        </w:rPr>
        <w:t>&lt;/param&gt;</w:t>
      </w:r>
    </w:p>
    <w:p w14:paraId="72449C23" w14:textId="77777777" w:rsidR="00B271E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ZodziaiSuSkyrikliaisAntras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Antro failo žodžiai su</w:t>
      </w:r>
    </w:p>
    <w:p w14:paraId="0AC20435" w14:textId="10FFF02D"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Pr="00B271E6">
        <w:rPr>
          <w:rFonts w:ascii="Courier New" w:hAnsi="Courier New" w:cs="Courier New"/>
          <w:color w:val="008000"/>
          <w:sz w:val="20"/>
          <w:lang w:val="en-GB" w:eastAsia="lt-LT"/>
        </w:rPr>
        <w:t xml:space="preserve"> skyrikliais</w:t>
      </w:r>
      <w:r w:rsidRPr="00B271E6">
        <w:rPr>
          <w:rFonts w:ascii="Courier New" w:hAnsi="Courier New" w:cs="Courier New"/>
          <w:color w:val="808080"/>
          <w:sz w:val="20"/>
          <w:lang w:val="en-GB" w:eastAsia="lt-LT"/>
        </w:rPr>
        <w:t>&lt;/param&gt;</w:t>
      </w:r>
    </w:p>
    <w:p w14:paraId="5028134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Sudarytą bendrą tekstą</w:t>
      </w:r>
      <w:r w:rsidRPr="00B271E6">
        <w:rPr>
          <w:rFonts w:ascii="Courier New" w:hAnsi="Courier New" w:cs="Courier New"/>
          <w:color w:val="808080"/>
          <w:sz w:val="20"/>
          <w:lang w:val="en-GB" w:eastAsia="lt-LT"/>
        </w:rPr>
        <w:t>&lt;/returns&gt;</w:t>
      </w:r>
    </w:p>
    <w:p w14:paraId="31D8254F"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StringBuilder TekstoPertvarkymas(ZodziuKonteineris</w:t>
      </w:r>
    </w:p>
    <w:p w14:paraId="2C77B90C" w14:textId="660579D6" w:rsidR="00B271E6" w:rsidRPr="00B271E6" w:rsidRDefault="00B271E6" w:rsidP="00B271E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ZodziaiSuSkyrikliaisPirmas, ZodziuKonteineris ZodziaiSuSkyrikliaisAntras)</w:t>
      </w:r>
    </w:p>
    <w:p w14:paraId="0802D4A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FA5F07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StringBuilder VisasTekstas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StringBuilder();</w:t>
      </w:r>
    </w:p>
    <w:p w14:paraId="4C06526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k = 0;</w:t>
      </w:r>
    </w:p>
    <w:p w14:paraId="29951A1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AntroZodzioPradzia = 0;</w:t>
      </w:r>
    </w:p>
    <w:p w14:paraId="581756F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 = 0; i &lt; ZodziaiSuSkyrikliaisPirmas.Kiekis; i++)</w:t>
      </w:r>
    </w:p>
    <w:p w14:paraId="12706E2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57B98C2" w14:textId="05684CDA"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PirmasZodis =</w:t>
      </w:r>
    </w:p>
    <w:p w14:paraId="727E2FE3" w14:textId="1957227F" w:rsid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Regex.Replace(ZodziaiSuSkyrikliaisPirmas</w:t>
      </w:r>
    </w:p>
    <w:p w14:paraId="29B66444" w14:textId="3ED318C3" w:rsid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.PaimtiZodi(i).Pavadinimas,</w:t>
      </w:r>
    </w:p>
    <w:p w14:paraId="12E8CF6E" w14:textId="4369B447" w:rsid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w:t>
      </w:r>
    </w:p>
    <w:p w14:paraId="7E3E3331" w14:textId="4935CD8D" w:rsidR="00B271E6" w:rsidRPr="00B271E6" w:rsidRDefault="00B271E6" w:rsidP="00B271E6">
      <w:pPr>
        <w:autoSpaceDE w:val="0"/>
        <w:autoSpaceDN w:val="0"/>
        <w:adjustRightInd w:val="0"/>
        <w:ind w:left="72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String.Empty);</w:t>
      </w:r>
    </w:p>
    <w:p w14:paraId="24C294AD" w14:textId="301B782F"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AntrasZodis =</w:t>
      </w:r>
    </w:p>
    <w:p w14:paraId="260ADD62" w14:textId="28DE7460" w:rsidR="00B271E6" w:rsidRDefault="00B271E6" w:rsidP="00B271E6">
      <w:pPr>
        <w:autoSpaceDE w:val="0"/>
        <w:autoSpaceDN w:val="0"/>
        <w:adjustRightInd w:val="0"/>
        <w:ind w:left="72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Regex.Replace(ZodziaiSuSkyrikliaisAntras.PaimtiZodi</w:t>
      </w:r>
    </w:p>
    <w:p w14:paraId="333ED005" w14:textId="79233D6B" w:rsidR="00B271E6" w:rsidRPr="00B271E6" w:rsidRDefault="00B271E6" w:rsidP="00B271E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 xml:space="preserve">(AntroZodzioPradzia).Pavadinimas,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String.Empty);</w:t>
      </w:r>
    </w:p>
    <w:p w14:paraId="0BBF14FB" w14:textId="671AACE9"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(PirmasZodis != AntrasZodis)</w:t>
      </w:r>
    </w:p>
    <w:p w14:paraId="3C94876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8FEC521"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VisasTekstas.Append(ZodziaiSuSkyrikliaisPirmas</w:t>
      </w:r>
    </w:p>
    <w:p w14:paraId="291B1FF5" w14:textId="18DA1032" w:rsidR="00B271E6" w:rsidRPr="00B271E6" w:rsidRDefault="00B271E6" w:rsidP="00B271E6">
      <w:pPr>
        <w:autoSpaceDE w:val="0"/>
        <w:autoSpaceDN w:val="0"/>
        <w:adjustRightInd w:val="0"/>
        <w:ind w:left="216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Pr="00B271E6">
        <w:rPr>
          <w:rFonts w:ascii="Courier New" w:hAnsi="Courier New" w:cs="Courier New"/>
          <w:color w:val="000000"/>
          <w:sz w:val="20"/>
          <w:lang w:val="en-GB" w:eastAsia="lt-LT"/>
        </w:rPr>
        <w:t>.PaimtiZodi(i).Pavadinimas);</w:t>
      </w:r>
    </w:p>
    <w:p w14:paraId="10A5D3E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VisasTekstas.Append(</w:t>
      </w:r>
      <w:r w:rsidRPr="00B271E6">
        <w:rPr>
          <w:rFonts w:ascii="Courier New" w:hAnsi="Courier New" w:cs="Courier New"/>
          <w:color w:val="A31515"/>
          <w:sz w:val="20"/>
          <w:lang w:val="en-GB" w:eastAsia="lt-LT"/>
        </w:rPr>
        <w:t>" "</w:t>
      </w:r>
      <w:r w:rsidRPr="00B271E6">
        <w:rPr>
          <w:rFonts w:ascii="Courier New" w:hAnsi="Courier New" w:cs="Courier New"/>
          <w:color w:val="000000"/>
          <w:sz w:val="20"/>
          <w:lang w:val="en-GB" w:eastAsia="lt-LT"/>
        </w:rPr>
        <w:t>);</w:t>
      </w:r>
    </w:p>
    <w:p w14:paraId="44BFB70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9DCC35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753F6F0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D93016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(i + 1 &lt; ZodziaiSuSkyrikliaisPirmas.Kiekis)</w:t>
      </w:r>
    </w:p>
    <w:p w14:paraId="2BA9F6E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56278BC"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PirmasZodis = Regex.Replace(ZodziaiSuSkyrikliaisPirmas</w:t>
      </w:r>
    </w:p>
    <w:p w14:paraId="3270F87F" w14:textId="00AC19B2" w:rsidR="00B271E6" w:rsidRPr="00B271E6" w:rsidRDefault="00B271E6" w:rsidP="00B271E6">
      <w:pPr>
        <w:autoSpaceDE w:val="0"/>
        <w:autoSpaceDN w:val="0"/>
        <w:adjustRightInd w:val="0"/>
        <w:ind w:left="2880"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.PaimtiZodi(i + 1).Pavadinimas,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String.Empty);</w:t>
      </w:r>
    </w:p>
    <w:p w14:paraId="32F9E30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788251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7D02D19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0308F6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1FB8B0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break</w:t>
      </w:r>
      <w:r w:rsidRPr="00B271E6">
        <w:rPr>
          <w:rFonts w:ascii="Courier New" w:hAnsi="Courier New" w:cs="Courier New"/>
          <w:color w:val="000000"/>
          <w:sz w:val="20"/>
          <w:lang w:val="en-GB" w:eastAsia="lt-LT"/>
        </w:rPr>
        <w:t>;</w:t>
      </w:r>
    </w:p>
    <w:p w14:paraId="7A11BFE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7AE005A" w14:textId="77777777" w:rsid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g = AntroZodzioPradzia; g &lt;</w:t>
      </w:r>
    </w:p>
    <w:p w14:paraId="15FB960D" w14:textId="3B384E5B" w:rsidR="00B271E6" w:rsidRPr="00B271E6" w:rsidRDefault="00C82756" w:rsidP="00C82756">
      <w:pPr>
        <w:autoSpaceDE w:val="0"/>
        <w:autoSpaceDN w:val="0"/>
        <w:adjustRightInd w:val="0"/>
        <w:ind w:left="216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ZodziaiSuSkyrikliaisAntras.Kiekis; g++)</w:t>
      </w:r>
    </w:p>
    <w:p w14:paraId="6FB82CE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1DF9750"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AntrasZodis = Regex.Replace(ZodziaiSuSkyrikliaisAntras</w:t>
      </w:r>
    </w:p>
    <w:p w14:paraId="079EFB33" w14:textId="7A22BDFD" w:rsidR="00B271E6" w:rsidRPr="00B271E6" w:rsidRDefault="00B271E6" w:rsidP="00C82756">
      <w:pPr>
        <w:autoSpaceDE w:val="0"/>
        <w:autoSpaceDN w:val="0"/>
        <w:adjustRightInd w:val="0"/>
        <w:ind w:left="216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.PaimtiZodi(g).Pavadinimas, </w:t>
      </w:r>
      <w:r w:rsidRPr="00B271E6">
        <w:rPr>
          <w:rFonts w:ascii="Courier New" w:hAnsi="Courier New" w:cs="Courier New"/>
          <w:color w:val="A31515"/>
          <w:sz w:val="20"/>
          <w:lang w:val="en-GB" w:eastAsia="lt-LT"/>
        </w:rPr>
        <w:t>"[.,;()\"]"</w:t>
      </w:r>
      <w:r w:rsidRPr="00B271E6">
        <w:rPr>
          <w:rFonts w:ascii="Courier New" w:hAnsi="Courier New" w:cs="Courier New"/>
          <w:color w:val="000000"/>
          <w:sz w:val="20"/>
          <w:lang w:val="en-GB" w:eastAsia="lt-LT"/>
        </w:rPr>
        <w:t>, String.Empty);</w:t>
      </w:r>
    </w:p>
    <w:p w14:paraId="79179B6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(PirmasZodis != AntrasZodis)</w:t>
      </w:r>
    </w:p>
    <w:p w14:paraId="19B0DFD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1088163"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VisasTekstas.Append(ZodziaiSuSkyrikliaisAntras</w:t>
      </w:r>
    </w:p>
    <w:p w14:paraId="3188CC12" w14:textId="0173EB5A" w:rsidR="00B271E6" w:rsidRPr="00B271E6" w:rsidRDefault="00C82756" w:rsidP="00C82756">
      <w:pPr>
        <w:autoSpaceDE w:val="0"/>
        <w:autoSpaceDN w:val="0"/>
        <w:adjustRightInd w:val="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.PaimtiZodi(g).Pavadinimas);</w:t>
      </w:r>
    </w:p>
    <w:p w14:paraId="68099D8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VisasTekstas.Append(</w:t>
      </w:r>
      <w:r w:rsidRPr="00B271E6">
        <w:rPr>
          <w:rFonts w:ascii="Courier New" w:hAnsi="Courier New" w:cs="Courier New"/>
          <w:color w:val="A31515"/>
          <w:sz w:val="20"/>
          <w:lang w:val="en-GB" w:eastAsia="lt-LT"/>
        </w:rPr>
        <w:t>" "</w:t>
      </w:r>
      <w:r w:rsidRPr="00B271E6">
        <w:rPr>
          <w:rFonts w:ascii="Courier New" w:hAnsi="Courier New" w:cs="Courier New"/>
          <w:color w:val="000000"/>
          <w:sz w:val="20"/>
          <w:lang w:val="en-GB" w:eastAsia="lt-LT"/>
        </w:rPr>
        <w:t>);</w:t>
      </w:r>
    </w:p>
    <w:p w14:paraId="53EC95A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(g == ZodziaiSuSkyrikliaisAntras.Kiekis - 1)</w:t>
      </w:r>
    </w:p>
    <w:p w14:paraId="363663E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5CBCA8D"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AntroZodzioPradzia = </w:t>
      </w:r>
    </w:p>
    <w:p w14:paraId="5FA2E018" w14:textId="0362C815"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lastRenderedPageBreak/>
        <w:t xml:space="preserve">                                </w:t>
      </w:r>
      <w:r w:rsidR="00B271E6" w:rsidRPr="00B271E6">
        <w:rPr>
          <w:rFonts w:ascii="Courier New" w:hAnsi="Courier New" w:cs="Courier New"/>
          <w:color w:val="000000"/>
          <w:sz w:val="20"/>
          <w:lang w:val="en-GB" w:eastAsia="lt-LT"/>
        </w:rPr>
        <w:t>ZodziaiSuSkyrikliaisAntras.Kiekis - 1;</w:t>
      </w:r>
    </w:p>
    <w:p w14:paraId="067BD06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6F62D5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D37735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134FFA8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E4A58B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53B531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(g + 1 &lt; ZodziaiSuSkyrikliaisAntras.Kiekis - 1)</w:t>
      </w:r>
    </w:p>
    <w:p w14:paraId="4FF003C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5CEDD3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AntroZodzioPradzia = g + 1;</w:t>
      </w:r>
    </w:p>
    <w:p w14:paraId="2C0A3A1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F6432E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620226A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8091CF1"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AntroZodzioPradzia =</w:t>
      </w:r>
    </w:p>
    <w:p w14:paraId="0792BBBA" w14:textId="30A7FE3A" w:rsidR="00B271E6" w:rsidRPr="00B271E6" w:rsidRDefault="00C82756" w:rsidP="00C82756">
      <w:pPr>
        <w:autoSpaceDE w:val="0"/>
        <w:autoSpaceDN w:val="0"/>
        <w:adjustRightInd w:val="0"/>
        <w:ind w:left="360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ZodziaiSuSkyrikliaisAntras.Kiekis;</w:t>
      </w:r>
    </w:p>
    <w:p w14:paraId="2338923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C4EBC1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392DCA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break</w:t>
      </w:r>
      <w:r w:rsidRPr="00B271E6">
        <w:rPr>
          <w:rFonts w:ascii="Courier New" w:hAnsi="Courier New" w:cs="Courier New"/>
          <w:color w:val="000000"/>
          <w:sz w:val="20"/>
          <w:lang w:val="en-GB" w:eastAsia="lt-LT"/>
        </w:rPr>
        <w:t>;</w:t>
      </w:r>
    </w:p>
    <w:p w14:paraId="3428D1A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CFF063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E9D9DE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FBF9CC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4EE73D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ADF723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92EC50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24AB92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(AntroZodzioPradzia &lt; ZodziaiSuSkyrikliaisAntras.Kiekis - 1)</w:t>
      </w:r>
    </w:p>
    <w:p w14:paraId="47ACD0F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F28009E"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 = AntroZodzioPradzia; i &lt;</w:t>
      </w:r>
    </w:p>
    <w:p w14:paraId="4BD8C954" w14:textId="0ED886FE" w:rsidR="00B271E6" w:rsidRPr="00B271E6" w:rsidRDefault="00C82756" w:rsidP="00C82756">
      <w:pPr>
        <w:autoSpaceDE w:val="0"/>
        <w:autoSpaceDN w:val="0"/>
        <w:adjustRightInd w:val="0"/>
        <w:ind w:left="144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ZodziaiSuSkyrikliaisAntras.Kiekis; i++)</w:t>
      </w:r>
    </w:p>
    <w:p w14:paraId="56B0673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247E6C1"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VisasTekstas.Append(ZodziaiSuSkyrikliaisAntras</w:t>
      </w:r>
    </w:p>
    <w:p w14:paraId="4873AE2C" w14:textId="1FAAD0B4" w:rsidR="00B271E6" w:rsidRPr="00B271E6" w:rsidRDefault="00C82756" w:rsidP="00C82756">
      <w:pPr>
        <w:autoSpaceDE w:val="0"/>
        <w:autoSpaceDN w:val="0"/>
        <w:adjustRightInd w:val="0"/>
        <w:ind w:left="216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.PaimtiZodi(i).Pavadinimas);</w:t>
      </w:r>
    </w:p>
    <w:p w14:paraId="18EDB2F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VisasTekstas.Append(</w:t>
      </w:r>
      <w:r w:rsidRPr="00B271E6">
        <w:rPr>
          <w:rFonts w:ascii="Courier New" w:hAnsi="Courier New" w:cs="Courier New"/>
          <w:color w:val="A31515"/>
          <w:sz w:val="20"/>
          <w:lang w:val="en-GB" w:eastAsia="lt-LT"/>
        </w:rPr>
        <w:t>" "</w:t>
      </w:r>
      <w:r w:rsidRPr="00B271E6">
        <w:rPr>
          <w:rFonts w:ascii="Courier New" w:hAnsi="Courier New" w:cs="Courier New"/>
          <w:color w:val="000000"/>
          <w:sz w:val="20"/>
          <w:lang w:val="en-GB" w:eastAsia="lt-LT"/>
        </w:rPr>
        <w:t>);</w:t>
      </w:r>
    </w:p>
    <w:p w14:paraId="71F8680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1BCBA4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042091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06350A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1D1B0C3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VisasTekstas;</w:t>
      </w:r>
    </w:p>
    <w:p w14:paraId="31AF534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04980094" w14:textId="45549DD0"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A3711D9" w14:textId="0DB49125"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p>
    <w:p w14:paraId="0EB9B64B" w14:textId="33953D86" w:rsidR="00B271E6" w:rsidRPr="00B271E6" w:rsidRDefault="007434A0" w:rsidP="007434A0">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B271E6" w:rsidRPr="00B271E6">
        <w:rPr>
          <w:rFonts w:ascii="Courier New" w:hAnsi="Courier New" w:cs="Courier New"/>
          <w:color w:val="808080"/>
          <w:sz w:val="20"/>
          <w:lang w:val="en-GB" w:eastAsia="lt-LT"/>
        </w:rPr>
        <w:t>///</w:t>
      </w:r>
      <w:r w:rsidR="00B271E6" w:rsidRPr="00B271E6">
        <w:rPr>
          <w:rFonts w:ascii="Courier New" w:hAnsi="Courier New" w:cs="Courier New"/>
          <w:color w:val="008000"/>
          <w:sz w:val="20"/>
          <w:lang w:val="en-GB" w:eastAsia="lt-LT"/>
        </w:rPr>
        <w:t xml:space="preserve"> </w:t>
      </w:r>
      <w:r w:rsidR="00B271E6" w:rsidRPr="00B271E6">
        <w:rPr>
          <w:rFonts w:ascii="Courier New" w:hAnsi="Courier New" w:cs="Courier New"/>
          <w:color w:val="808080"/>
          <w:sz w:val="20"/>
          <w:lang w:val="en-GB" w:eastAsia="lt-LT"/>
        </w:rPr>
        <w:t>&lt;summary&gt;</w:t>
      </w:r>
    </w:p>
    <w:p w14:paraId="0593183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Suranda ilgiausio fragmento simbolių skaičių</w:t>
      </w:r>
    </w:p>
    <w:p w14:paraId="7715B07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09E307BD"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ZodziaiSuSkyrikliaisPirmas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 xml:space="preserve">Pirmo failo žodžiai su </w:t>
      </w:r>
    </w:p>
    <w:p w14:paraId="161F393F" w14:textId="2A2BA7A9" w:rsidR="00B271E6" w:rsidRPr="00B271E6" w:rsidRDefault="00C82756" w:rsidP="00C8275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skyrikliais</w:t>
      </w:r>
      <w:r w:rsidR="00B271E6" w:rsidRPr="00B271E6">
        <w:rPr>
          <w:rFonts w:ascii="Courier New" w:hAnsi="Courier New" w:cs="Courier New"/>
          <w:color w:val="808080"/>
          <w:sz w:val="20"/>
          <w:lang w:val="en-GB" w:eastAsia="lt-LT"/>
        </w:rPr>
        <w:t>&lt;/param&gt;</w:t>
      </w:r>
    </w:p>
    <w:p w14:paraId="11DD0B5A"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ZodziaiSuSkyrikliaisAntras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Antro failo žodžiai su</w:t>
      </w:r>
    </w:p>
    <w:p w14:paraId="46E3D6F7" w14:textId="68093743" w:rsidR="00B271E6" w:rsidRPr="00B271E6" w:rsidRDefault="00C82756" w:rsidP="00C82756">
      <w:pPr>
        <w:autoSpaceDE w:val="0"/>
        <w:autoSpaceDN w:val="0"/>
        <w:adjustRightInd w:val="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 xml:space="preserve"> skyrikliais</w:t>
      </w:r>
      <w:r w:rsidR="00B271E6" w:rsidRPr="00B271E6">
        <w:rPr>
          <w:rFonts w:ascii="Courier New" w:hAnsi="Courier New" w:cs="Courier New"/>
          <w:color w:val="808080"/>
          <w:sz w:val="20"/>
          <w:lang w:val="en-GB" w:eastAsia="lt-LT"/>
        </w:rPr>
        <w:t>&lt;/param&gt;</w:t>
      </w:r>
    </w:p>
    <w:p w14:paraId="2DBA9A9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Ilgiausio fragmento elementų skaičių</w:t>
      </w:r>
      <w:r w:rsidRPr="00B271E6">
        <w:rPr>
          <w:rFonts w:ascii="Courier New" w:hAnsi="Courier New" w:cs="Courier New"/>
          <w:color w:val="808080"/>
          <w:sz w:val="20"/>
          <w:lang w:val="en-GB" w:eastAsia="lt-LT"/>
        </w:rPr>
        <w:t>&lt;/returns&gt;</w:t>
      </w:r>
    </w:p>
    <w:p w14:paraId="6066BE9C"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IlgiausioFragmentoElementuSkaicius(ZodziuKonteineris</w:t>
      </w:r>
    </w:p>
    <w:p w14:paraId="6AC9A364" w14:textId="60AB5D5B" w:rsidR="00B271E6" w:rsidRPr="00B271E6" w:rsidRDefault="00C82756" w:rsidP="00C82756">
      <w:pPr>
        <w:autoSpaceDE w:val="0"/>
        <w:autoSpaceDN w:val="0"/>
        <w:adjustRightInd w:val="0"/>
        <w:ind w:left="72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ZodziaiSuSkyrikliaisPirmas, ZodziuKonteineris ZodziaiSuSkyrikliaisAntras)</w:t>
      </w:r>
    </w:p>
    <w:p w14:paraId="548E1BE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AD242D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StringBuilder Didziausias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StringBuilder();</w:t>
      </w:r>
    </w:p>
    <w:p w14:paraId="1F5A1F1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5F67CD8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 = 0; i &lt; ZodziaiSuSkyrikliaisPirmas.Kiekis; i++)</w:t>
      </w:r>
    </w:p>
    <w:p w14:paraId="2C44D73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8020A2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g = 0; g &lt; ZodziaiSuSkyrikliaisAntras.Kiekis; g++)</w:t>
      </w:r>
    </w:p>
    <w:p w14:paraId="314CC04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38D2AA3"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(ZodziaiSuSkyrikliaisPirmas</w:t>
      </w:r>
    </w:p>
    <w:p w14:paraId="1DDB7645" w14:textId="77777777" w:rsidR="00C82756" w:rsidRDefault="00C82756" w:rsidP="00C82756">
      <w:pPr>
        <w:autoSpaceDE w:val="0"/>
        <w:autoSpaceDN w:val="0"/>
        <w:adjustRightInd w:val="0"/>
        <w:ind w:left="216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.PaimtiZodi(i).Pavadinimas.ToLower() == </w:t>
      </w:r>
    </w:p>
    <w:p w14:paraId="2AB0846D" w14:textId="5F47065B" w:rsidR="00C82756" w:rsidRDefault="00C82756" w:rsidP="00C82756">
      <w:pPr>
        <w:autoSpaceDE w:val="0"/>
        <w:autoSpaceDN w:val="0"/>
        <w:adjustRightInd w:val="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ZodziaiSuSkyrikliaisAntras</w:t>
      </w:r>
    </w:p>
    <w:p w14:paraId="68794785" w14:textId="16FD6811" w:rsidR="00B271E6" w:rsidRPr="00B271E6" w:rsidRDefault="00C82756" w:rsidP="00C82756">
      <w:pPr>
        <w:autoSpaceDE w:val="0"/>
        <w:autoSpaceDN w:val="0"/>
        <w:adjustRightInd w:val="0"/>
        <w:ind w:left="2160"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.PaimtiZodi(g).Pavadinimas.ToLower())</w:t>
      </w:r>
    </w:p>
    <w:p w14:paraId="0FB9B07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1B324A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StringBuilder nauja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StringBuilder();</w:t>
      </w:r>
    </w:p>
    <w:p w14:paraId="30915A8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534ADAA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o = 1;</w:t>
      </w:r>
    </w:p>
    <w:p w14:paraId="1B7BFED0"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nauja.Append(ZodziaiSuSkyrikliaisPirmas</w:t>
      </w:r>
    </w:p>
    <w:p w14:paraId="79B37BA1" w14:textId="42CBB217" w:rsidR="00B271E6" w:rsidRPr="00B271E6" w:rsidRDefault="00B271E6" w:rsidP="00C82756">
      <w:pPr>
        <w:autoSpaceDE w:val="0"/>
        <w:autoSpaceDN w:val="0"/>
        <w:adjustRightInd w:val="0"/>
        <w:ind w:left="216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.PaimtiZodi(i).Pavadinimas.ToLower());</w:t>
      </w:r>
    </w:p>
    <w:p w14:paraId="759AC17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nauja.Append(</w:t>
      </w:r>
      <w:r w:rsidRPr="00B271E6">
        <w:rPr>
          <w:rFonts w:ascii="Courier New" w:hAnsi="Courier New" w:cs="Courier New"/>
          <w:color w:val="A31515"/>
          <w:sz w:val="20"/>
          <w:lang w:val="en-GB" w:eastAsia="lt-LT"/>
        </w:rPr>
        <w:t>" "</w:t>
      </w:r>
      <w:r w:rsidRPr="00B271E6">
        <w:rPr>
          <w:rFonts w:ascii="Courier New" w:hAnsi="Courier New" w:cs="Courier New"/>
          <w:color w:val="000000"/>
          <w:sz w:val="20"/>
          <w:lang w:val="en-GB" w:eastAsia="lt-LT"/>
        </w:rPr>
        <w:t>);</w:t>
      </w:r>
    </w:p>
    <w:p w14:paraId="4CFC639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0986949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while</w:t>
      </w:r>
      <w:r w:rsidRPr="00B271E6">
        <w:rPr>
          <w:rFonts w:ascii="Courier New" w:hAnsi="Courier New" w:cs="Courier New"/>
          <w:color w:val="000000"/>
          <w:sz w:val="20"/>
          <w:lang w:val="en-GB" w:eastAsia="lt-LT"/>
        </w:rPr>
        <w:t xml:space="preserve"> (o &gt; 0)</w:t>
      </w:r>
    </w:p>
    <w:p w14:paraId="0AFE554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1DB558F"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(i + o &gt;= ZodziaiSuSkyrikliaisPirmas.Kiekis </w:t>
      </w:r>
    </w:p>
    <w:p w14:paraId="5A1AF72F" w14:textId="2A3842AE"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g + o &gt;= ZodziaiSuSkyrikliaisAntras.Kiekis)</w:t>
      </w:r>
    </w:p>
    <w:p w14:paraId="5789B73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9469D7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break</w:t>
      </w:r>
      <w:r w:rsidRPr="00B271E6">
        <w:rPr>
          <w:rFonts w:ascii="Courier New" w:hAnsi="Courier New" w:cs="Courier New"/>
          <w:color w:val="000000"/>
          <w:sz w:val="20"/>
          <w:lang w:val="en-GB" w:eastAsia="lt-LT"/>
        </w:rPr>
        <w:t>;</w:t>
      </w:r>
    </w:p>
    <w:p w14:paraId="0513819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D21E6C9"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(ZodziaiSuSkyrikliaisPirmas.PaimtiZodi(i + </w:t>
      </w:r>
    </w:p>
    <w:p w14:paraId="28BA5843" w14:textId="28FA1C2E" w:rsidR="00C8275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o).Pavadinimas.ToLower() </w:t>
      </w:r>
    </w:p>
    <w:p w14:paraId="433807F8" w14:textId="77777777" w:rsidR="00C8275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ZodziaiSuSkyrikliaisAntras.PaimtiZodi(g +</w:t>
      </w:r>
    </w:p>
    <w:p w14:paraId="585F9A3B" w14:textId="69EC53B9"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o).Pavadinimas.ToLower())</w:t>
      </w:r>
    </w:p>
    <w:p w14:paraId="66ACA67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1F61311"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nauja.Append(ZodziaiSuSkyrikliaisPirmas</w:t>
      </w:r>
    </w:p>
    <w:p w14:paraId="087C208B" w14:textId="739CBF00"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.PaimtiZodi(i + o).Pavadinimas.ToLower());</w:t>
      </w:r>
    </w:p>
    <w:p w14:paraId="1CF9362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nauja.Append(</w:t>
      </w:r>
      <w:r w:rsidRPr="00B271E6">
        <w:rPr>
          <w:rFonts w:ascii="Courier New" w:hAnsi="Courier New" w:cs="Courier New"/>
          <w:color w:val="A31515"/>
          <w:sz w:val="20"/>
          <w:lang w:val="en-GB" w:eastAsia="lt-LT"/>
        </w:rPr>
        <w:t>" "</w:t>
      </w:r>
      <w:r w:rsidRPr="00B271E6">
        <w:rPr>
          <w:rFonts w:ascii="Courier New" w:hAnsi="Courier New" w:cs="Courier New"/>
          <w:color w:val="000000"/>
          <w:sz w:val="20"/>
          <w:lang w:val="en-GB" w:eastAsia="lt-LT"/>
        </w:rPr>
        <w:t>);</w:t>
      </w:r>
    </w:p>
    <w:p w14:paraId="1F9E94B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o++;</w:t>
      </w:r>
    </w:p>
    <w:p w14:paraId="21BAF1B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BD7C1C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3F3220B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11E37D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o = 0;</w:t>
      </w:r>
    </w:p>
    <w:p w14:paraId="7F511CC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5C8F64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99DB36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1F9331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3028DE2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2AE05DB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(nauja.Length &gt;= Didziausias.Length)</w:t>
      </w:r>
    </w:p>
    <w:p w14:paraId="7C78B2A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D6AF48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Didziausias = nauja;</w:t>
      </w:r>
    </w:p>
    <w:p w14:paraId="4B33D80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1EF451F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DF9A2D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0CE8BC5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78F26B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9CCCF5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139F69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17B515F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Didziausias.Length;</w:t>
      </w:r>
    </w:p>
    <w:p w14:paraId="1918267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E8810C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54F9481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7A4F55F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Sudaro fragmentus ir juos įdeda į ilgiausių fragmentų konteinerį</w:t>
      </w:r>
    </w:p>
    <w:p w14:paraId="50A307F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59591C4D"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ZodziaiSuSkyrikliaisPirmas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 xml:space="preserve">Pirmo failo žodžiai su </w:t>
      </w:r>
    </w:p>
    <w:p w14:paraId="19750046" w14:textId="55F50B50"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skyrikliais</w:t>
      </w:r>
      <w:r w:rsidR="00B271E6" w:rsidRPr="00B271E6">
        <w:rPr>
          <w:rFonts w:ascii="Courier New" w:hAnsi="Courier New" w:cs="Courier New"/>
          <w:color w:val="808080"/>
          <w:sz w:val="20"/>
          <w:lang w:val="en-GB" w:eastAsia="lt-LT"/>
        </w:rPr>
        <w:t>&lt;/param&gt;</w:t>
      </w:r>
    </w:p>
    <w:p w14:paraId="3DF0F6ED"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ZodziaiSuSkyrikliaisAntras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Antro failo žodžiai su</w:t>
      </w:r>
    </w:p>
    <w:p w14:paraId="38982EBC" w14:textId="3F53F986"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 xml:space="preserve"> skyrikliais</w:t>
      </w:r>
      <w:r w:rsidR="00B271E6" w:rsidRPr="00B271E6">
        <w:rPr>
          <w:rFonts w:ascii="Courier New" w:hAnsi="Courier New" w:cs="Courier New"/>
          <w:color w:val="808080"/>
          <w:sz w:val="20"/>
          <w:lang w:val="en-GB" w:eastAsia="lt-LT"/>
        </w:rPr>
        <w:t>&lt;/param&gt;</w:t>
      </w:r>
    </w:p>
    <w:p w14:paraId="4145A9B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Ilgiausių fragmentų konteinerį</w:t>
      </w:r>
      <w:r w:rsidRPr="00B271E6">
        <w:rPr>
          <w:rFonts w:ascii="Courier New" w:hAnsi="Courier New" w:cs="Courier New"/>
          <w:color w:val="808080"/>
          <w:sz w:val="20"/>
          <w:lang w:val="en-GB" w:eastAsia="lt-LT"/>
        </w:rPr>
        <w:t>&lt;/returns&gt;</w:t>
      </w:r>
    </w:p>
    <w:p w14:paraId="551B1A6C"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FragmentuKonteineris IlgiausiFragmentai(ZodziuKonteineris</w:t>
      </w:r>
    </w:p>
    <w:p w14:paraId="288C3C34" w14:textId="11701452"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ZodziaiSuSkyrikliaisPirmas, ZodziuKonteineris ZodziaiSuSkyrikliaisAntras)</w:t>
      </w:r>
    </w:p>
    <w:p w14:paraId="26EE5A4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1092E6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FragmentuKonteineris Fragmentai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FragmentuKonteineris();</w:t>
      </w:r>
    </w:p>
    <w:p w14:paraId="7846077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 = 0; i &lt; ZodziaiSuSkyrikliaisPirmas.Kiekis; i++)</w:t>
      </w:r>
    </w:p>
    <w:p w14:paraId="319A8A6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0BD31A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g = 0; g &lt; ZodziaiSuSkyrikliaisAntras.Kiekis; g++)</w:t>
      </w:r>
    </w:p>
    <w:p w14:paraId="45273E3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83134B3" w14:textId="77777777" w:rsidR="00C82756" w:rsidRDefault="00B271E6" w:rsidP="00B271E6">
      <w:pPr>
        <w:autoSpaceDE w:val="0"/>
        <w:autoSpaceDN w:val="0"/>
        <w:adjustRightInd w:val="0"/>
        <w:ind w:firstLine="0"/>
        <w:jc w:val="left"/>
        <w:rPr>
          <w:rFonts w:ascii="Courier New" w:hAnsi="Courier New" w:cs="Courier New"/>
          <w:color w:val="0000FF"/>
          <w:sz w:val="20"/>
          <w:lang w:val="en-GB" w:eastAsia="lt-LT"/>
        </w:rPr>
      </w:pPr>
      <w:r w:rsidRPr="00B271E6">
        <w:rPr>
          <w:rFonts w:ascii="Courier New" w:hAnsi="Courier New" w:cs="Courier New"/>
          <w:color w:val="000000"/>
          <w:sz w:val="20"/>
          <w:lang w:val="en-GB" w:eastAsia="lt-LT"/>
        </w:rPr>
        <w:t xml:space="preserve">                    EilutesNumeriuKonteineris Numeriai = </w:t>
      </w:r>
      <w:r w:rsidRPr="00B271E6">
        <w:rPr>
          <w:rFonts w:ascii="Courier New" w:hAnsi="Courier New" w:cs="Courier New"/>
          <w:color w:val="0000FF"/>
          <w:sz w:val="20"/>
          <w:lang w:val="en-GB" w:eastAsia="lt-LT"/>
        </w:rPr>
        <w:t>new</w:t>
      </w:r>
    </w:p>
    <w:p w14:paraId="0D89CC2C" w14:textId="03798AF1"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EilutesNumeriuKonteineris();</w:t>
      </w:r>
    </w:p>
    <w:p w14:paraId="3609D531"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(ZodziaiSuSkyrikliaisPirmas</w:t>
      </w:r>
    </w:p>
    <w:p w14:paraId="24E5D350" w14:textId="67E22B9E" w:rsidR="00C8275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.PaimtiZodi(i).Pavadinimas.ToLower() </w:t>
      </w:r>
    </w:p>
    <w:p w14:paraId="71FC9668" w14:textId="241255AD" w:rsidR="00C8275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ZodziaiSuSkyrikliaisAntras</w:t>
      </w:r>
    </w:p>
    <w:p w14:paraId="7A6A7CD0" w14:textId="58E1B32B"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.PaimtiZodi(g).Pavadinimas.ToLower())</w:t>
      </w:r>
    </w:p>
    <w:p w14:paraId="624326A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52FC97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StringBuilder nauja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StringBuilder();</w:t>
      </w:r>
    </w:p>
    <w:p w14:paraId="554F9A9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9E96E1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o = 1;</w:t>
      </w:r>
    </w:p>
    <w:p w14:paraId="7C1DC6C4"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nauja.Append(ZodziaiSuSkyrikliaisPirmas</w:t>
      </w:r>
    </w:p>
    <w:p w14:paraId="3B3131C9" w14:textId="3C0C4CC4"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.PaimtiZodi(i).Pavadinimas.ToLower());</w:t>
      </w:r>
    </w:p>
    <w:p w14:paraId="694FC62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nauja.Append(</w:t>
      </w:r>
      <w:r w:rsidRPr="00B271E6">
        <w:rPr>
          <w:rFonts w:ascii="Courier New" w:hAnsi="Courier New" w:cs="Courier New"/>
          <w:color w:val="A31515"/>
          <w:sz w:val="20"/>
          <w:lang w:val="en-GB" w:eastAsia="lt-LT"/>
        </w:rPr>
        <w:t>" "</w:t>
      </w:r>
      <w:r w:rsidRPr="00B271E6">
        <w:rPr>
          <w:rFonts w:ascii="Courier New" w:hAnsi="Courier New" w:cs="Courier New"/>
          <w:color w:val="000000"/>
          <w:sz w:val="20"/>
          <w:lang w:val="en-GB" w:eastAsia="lt-LT"/>
        </w:rPr>
        <w:t>);</w:t>
      </w:r>
    </w:p>
    <w:p w14:paraId="3471DA1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3F5BEF39" w14:textId="13E910DE"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Numeriai.IdetiNumeri(ZodziaiSuSkyrikliaisPirmas</w:t>
      </w:r>
    </w:p>
    <w:p w14:paraId="0EC7FA2D" w14:textId="0ED4C728"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.PaimtiZodi(i).Eilute);</w:t>
      </w:r>
    </w:p>
    <w:p w14:paraId="28D539B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FEF4A78"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Numeriai.IdetiNumeri(ZodziaiSuSkyrikliaisAntras</w:t>
      </w:r>
    </w:p>
    <w:p w14:paraId="1713B8C9" w14:textId="00133DB2"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.PaimtiZodi(g).Eilute);</w:t>
      </w:r>
    </w:p>
    <w:p w14:paraId="6AA4BD4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CFF1B5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while</w:t>
      </w:r>
      <w:r w:rsidRPr="00B271E6">
        <w:rPr>
          <w:rFonts w:ascii="Courier New" w:hAnsi="Courier New" w:cs="Courier New"/>
          <w:color w:val="000000"/>
          <w:sz w:val="20"/>
          <w:lang w:val="en-GB" w:eastAsia="lt-LT"/>
        </w:rPr>
        <w:t xml:space="preserve"> (o &gt; 0)</w:t>
      </w:r>
    </w:p>
    <w:p w14:paraId="71C9002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44E7814"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(i + o &gt;= ZodziaiSuSkyrikliaisPirmas.Kiekis || g +</w:t>
      </w:r>
    </w:p>
    <w:p w14:paraId="47176AFA" w14:textId="5A620886"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o &gt;= ZodziaiSuSkyrikliaisAntras.Kiekis)</w:t>
      </w:r>
    </w:p>
    <w:p w14:paraId="686FC31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29B89F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break</w:t>
      </w:r>
      <w:r w:rsidRPr="00B271E6">
        <w:rPr>
          <w:rFonts w:ascii="Courier New" w:hAnsi="Courier New" w:cs="Courier New"/>
          <w:color w:val="000000"/>
          <w:sz w:val="20"/>
          <w:lang w:val="en-GB" w:eastAsia="lt-LT"/>
        </w:rPr>
        <w:t>;</w:t>
      </w:r>
    </w:p>
    <w:p w14:paraId="4408AF4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A13367C"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(ZodziaiSuSkyrikliaisPirmas.PaimtiZodi(i + </w:t>
      </w:r>
    </w:p>
    <w:p w14:paraId="278AE6A8" w14:textId="439BDC50" w:rsidR="00C8275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o).Pavadinimas.ToLower() == ZodziaiSuSkyrikliaisAntras</w:t>
      </w:r>
    </w:p>
    <w:p w14:paraId="1C3A36BA" w14:textId="65E473BA"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.PaimtiZodi(g + o).Pavadinimas.ToLower())</w:t>
      </w:r>
    </w:p>
    <w:p w14:paraId="00524CE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05DBAE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BDF3F96"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nauja.Append(ZodziaiSuSkyrikliaisPirmas</w:t>
      </w:r>
    </w:p>
    <w:p w14:paraId="56D8CA9F" w14:textId="64EFC913"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.PaimtiZodi(i + o).Pavadinimas.ToLower());</w:t>
      </w:r>
    </w:p>
    <w:p w14:paraId="55E22AB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06C430BB"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Numeriai.IdetiNumeri(ZodziaiSuSkyrikliaisPirmas</w:t>
      </w:r>
    </w:p>
    <w:p w14:paraId="608DE9CD" w14:textId="5FF077BA"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.PaimtiZodi(i + o).Eilute);</w:t>
      </w:r>
    </w:p>
    <w:p w14:paraId="2A1A2567"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Numeriai.IdetiNumeri(ZodziaiSuSkyrikliaisAntras</w:t>
      </w:r>
    </w:p>
    <w:p w14:paraId="3F4F3B35" w14:textId="509EEB7E"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.PaimtiZodi(g + o).Eilute);</w:t>
      </w:r>
    </w:p>
    <w:p w14:paraId="5D9F430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nauja.Append(</w:t>
      </w:r>
      <w:r w:rsidRPr="00B271E6">
        <w:rPr>
          <w:rFonts w:ascii="Courier New" w:hAnsi="Courier New" w:cs="Courier New"/>
          <w:color w:val="A31515"/>
          <w:sz w:val="20"/>
          <w:lang w:val="en-GB" w:eastAsia="lt-LT"/>
        </w:rPr>
        <w:t>" "</w:t>
      </w:r>
      <w:r w:rsidRPr="00B271E6">
        <w:rPr>
          <w:rFonts w:ascii="Courier New" w:hAnsi="Courier New" w:cs="Courier New"/>
          <w:color w:val="000000"/>
          <w:sz w:val="20"/>
          <w:lang w:val="en-GB" w:eastAsia="lt-LT"/>
        </w:rPr>
        <w:t>);</w:t>
      </w:r>
    </w:p>
    <w:p w14:paraId="41DA8D0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o++;</w:t>
      </w:r>
    </w:p>
    <w:p w14:paraId="78601AB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9ED663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4376814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44A56F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o = 0;</w:t>
      </w:r>
    </w:p>
    <w:p w14:paraId="22F6F0D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6830B6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1C5A36D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BF641F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14CE67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0B327961"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(nauja.Length == IlgiausioFragmentoElementuSkaicius</w:t>
      </w:r>
    </w:p>
    <w:p w14:paraId="3E312463" w14:textId="729632C5"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(ZodziaiSuSkyrikliaisPirmas, ZodziaiSuSkyrikliaisAntras))</w:t>
      </w:r>
    </w:p>
    <w:p w14:paraId="7E4DD1A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A714F9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Fragmentai.IdetiFragmenta(nauja.ToString());</w:t>
      </w:r>
    </w:p>
    <w:p w14:paraId="3806E57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Fragmentai.IdetiNumerius(Numeriai);</w:t>
      </w:r>
    </w:p>
    <w:p w14:paraId="7B9DD40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0DB190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205C2CB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0B2B1B4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0FC152C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69043D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786D8B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B34768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Fragmentai;</w:t>
      </w:r>
    </w:p>
    <w:p w14:paraId="66B45D5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306E420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0E6E0F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0450BA2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2801FE8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F8F2A4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6255FBC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Apdoroja duomenis</w:t>
      </w:r>
    </w:p>
    <w:p w14:paraId="17A9B3D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6464830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fv</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Duomenų failo pavadinimas</w:t>
      </w:r>
      <w:r w:rsidRPr="00B271E6">
        <w:rPr>
          <w:rFonts w:ascii="Courier New" w:hAnsi="Courier New" w:cs="Courier New"/>
          <w:color w:val="808080"/>
          <w:sz w:val="20"/>
          <w:lang w:val="en-GB" w:eastAsia="lt-LT"/>
        </w:rPr>
        <w:t>&lt;/param&gt;</w:t>
      </w:r>
    </w:p>
    <w:p w14:paraId="7F02F05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VisiZodziai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Žodžiai be skyriklių</w:t>
      </w:r>
      <w:r w:rsidRPr="00B271E6">
        <w:rPr>
          <w:rFonts w:ascii="Courier New" w:hAnsi="Courier New" w:cs="Courier New"/>
          <w:color w:val="808080"/>
          <w:sz w:val="20"/>
          <w:lang w:val="en-GB" w:eastAsia="lt-LT"/>
        </w:rPr>
        <w:t>&lt;/param&gt;</w:t>
      </w:r>
    </w:p>
    <w:p w14:paraId="2ECC1DA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skyrikliai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Skyriklių aibė</w:t>
      </w:r>
      <w:r w:rsidRPr="00B271E6">
        <w:rPr>
          <w:rFonts w:ascii="Courier New" w:hAnsi="Courier New" w:cs="Courier New"/>
          <w:color w:val="808080"/>
          <w:sz w:val="20"/>
          <w:lang w:val="en-GB" w:eastAsia="lt-LT"/>
        </w:rPr>
        <w:t>&lt;/param&gt;</w:t>
      </w:r>
    </w:p>
    <w:p w14:paraId="679AE29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Žodžiai su skyrikliais</w:t>
      </w:r>
      <w:r w:rsidRPr="00B271E6">
        <w:rPr>
          <w:rFonts w:ascii="Courier New" w:hAnsi="Courier New" w:cs="Courier New"/>
          <w:color w:val="808080"/>
          <w:sz w:val="20"/>
          <w:lang w:val="en-GB" w:eastAsia="lt-LT"/>
        </w:rPr>
        <w:t>&lt;/param&gt;</w:t>
      </w:r>
    </w:p>
    <w:p w14:paraId="72432989"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        </w:t>
      </w:r>
      <w:r w:rsidRPr="00B271E6">
        <w:rPr>
          <w:rFonts w:ascii="Courier New" w:hAnsi="Courier New" w:cs="Courier New"/>
          <w:color w:val="0000FF"/>
          <w:sz w:val="20"/>
          <w:lang w:val="en-GB" w:eastAsia="lt-LT"/>
        </w:rPr>
        <w:t>void</w:t>
      </w:r>
      <w:r w:rsidRPr="00B271E6">
        <w:rPr>
          <w:rFonts w:ascii="Courier New" w:hAnsi="Courier New" w:cs="Courier New"/>
          <w:color w:val="000000"/>
          <w:sz w:val="20"/>
          <w:lang w:val="en-GB" w:eastAsia="lt-LT"/>
        </w:rPr>
        <w:t xml:space="preserve"> Apdorojimas(</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fv, </w:t>
      </w:r>
      <w:r w:rsidRPr="00B271E6">
        <w:rPr>
          <w:rFonts w:ascii="Courier New" w:hAnsi="Courier New" w:cs="Courier New"/>
          <w:color w:val="0000FF"/>
          <w:sz w:val="20"/>
          <w:lang w:val="en-GB" w:eastAsia="lt-LT"/>
        </w:rPr>
        <w:t>ref</w:t>
      </w:r>
      <w:r w:rsidRPr="00B271E6">
        <w:rPr>
          <w:rFonts w:ascii="Courier New" w:hAnsi="Courier New" w:cs="Courier New"/>
          <w:color w:val="000000"/>
          <w:sz w:val="20"/>
          <w:lang w:val="en-GB" w:eastAsia="lt-LT"/>
        </w:rPr>
        <w:t xml:space="preserve"> ZodziuKonteineris VisiZodziai, </w:t>
      </w:r>
      <w:r w:rsidRPr="00B271E6">
        <w:rPr>
          <w:rFonts w:ascii="Courier New" w:hAnsi="Courier New" w:cs="Courier New"/>
          <w:color w:val="0000FF"/>
          <w:sz w:val="20"/>
          <w:lang w:val="en-GB" w:eastAsia="lt-LT"/>
        </w:rPr>
        <w:t>char</w:t>
      </w:r>
      <w:r w:rsidRPr="00B271E6">
        <w:rPr>
          <w:rFonts w:ascii="Courier New" w:hAnsi="Courier New" w:cs="Courier New"/>
          <w:color w:val="000000"/>
          <w:sz w:val="20"/>
          <w:lang w:val="en-GB" w:eastAsia="lt-LT"/>
        </w:rPr>
        <w:t>[]</w:t>
      </w:r>
    </w:p>
    <w:p w14:paraId="3BF3A0E9" w14:textId="65679707"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skyrikliai, </w:t>
      </w:r>
      <w:r w:rsidR="00B271E6" w:rsidRPr="00B271E6">
        <w:rPr>
          <w:rFonts w:ascii="Courier New" w:hAnsi="Courier New" w:cs="Courier New"/>
          <w:color w:val="0000FF"/>
          <w:sz w:val="20"/>
          <w:lang w:val="en-GB" w:eastAsia="lt-LT"/>
        </w:rPr>
        <w:t>ref</w:t>
      </w:r>
      <w:r w:rsidR="00B271E6" w:rsidRPr="00B271E6">
        <w:rPr>
          <w:rFonts w:ascii="Courier New" w:hAnsi="Courier New" w:cs="Courier New"/>
          <w:color w:val="000000"/>
          <w:sz w:val="20"/>
          <w:lang w:val="en-GB" w:eastAsia="lt-LT"/>
        </w:rPr>
        <w:t xml:space="preserve"> ZodziuKonteineris ZodziaiSuSkyrikliais)</w:t>
      </w:r>
    </w:p>
    <w:p w14:paraId="0C70CD4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E7F22C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eilute = 0;</w:t>
      </w:r>
    </w:p>
    <w:p w14:paraId="4E67442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lines = File.ReadAllLines(fv, Encoding.UTF8);</w:t>
      </w:r>
    </w:p>
    <w:p w14:paraId="6AAD732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foreach</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line </w:t>
      </w:r>
      <w:r w:rsidRPr="00B271E6">
        <w:rPr>
          <w:rFonts w:ascii="Courier New" w:hAnsi="Courier New" w:cs="Courier New"/>
          <w:color w:val="0000FF"/>
          <w:sz w:val="20"/>
          <w:lang w:val="en-GB" w:eastAsia="lt-LT"/>
        </w:rPr>
        <w:t>in</w:t>
      </w:r>
      <w:r w:rsidRPr="00B271E6">
        <w:rPr>
          <w:rFonts w:ascii="Courier New" w:hAnsi="Courier New" w:cs="Courier New"/>
          <w:color w:val="000000"/>
          <w:sz w:val="20"/>
          <w:lang w:val="en-GB" w:eastAsia="lt-LT"/>
        </w:rPr>
        <w:t xml:space="preserve"> lines)</w:t>
      </w:r>
    </w:p>
    <w:p w14:paraId="1B27EF8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61D86C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eilute++;</w:t>
      </w:r>
    </w:p>
    <w:p w14:paraId="15C9687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(line.Length &gt; 0)</w:t>
      </w:r>
    </w:p>
    <w:p w14:paraId="6AB9C96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3614426"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ZodziuApdorojimas(line, skyrikliai, </w:t>
      </w:r>
      <w:r w:rsidRPr="00B271E6">
        <w:rPr>
          <w:rFonts w:ascii="Courier New" w:hAnsi="Courier New" w:cs="Courier New"/>
          <w:color w:val="0000FF"/>
          <w:sz w:val="20"/>
          <w:lang w:val="en-GB" w:eastAsia="lt-LT"/>
        </w:rPr>
        <w:t>ref</w:t>
      </w:r>
      <w:r w:rsidRPr="00B271E6">
        <w:rPr>
          <w:rFonts w:ascii="Courier New" w:hAnsi="Courier New" w:cs="Courier New"/>
          <w:color w:val="000000"/>
          <w:sz w:val="20"/>
          <w:lang w:val="en-GB" w:eastAsia="lt-LT"/>
        </w:rPr>
        <w:t xml:space="preserve"> VisiZodziai, </w:t>
      </w:r>
    </w:p>
    <w:p w14:paraId="7470D114" w14:textId="74B7E258"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B271E6" w:rsidRPr="00B271E6">
        <w:rPr>
          <w:rFonts w:ascii="Courier New" w:hAnsi="Courier New" w:cs="Courier New"/>
          <w:color w:val="0000FF"/>
          <w:sz w:val="20"/>
          <w:lang w:val="en-GB" w:eastAsia="lt-LT"/>
        </w:rPr>
        <w:t>ref</w:t>
      </w:r>
      <w:r w:rsidR="00B271E6" w:rsidRPr="00B271E6">
        <w:rPr>
          <w:rFonts w:ascii="Courier New" w:hAnsi="Courier New" w:cs="Courier New"/>
          <w:color w:val="000000"/>
          <w:sz w:val="20"/>
          <w:lang w:val="en-GB" w:eastAsia="lt-LT"/>
        </w:rPr>
        <w:t xml:space="preserve"> ZodziaiSuSkyrikliais, eilute);</w:t>
      </w:r>
    </w:p>
    <w:p w14:paraId="2711E9D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544EDC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06354E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330EDB7" w14:textId="5F22F291"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AC08E06" w14:textId="281564DB"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p>
    <w:p w14:paraId="760F6FE8" w14:textId="6713E99F"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B271E6" w:rsidRPr="00B271E6">
        <w:rPr>
          <w:rFonts w:ascii="Courier New" w:hAnsi="Courier New" w:cs="Courier New"/>
          <w:color w:val="808080"/>
          <w:sz w:val="20"/>
          <w:lang w:val="en-GB" w:eastAsia="lt-LT"/>
        </w:rPr>
        <w:t>///</w:t>
      </w:r>
      <w:r w:rsidR="00B271E6" w:rsidRPr="00B271E6">
        <w:rPr>
          <w:rFonts w:ascii="Courier New" w:hAnsi="Courier New" w:cs="Courier New"/>
          <w:color w:val="008000"/>
          <w:sz w:val="20"/>
          <w:lang w:val="en-GB" w:eastAsia="lt-LT"/>
        </w:rPr>
        <w:t xml:space="preserve"> </w:t>
      </w:r>
      <w:r w:rsidR="00B271E6" w:rsidRPr="00B271E6">
        <w:rPr>
          <w:rFonts w:ascii="Courier New" w:hAnsi="Courier New" w:cs="Courier New"/>
          <w:color w:val="808080"/>
          <w:sz w:val="20"/>
          <w:lang w:val="en-GB" w:eastAsia="lt-LT"/>
        </w:rPr>
        <w:t>&lt;summary&gt;</w:t>
      </w:r>
    </w:p>
    <w:p w14:paraId="49450BF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Apdoroja žodžius</w:t>
      </w:r>
    </w:p>
    <w:p w14:paraId="78E815B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7A95B5F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line</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Eilutė</w:t>
      </w:r>
      <w:r w:rsidRPr="00B271E6">
        <w:rPr>
          <w:rFonts w:ascii="Courier New" w:hAnsi="Courier New" w:cs="Courier New"/>
          <w:color w:val="808080"/>
          <w:sz w:val="20"/>
          <w:lang w:val="en-GB" w:eastAsia="lt-LT"/>
        </w:rPr>
        <w:t>&lt;/param&gt;</w:t>
      </w:r>
    </w:p>
    <w:p w14:paraId="5C71BBA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skyrikliai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Skyriklių aibė</w:t>
      </w:r>
      <w:r w:rsidRPr="00B271E6">
        <w:rPr>
          <w:rFonts w:ascii="Courier New" w:hAnsi="Courier New" w:cs="Courier New"/>
          <w:color w:val="808080"/>
          <w:sz w:val="20"/>
          <w:lang w:val="en-GB" w:eastAsia="lt-LT"/>
        </w:rPr>
        <w:t>&lt;/param&gt;</w:t>
      </w:r>
    </w:p>
    <w:p w14:paraId="123A206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VisiZodziai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Žodžiai be skyriklių</w:t>
      </w:r>
      <w:r w:rsidRPr="00B271E6">
        <w:rPr>
          <w:rFonts w:ascii="Courier New" w:hAnsi="Courier New" w:cs="Courier New"/>
          <w:color w:val="808080"/>
          <w:sz w:val="20"/>
          <w:lang w:val="en-GB" w:eastAsia="lt-LT"/>
        </w:rPr>
        <w:t>&lt;/param&gt;</w:t>
      </w:r>
    </w:p>
    <w:p w14:paraId="5AF93A7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Žodžiai su skyrikliais</w:t>
      </w:r>
      <w:r w:rsidRPr="00B271E6">
        <w:rPr>
          <w:rFonts w:ascii="Courier New" w:hAnsi="Courier New" w:cs="Courier New"/>
          <w:color w:val="808080"/>
          <w:sz w:val="20"/>
          <w:lang w:val="en-GB" w:eastAsia="lt-LT"/>
        </w:rPr>
        <w:t>&lt;/param&gt;</w:t>
      </w:r>
    </w:p>
    <w:p w14:paraId="2644285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eilute</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Eilutės numeris</w:t>
      </w:r>
      <w:r w:rsidRPr="00B271E6">
        <w:rPr>
          <w:rFonts w:ascii="Courier New" w:hAnsi="Courier New" w:cs="Courier New"/>
          <w:color w:val="808080"/>
          <w:sz w:val="20"/>
          <w:lang w:val="en-GB" w:eastAsia="lt-LT"/>
        </w:rPr>
        <w:t>&lt;/param&gt;</w:t>
      </w:r>
    </w:p>
    <w:p w14:paraId="66521B7F"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void</w:t>
      </w:r>
      <w:r w:rsidRPr="00B271E6">
        <w:rPr>
          <w:rFonts w:ascii="Courier New" w:hAnsi="Courier New" w:cs="Courier New"/>
          <w:color w:val="000000"/>
          <w:sz w:val="20"/>
          <w:lang w:val="en-GB" w:eastAsia="lt-LT"/>
        </w:rPr>
        <w:t xml:space="preserve"> ZodziuApdorojimas(</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line, </w:t>
      </w:r>
      <w:r w:rsidRPr="00B271E6">
        <w:rPr>
          <w:rFonts w:ascii="Courier New" w:hAnsi="Courier New" w:cs="Courier New"/>
          <w:color w:val="0000FF"/>
          <w:sz w:val="20"/>
          <w:lang w:val="en-GB" w:eastAsia="lt-LT"/>
        </w:rPr>
        <w:t>char</w:t>
      </w:r>
      <w:r w:rsidRPr="00B271E6">
        <w:rPr>
          <w:rFonts w:ascii="Courier New" w:hAnsi="Courier New" w:cs="Courier New"/>
          <w:color w:val="000000"/>
          <w:sz w:val="20"/>
          <w:lang w:val="en-GB" w:eastAsia="lt-LT"/>
        </w:rPr>
        <w:t xml:space="preserve">[] skyrikliai, </w:t>
      </w:r>
    </w:p>
    <w:p w14:paraId="7473423F" w14:textId="77777777" w:rsidR="00C8275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FF"/>
          <w:sz w:val="20"/>
          <w:lang w:val="en-GB" w:eastAsia="lt-LT"/>
        </w:rPr>
        <w:t xml:space="preserve">        </w:t>
      </w:r>
      <w:r w:rsidR="00B271E6" w:rsidRPr="00B271E6">
        <w:rPr>
          <w:rFonts w:ascii="Courier New" w:hAnsi="Courier New" w:cs="Courier New"/>
          <w:color w:val="0000FF"/>
          <w:sz w:val="20"/>
          <w:lang w:val="en-GB" w:eastAsia="lt-LT"/>
        </w:rPr>
        <w:t>ref</w:t>
      </w:r>
      <w:r w:rsidR="00B271E6" w:rsidRPr="00B271E6">
        <w:rPr>
          <w:rFonts w:ascii="Courier New" w:hAnsi="Courier New" w:cs="Courier New"/>
          <w:color w:val="000000"/>
          <w:sz w:val="20"/>
          <w:lang w:val="en-GB" w:eastAsia="lt-LT"/>
        </w:rPr>
        <w:t xml:space="preserve"> ZodziuKonteineris VisiZodziai, </w:t>
      </w:r>
      <w:r w:rsidR="00B271E6" w:rsidRPr="00B271E6">
        <w:rPr>
          <w:rFonts w:ascii="Courier New" w:hAnsi="Courier New" w:cs="Courier New"/>
          <w:color w:val="0000FF"/>
          <w:sz w:val="20"/>
          <w:lang w:val="en-GB" w:eastAsia="lt-LT"/>
        </w:rPr>
        <w:t>ref</w:t>
      </w:r>
      <w:r w:rsidR="00B271E6" w:rsidRPr="00B271E6">
        <w:rPr>
          <w:rFonts w:ascii="Courier New" w:hAnsi="Courier New" w:cs="Courier New"/>
          <w:color w:val="000000"/>
          <w:sz w:val="20"/>
          <w:lang w:val="en-GB" w:eastAsia="lt-LT"/>
        </w:rPr>
        <w:t xml:space="preserve"> ZodziuKonteineris</w:t>
      </w:r>
    </w:p>
    <w:p w14:paraId="1FCD68C8" w14:textId="6134186C"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ZodziaiSuSKyrikliais, </w:t>
      </w:r>
      <w:r w:rsidR="00B271E6" w:rsidRPr="00B271E6">
        <w:rPr>
          <w:rFonts w:ascii="Courier New" w:hAnsi="Courier New" w:cs="Courier New"/>
          <w:color w:val="0000FF"/>
          <w:sz w:val="20"/>
          <w:lang w:val="en-GB" w:eastAsia="lt-LT"/>
        </w:rPr>
        <w:t>int</w:t>
      </w:r>
      <w:r w:rsidR="00B271E6" w:rsidRPr="00B271E6">
        <w:rPr>
          <w:rFonts w:ascii="Courier New" w:hAnsi="Courier New" w:cs="Courier New"/>
          <w:color w:val="000000"/>
          <w:sz w:val="20"/>
          <w:lang w:val="en-GB" w:eastAsia="lt-LT"/>
        </w:rPr>
        <w:t xml:space="preserve"> eilute)</w:t>
      </w:r>
    </w:p>
    <w:p w14:paraId="263970D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4AA93B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8732F50"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parts = line.Split(skyrikliai,</w:t>
      </w:r>
    </w:p>
    <w:p w14:paraId="1EF1A262" w14:textId="14E7A658"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StringSplitOptions.RemoveEmptyEntries);</w:t>
      </w:r>
    </w:p>
    <w:p w14:paraId="36EF475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dalys = line.Split(</w:t>
      </w:r>
      <w:r w:rsidRPr="00B271E6">
        <w:rPr>
          <w:rFonts w:ascii="Courier New" w:hAnsi="Courier New" w:cs="Courier New"/>
          <w:color w:val="A31515"/>
          <w:sz w:val="20"/>
          <w:lang w:val="en-GB" w:eastAsia="lt-LT"/>
        </w:rPr>
        <w:t>' '</w:t>
      </w:r>
      <w:r w:rsidRPr="00B271E6">
        <w:rPr>
          <w:rFonts w:ascii="Courier New" w:hAnsi="Courier New" w:cs="Courier New"/>
          <w:color w:val="000000"/>
          <w:sz w:val="20"/>
          <w:lang w:val="en-GB" w:eastAsia="lt-LT"/>
        </w:rPr>
        <w:t>);</w:t>
      </w:r>
    </w:p>
    <w:p w14:paraId="1490C83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foreach</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dalis </w:t>
      </w:r>
      <w:r w:rsidRPr="00B271E6">
        <w:rPr>
          <w:rFonts w:ascii="Courier New" w:hAnsi="Courier New" w:cs="Courier New"/>
          <w:color w:val="0000FF"/>
          <w:sz w:val="20"/>
          <w:lang w:val="en-GB" w:eastAsia="lt-LT"/>
        </w:rPr>
        <w:t>in</w:t>
      </w:r>
      <w:r w:rsidRPr="00B271E6">
        <w:rPr>
          <w:rFonts w:ascii="Courier New" w:hAnsi="Courier New" w:cs="Courier New"/>
          <w:color w:val="000000"/>
          <w:sz w:val="20"/>
          <w:lang w:val="en-GB" w:eastAsia="lt-LT"/>
        </w:rPr>
        <w:t xml:space="preserve"> dalys)</w:t>
      </w:r>
    </w:p>
    <w:p w14:paraId="115DF09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BE3F8C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(dalis.Length &gt; 0)</w:t>
      </w:r>
    </w:p>
    <w:p w14:paraId="53CB799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003FEB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Zodis Zodziukas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Zodis(dalis, 0, eilute);</w:t>
      </w:r>
    </w:p>
    <w:p w14:paraId="744F145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ZodziaiSuSKyrikliais.PridetiZodi(Zodziukas);</w:t>
      </w:r>
    </w:p>
    <w:p w14:paraId="18CCE68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7B4086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0B2547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foreach</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zodis </w:t>
      </w:r>
      <w:r w:rsidRPr="00B271E6">
        <w:rPr>
          <w:rFonts w:ascii="Courier New" w:hAnsi="Courier New" w:cs="Courier New"/>
          <w:color w:val="0000FF"/>
          <w:sz w:val="20"/>
          <w:lang w:val="en-GB" w:eastAsia="lt-LT"/>
        </w:rPr>
        <w:t>in</w:t>
      </w:r>
      <w:r w:rsidRPr="00B271E6">
        <w:rPr>
          <w:rFonts w:ascii="Courier New" w:hAnsi="Courier New" w:cs="Courier New"/>
          <w:color w:val="000000"/>
          <w:sz w:val="20"/>
          <w:lang w:val="en-GB" w:eastAsia="lt-LT"/>
        </w:rPr>
        <w:t xml:space="preserve"> parts)</w:t>
      </w:r>
    </w:p>
    <w:p w14:paraId="745E5FC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78F3298"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(zodis.Length &gt; 1 || zodis.Length == 1</w:t>
      </w:r>
    </w:p>
    <w:p w14:paraId="638CF7E8" w14:textId="3B18B7E5"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&amp;&amp; ArSimbolisYraRaide(zodis))</w:t>
      </w:r>
    </w:p>
    <w:p w14:paraId="320F7C7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7278EE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3A1A59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zodelis = zodis.ToLower();</w:t>
      </w:r>
    </w:p>
    <w:p w14:paraId="4B5B10E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(VisiZodziai.ArYraToksPavadinimas(zodelis))</w:t>
      </w:r>
    </w:p>
    <w:p w14:paraId="7FA4A02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9A1968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 = 0; i &lt; VisiZodziai.Kiekis; i++)</w:t>
      </w:r>
    </w:p>
    <w:p w14:paraId="7719355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D1FA16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(VisiZodziai.PaimtiZodi(i).Pavadinimas == zodelis)</w:t>
      </w:r>
    </w:p>
    <w:p w14:paraId="617F7D6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2FBA15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VisiZodziai.PaimtiZodi(i).Pasikartojimai++;</w:t>
      </w:r>
    </w:p>
    <w:p w14:paraId="3A69E2F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break</w:t>
      </w:r>
      <w:r w:rsidRPr="00B271E6">
        <w:rPr>
          <w:rFonts w:ascii="Courier New" w:hAnsi="Courier New" w:cs="Courier New"/>
          <w:color w:val="000000"/>
          <w:sz w:val="20"/>
          <w:lang w:val="en-GB" w:eastAsia="lt-LT"/>
        </w:rPr>
        <w:t>;</w:t>
      </w:r>
    </w:p>
    <w:p w14:paraId="0B3525E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0FADDC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31B58F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B2FBEC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01B614F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14DFA5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Zodis Zodziukas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Zodis(zodelis, 0, eilute);</w:t>
      </w:r>
    </w:p>
    <w:p w14:paraId="678A2D4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VisiZodziai.PridetiZodi(Zodziukas);</w:t>
      </w:r>
    </w:p>
    <w:p w14:paraId="3AF7104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3390CD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EAEC77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227B40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832D53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12AD3A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305DC3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52DE3F8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Sudeda ilgiausius žodžius, kurių nėra antrame faile, į konteinerį</w:t>
      </w:r>
    </w:p>
    <w:p w14:paraId="333859E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26553DC6"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PirmosKnygosZodziai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Pirmo failo žodžiai be</w:t>
      </w:r>
    </w:p>
    <w:p w14:paraId="13DD419E" w14:textId="1C511EFC"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 xml:space="preserve"> skyriklių</w:t>
      </w:r>
      <w:r w:rsidR="00B271E6" w:rsidRPr="00B271E6">
        <w:rPr>
          <w:rFonts w:ascii="Courier New" w:hAnsi="Courier New" w:cs="Courier New"/>
          <w:color w:val="808080"/>
          <w:sz w:val="20"/>
          <w:lang w:val="en-GB" w:eastAsia="lt-LT"/>
        </w:rPr>
        <w:t>&lt;/param&gt;</w:t>
      </w:r>
    </w:p>
    <w:p w14:paraId="7B4DDC10"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AntrosKnygosZodziai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Antro failo žodžiai be</w:t>
      </w:r>
    </w:p>
    <w:p w14:paraId="2A2B104F" w14:textId="4F3F6626"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 xml:space="preserve"> skyriklių</w:t>
      </w:r>
      <w:r w:rsidR="00B271E6" w:rsidRPr="00B271E6">
        <w:rPr>
          <w:rFonts w:ascii="Courier New" w:hAnsi="Courier New" w:cs="Courier New"/>
          <w:color w:val="808080"/>
          <w:sz w:val="20"/>
          <w:lang w:val="en-GB" w:eastAsia="lt-LT"/>
        </w:rPr>
        <w:t>&lt;/param&gt;</w:t>
      </w:r>
    </w:p>
    <w:p w14:paraId="511D6C3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Ilgiausių žodžių konteinerį</w:t>
      </w:r>
      <w:r w:rsidRPr="00B271E6">
        <w:rPr>
          <w:rFonts w:ascii="Courier New" w:hAnsi="Courier New" w:cs="Courier New"/>
          <w:color w:val="808080"/>
          <w:sz w:val="20"/>
          <w:lang w:val="en-GB" w:eastAsia="lt-LT"/>
        </w:rPr>
        <w:t>&lt;/returns&gt;</w:t>
      </w:r>
    </w:p>
    <w:p w14:paraId="50E43445"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ZodziuKonteineris IlgiausiZodziai(ZodziuKonteineris PirmosKnygosZodziai,</w:t>
      </w:r>
    </w:p>
    <w:p w14:paraId="70CE02D9" w14:textId="46A31594"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ZodziuKonteineris AntrosKnygosZodziai)</w:t>
      </w:r>
    </w:p>
    <w:p w14:paraId="2A5042D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26868FD" w14:textId="77777777" w:rsidR="00C82756" w:rsidRDefault="00B271E6" w:rsidP="00B271E6">
      <w:pPr>
        <w:autoSpaceDE w:val="0"/>
        <w:autoSpaceDN w:val="0"/>
        <w:adjustRightInd w:val="0"/>
        <w:ind w:firstLine="0"/>
        <w:jc w:val="left"/>
        <w:rPr>
          <w:rFonts w:ascii="Courier New" w:hAnsi="Courier New" w:cs="Courier New"/>
          <w:color w:val="0000FF"/>
          <w:sz w:val="20"/>
          <w:lang w:val="en-GB" w:eastAsia="lt-LT"/>
        </w:rPr>
      </w:pPr>
      <w:r w:rsidRPr="00B271E6">
        <w:rPr>
          <w:rFonts w:ascii="Courier New" w:hAnsi="Courier New" w:cs="Courier New"/>
          <w:color w:val="000000"/>
          <w:sz w:val="20"/>
          <w:lang w:val="en-GB" w:eastAsia="lt-LT"/>
        </w:rPr>
        <w:t xml:space="preserve">            ZodziuKonteineris Ilgiausi = </w:t>
      </w:r>
      <w:r w:rsidRPr="00B271E6">
        <w:rPr>
          <w:rFonts w:ascii="Courier New" w:hAnsi="Courier New" w:cs="Courier New"/>
          <w:color w:val="0000FF"/>
          <w:sz w:val="20"/>
          <w:lang w:val="en-GB" w:eastAsia="lt-LT"/>
        </w:rPr>
        <w:t>new</w:t>
      </w:r>
    </w:p>
    <w:p w14:paraId="6421A77E" w14:textId="7D954C70"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ZodziuKonteineris(IlgiausiuZodziuDydis);</w:t>
      </w:r>
    </w:p>
    <w:p w14:paraId="7A23881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bool</w:t>
      </w:r>
      <w:r w:rsidRPr="00B271E6">
        <w:rPr>
          <w:rFonts w:ascii="Courier New" w:hAnsi="Courier New" w:cs="Courier New"/>
          <w:color w:val="000000"/>
          <w:sz w:val="20"/>
          <w:lang w:val="en-GB" w:eastAsia="lt-LT"/>
        </w:rPr>
        <w:t xml:space="preserve"> found = </w:t>
      </w:r>
      <w:r w:rsidRPr="00B271E6">
        <w:rPr>
          <w:rFonts w:ascii="Courier New" w:hAnsi="Courier New" w:cs="Courier New"/>
          <w:color w:val="0000FF"/>
          <w:sz w:val="20"/>
          <w:lang w:val="en-GB" w:eastAsia="lt-LT"/>
        </w:rPr>
        <w:t>false</w:t>
      </w:r>
      <w:r w:rsidRPr="00B271E6">
        <w:rPr>
          <w:rFonts w:ascii="Courier New" w:hAnsi="Courier New" w:cs="Courier New"/>
          <w:color w:val="000000"/>
          <w:sz w:val="20"/>
          <w:lang w:val="en-GB" w:eastAsia="lt-LT"/>
        </w:rPr>
        <w:t>;</w:t>
      </w:r>
    </w:p>
    <w:p w14:paraId="40294CE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 = 0; i &lt; PirmosKnygosZodziai.Kiekis; i++)</w:t>
      </w:r>
    </w:p>
    <w:p w14:paraId="0B77EC5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7D752A4"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(PirmosKnygosZodziai</w:t>
      </w:r>
    </w:p>
    <w:p w14:paraId="3D9E6427" w14:textId="77777777" w:rsidR="00C8275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.PaimtiZodi(i).Pavadinimas.Length ==</w:t>
      </w:r>
    </w:p>
    <w:p w14:paraId="12B2CF2D" w14:textId="2967982C"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IlgiausioZodzioRaidziuSkaicius(PirmosKnygosZodziai))</w:t>
      </w:r>
    </w:p>
    <w:p w14:paraId="70C2B7B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90E63B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B96587F"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(AntrosKnygosZodziai.ArYraToksPavadinimas</w:t>
      </w:r>
    </w:p>
    <w:p w14:paraId="3814FA24" w14:textId="62389184"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(PirmosKnygosZodziai.PaimtiZodi(i).Pavadinimas))</w:t>
      </w:r>
    </w:p>
    <w:p w14:paraId="17CCFEA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E51789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found = </w:t>
      </w:r>
      <w:r w:rsidRPr="00B271E6">
        <w:rPr>
          <w:rFonts w:ascii="Courier New" w:hAnsi="Courier New" w:cs="Courier New"/>
          <w:color w:val="0000FF"/>
          <w:sz w:val="20"/>
          <w:lang w:val="en-GB" w:eastAsia="lt-LT"/>
        </w:rPr>
        <w:t>true</w:t>
      </w:r>
      <w:r w:rsidRPr="00B271E6">
        <w:rPr>
          <w:rFonts w:ascii="Courier New" w:hAnsi="Courier New" w:cs="Courier New"/>
          <w:color w:val="000000"/>
          <w:sz w:val="20"/>
          <w:lang w:val="en-GB" w:eastAsia="lt-LT"/>
        </w:rPr>
        <w:t>;</w:t>
      </w:r>
    </w:p>
    <w:p w14:paraId="068C671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35AB6B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(found == </w:t>
      </w:r>
      <w:r w:rsidRPr="00B271E6">
        <w:rPr>
          <w:rFonts w:ascii="Courier New" w:hAnsi="Courier New" w:cs="Courier New"/>
          <w:color w:val="0000FF"/>
          <w:sz w:val="20"/>
          <w:lang w:val="en-GB" w:eastAsia="lt-LT"/>
        </w:rPr>
        <w:t>false</w:t>
      </w:r>
      <w:r w:rsidRPr="00B271E6">
        <w:rPr>
          <w:rFonts w:ascii="Courier New" w:hAnsi="Courier New" w:cs="Courier New"/>
          <w:color w:val="000000"/>
          <w:sz w:val="20"/>
          <w:lang w:val="en-GB" w:eastAsia="lt-LT"/>
        </w:rPr>
        <w:t xml:space="preserve"> &amp;&amp; Ilgiausi.Kiekis != 10)</w:t>
      </w:r>
    </w:p>
    <w:p w14:paraId="5A20658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7E36D6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Ilgiausi.PridetiZodi(PirmosKnygosZodziai.PaimtiZodi(i));</w:t>
      </w:r>
    </w:p>
    <w:p w14:paraId="5AE8798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238A447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A70A98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found = </w:t>
      </w:r>
      <w:r w:rsidRPr="00B271E6">
        <w:rPr>
          <w:rFonts w:ascii="Courier New" w:hAnsi="Courier New" w:cs="Courier New"/>
          <w:color w:val="0000FF"/>
          <w:sz w:val="20"/>
          <w:lang w:val="en-GB" w:eastAsia="lt-LT"/>
        </w:rPr>
        <w:t>false</w:t>
      </w:r>
      <w:r w:rsidRPr="00B271E6">
        <w:rPr>
          <w:rFonts w:ascii="Courier New" w:hAnsi="Courier New" w:cs="Courier New"/>
          <w:color w:val="000000"/>
          <w:sz w:val="20"/>
          <w:lang w:val="en-GB" w:eastAsia="lt-LT"/>
        </w:rPr>
        <w:t>;</w:t>
      </w:r>
    </w:p>
    <w:p w14:paraId="1F253B6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26576B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98884E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55F68C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Ilgiausi;</w:t>
      </w:r>
    </w:p>
    <w:p w14:paraId="7842C85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50BD69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5F3A29B8"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IlgiausioZodzioRaidziuSkaicius(ZodziuKonteineris</w:t>
      </w:r>
    </w:p>
    <w:p w14:paraId="22335E5B" w14:textId="0494ECEF"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VisiPirmosKnygosZodziai)</w:t>
      </w:r>
    </w:p>
    <w:p w14:paraId="27B78F3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7FD253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ilgis = 0;</w:t>
      </w:r>
    </w:p>
    <w:p w14:paraId="558A783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 = 0; i &lt; VisiPirmosKnygosZodziai.Kiekis; i++)</w:t>
      </w:r>
    </w:p>
    <w:p w14:paraId="3C32B4C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E12204D"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(VisiPirmosKnygosZodziai.PaimtiZodi(i).Pavadinimas.Length &gt;= </w:t>
      </w:r>
    </w:p>
    <w:p w14:paraId="004D946E" w14:textId="5914FD26"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ilgis)</w:t>
      </w:r>
    </w:p>
    <w:p w14:paraId="3B43EF8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EADDC10"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ilgis =</w:t>
      </w:r>
    </w:p>
    <w:p w14:paraId="38496816" w14:textId="4313B91E"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w:t>
      </w: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VisiPirmosKnygosZodziai.PaimtiZodi(i).Pavadinimas.Length;</w:t>
      </w:r>
    </w:p>
    <w:p w14:paraId="732AEBE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0A8196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BE3C8F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ilgis;</w:t>
      </w:r>
    </w:p>
    <w:p w14:paraId="4CA1237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5CDB4CF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425C3A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17CECE0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430AAF2E"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Patikrina ar duoto string elemento pirma raidė yra raidė. Naudojama,</w:t>
      </w:r>
    </w:p>
    <w:p w14:paraId="73C2DAE0" w14:textId="5E39D063"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 xml:space="preserve"> kai string sudarytas iš vieno simbolio</w:t>
      </w:r>
    </w:p>
    <w:p w14:paraId="1553B8A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47DF296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simb</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String elementas</w:t>
      </w:r>
      <w:r w:rsidRPr="00B271E6">
        <w:rPr>
          <w:rFonts w:ascii="Courier New" w:hAnsi="Courier New" w:cs="Courier New"/>
          <w:color w:val="808080"/>
          <w:sz w:val="20"/>
          <w:lang w:val="en-GB" w:eastAsia="lt-LT"/>
        </w:rPr>
        <w:t>&lt;/param&gt;</w:t>
      </w:r>
    </w:p>
    <w:p w14:paraId="5743DBE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&lt;returns&gt;</w:t>
      </w:r>
      <w:r w:rsidRPr="00B271E6">
        <w:rPr>
          <w:rFonts w:ascii="Courier New" w:hAnsi="Courier New" w:cs="Courier New"/>
          <w:color w:val="008000"/>
          <w:sz w:val="20"/>
          <w:lang w:val="en-GB" w:eastAsia="lt-LT"/>
        </w:rPr>
        <w:t>Ar pirmoji radiė yra raidė</w:t>
      </w:r>
      <w:r w:rsidRPr="00B271E6">
        <w:rPr>
          <w:rFonts w:ascii="Courier New" w:hAnsi="Courier New" w:cs="Courier New"/>
          <w:color w:val="808080"/>
          <w:sz w:val="20"/>
          <w:lang w:val="en-GB" w:eastAsia="lt-LT"/>
        </w:rPr>
        <w:t>&lt;/returns&gt;</w:t>
      </w:r>
    </w:p>
    <w:p w14:paraId="615859C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bool</w:t>
      </w:r>
      <w:r w:rsidRPr="00B271E6">
        <w:rPr>
          <w:rFonts w:ascii="Courier New" w:hAnsi="Courier New" w:cs="Courier New"/>
          <w:color w:val="000000"/>
          <w:sz w:val="20"/>
          <w:lang w:val="en-GB" w:eastAsia="lt-LT"/>
        </w:rPr>
        <w:t xml:space="preserve"> ArSimbolisYraRaide(</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simb)</w:t>
      </w:r>
    </w:p>
    <w:p w14:paraId="157902D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E6F640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char</w:t>
      </w:r>
      <w:r w:rsidRPr="00B271E6">
        <w:rPr>
          <w:rFonts w:ascii="Courier New" w:hAnsi="Courier New" w:cs="Courier New"/>
          <w:color w:val="000000"/>
          <w:sz w:val="20"/>
          <w:lang w:val="en-GB" w:eastAsia="lt-LT"/>
        </w:rPr>
        <w:t>.IsLetter(simb[0]))</w:t>
      </w:r>
    </w:p>
    <w:p w14:paraId="725E0E0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D4E05E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true</w:t>
      </w:r>
      <w:r w:rsidRPr="00B271E6">
        <w:rPr>
          <w:rFonts w:ascii="Courier New" w:hAnsi="Courier New" w:cs="Courier New"/>
          <w:color w:val="000000"/>
          <w:sz w:val="20"/>
          <w:lang w:val="en-GB" w:eastAsia="lt-LT"/>
        </w:rPr>
        <w:t>;</w:t>
      </w:r>
    </w:p>
    <w:p w14:paraId="5546430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385DC3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return</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false</w:t>
      </w:r>
      <w:r w:rsidRPr="00B271E6">
        <w:rPr>
          <w:rFonts w:ascii="Courier New" w:hAnsi="Courier New" w:cs="Courier New"/>
          <w:color w:val="000000"/>
          <w:sz w:val="20"/>
          <w:lang w:val="en-GB" w:eastAsia="lt-LT"/>
        </w:rPr>
        <w:t>;</w:t>
      </w:r>
    </w:p>
    <w:p w14:paraId="415D720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8EB9CA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1E4A78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7BFBB41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Atspausdina ilgiausius žodžius faile</w:t>
      </w:r>
    </w:p>
    <w:p w14:paraId="0239C71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7D971E8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IlgiausiZodziai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Ilgiausių žodžių konteineris</w:t>
      </w:r>
      <w:r w:rsidRPr="00B271E6">
        <w:rPr>
          <w:rFonts w:ascii="Courier New" w:hAnsi="Courier New" w:cs="Courier New"/>
          <w:color w:val="808080"/>
          <w:sz w:val="20"/>
          <w:lang w:val="en-GB" w:eastAsia="lt-LT"/>
        </w:rPr>
        <w:t>&lt;/param&gt;</w:t>
      </w:r>
    </w:p>
    <w:p w14:paraId="297C3B0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fv</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Failas, į kurį rašys</w:t>
      </w:r>
      <w:r w:rsidRPr="00B271E6">
        <w:rPr>
          <w:rFonts w:ascii="Courier New" w:hAnsi="Courier New" w:cs="Courier New"/>
          <w:color w:val="808080"/>
          <w:sz w:val="20"/>
          <w:lang w:val="en-GB" w:eastAsia="lt-LT"/>
        </w:rPr>
        <w:t>&lt;/param&gt;</w:t>
      </w:r>
    </w:p>
    <w:p w14:paraId="6EF11C6A"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PirmosKnygosZodziai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Pirmo failo žodžiai be</w:t>
      </w:r>
    </w:p>
    <w:p w14:paraId="1DF2503F" w14:textId="001F5DC4"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 xml:space="preserve"> skyriklių</w:t>
      </w:r>
      <w:r w:rsidR="00B271E6" w:rsidRPr="00B271E6">
        <w:rPr>
          <w:rFonts w:ascii="Courier New" w:hAnsi="Courier New" w:cs="Courier New"/>
          <w:color w:val="808080"/>
          <w:sz w:val="20"/>
          <w:lang w:val="en-GB" w:eastAsia="lt-LT"/>
        </w:rPr>
        <w:t>&lt;/param&gt;</w:t>
      </w:r>
    </w:p>
    <w:p w14:paraId="597BC9DE"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void</w:t>
      </w:r>
      <w:r w:rsidRPr="00B271E6">
        <w:rPr>
          <w:rFonts w:ascii="Courier New" w:hAnsi="Courier New" w:cs="Courier New"/>
          <w:color w:val="000000"/>
          <w:sz w:val="20"/>
          <w:lang w:val="en-GB" w:eastAsia="lt-LT"/>
        </w:rPr>
        <w:t xml:space="preserve"> IlgiausiuZodziuSpausdinimasFaile(ZodziuKonteineris IlgiausiZodziai,</w:t>
      </w:r>
    </w:p>
    <w:p w14:paraId="73FD314A" w14:textId="33BCFF90"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w:t>
      </w:r>
      <w:r w:rsidR="00B271E6" w:rsidRPr="00B271E6">
        <w:rPr>
          <w:rFonts w:ascii="Courier New" w:hAnsi="Courier New" w:cs="Courier New"/>
          <w:color w:val="0000FF"/>
          <w:sz w:val="20"/>
          <w:lang w:val="en-GB" w:eastAsia="lt-LT"/>
        </w:rPr>
        <w:t>string</w:t>
      </w:r>
      <w:r w:rsidR="00B271E6" w:rsidRPr="00B271E6">
        <w:rPr>
          <w:rFonts w:ascii="Courier New" w:hAnsi="Courier New" w:cs="Courier New"/>
          <w:color w:val="000000"/>
          <w:sz w:val="20"/>
          <w:lang w:val="en-GB" w:eastAsia="lt-LT"/>
        </w:rPr>
        <w:t xml:space="preserve"> fv, ZodziuKonteineris PirmosKnygosZodziai)</w:t>
      </w:r>
    </w:p>
    <w:p w14:paraId="5358CAC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94B30F6"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(StreamWriter writer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StreamWriter(fv, </w:t>
      </w:r>
      <w:r w:rsidRPr="00B271E6">
        <w:rPr>
          <w:rFonts w:ascii="Courier New" w:hAnsi="Courier New" w:cs="Courier New"/>
          <w:color w:val="0000FF"/>
          <w:sz w:val="20"/>
          <w:lang w:val="en-GB" w:eastAsia="lt-LT"/>
        </w:rPr>
        <w:t>true</w:t>
      </w:r>
      <w:r w:rsidRPr="00B271E6">
        <w:rPr>
          <w:rFonts w:ascii="Courier New" w:hAnsi="Courier New" w:cs="Courier New"/>
          <w:color w:val="000000"/>
          <w:sz w:val="20"/>
          <w:lang w:val="en-GB" w:eastAsia="lt-LT"/>
        </w:rPr>
        <w:t>,</w:t>
      </w:r>
    </w:p>
    <w:p w14:paraId="10675D74" w14:textId="5A36BCDF"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Encoding.UTF8))</w:t>
      </w:r>
    </w:p>
    <w:p w14:paraId="6878F0F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2C1656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(IlgiausiZodziai.Kiekis == 0)</w:t>
      </w:r>
    </w:p>
    <w:p w14:paraId="505B542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AF68B93" w14:textId="77777777" w:rsidR="00C82756" w:rsidRDefault="00B271E6" w:rsidP="00B271E6">
      <w:pPr>
        <w:autoSpaceDE w:val="0"/>
        <w:autoSpaceDN w:val="0"/>
        <w:adjustRightInd w:val="0"/>
        <w:ind w:firstLine="0"/>
        <w:jc w:val="left"/>
        <w:rPr>
          <w:rFonts w:ascii="Courier New" w:hAnsi="Courier New" w:cs="Courier New"/>
          <w:color w:val="A31515"/>
          <w:sz w:val="20"/>
          <w:lang w:val="en-GB" w:eastAsia="lt-LT"/>
        </w:rPr>
      </w:pPr>
      <w:r w:rsidRPr="00B271E6">
        <w:rPr>
          <w:rFonts w:ascii="Courier New" w:hAnsi="Courier New" w:cs="Courier New"/>
          <w:color w:val="000000"/>
          <w:sz w:val="20"/>
          <w:lang w:val="en-GB" w:eastAsia="lt-LT"/>
        </w:rPr>
        <w:t xml:space="preserve">                    writer.WriteLine(</w:t>
      </w:r>
      <w:r w:rsidRPr="00B271E6">
        <w:rPr>
          <w:rFonts w:ascii="Courier New" w:hAnsi="Courier New" w:cs="Courier New"/>
          <w:color w:val="A31515"/>
          <w:sz w:val="20"/>
          <w:lang w:val="en-GB" w:eastAsia="lt-LT"/>
        </w:rPr>
        <w:t xml:space="preserve">"Duomenų failai tušti arba </w:t>
      </w:r>
    </w:p>
    <w:p w14:paraId="5AB7C65D" w14:textId="12B11201"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B271E6" w:rsidRPr="00B271E6">
        <w:rPr>
          <w:rFonts w:ascii="Courier New" w:hAnsi="Courier New" w:cs="Courier New"/>
          <w:color w:val="A31515"/>
          <w:sz w:val="20"/>
          <w:lang w:val="en-GB" w:eastAsia="lt-LT"/>
        </w:rPr>
        <w:t>antrame tekste yra visi pirmo failo ilgiausi žodžiai"</w:t>
      </w:r>
      <w:r w:rsidR="00B271E6" w:rsidRPr="00B271E6">
        <w:rPr>
          <w:rFonts w:ascii="Courier New" w:hAnsi="Courier New" w:cs="Courier New"/>
          <w:color w:val="000000"/>
          <w:sz w:val="20"/>
          <w:lang w:val="en-GB" w:eastAsia="lt-LT"/>
        </w:rPr>
        <w:t>);</w:t>
      </w:r>
    </w:p>
    <w:p w14:paraId="5741D41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37295A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2DE407F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DD4AFF7"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writer.WriteLine(</w:t>
      </w:r>
      <w:r w:rsidRPr="00B271E6">
        <w:rPr>
          <w:rFonts w:ascii="Courier New" w:hAnsi="Courier New" w:cs="Courier New"/>
          <w:color w:val="A31515"/>
          <w:sz w:val="20"/>
          <w:lang w:val="en-GB" w:eastAsia="lt-LT"/>
        </w:rPr>
        <w:t>"Ilgiausi ({0} raidžių) žodžiai:"</w:t>
      </w:r>
      <w:r w:rsidRPr="00B271E6">
        <w:rPr>
          <w:rFonts w:ascii="Courier New" w:hAnsi="Courier New" w:cs="Courier New"/>
          <w:color w:val="000000"/>
          <w:sz w:val="20"/>
          <w:lang w:val="en-GB" w:eastAsia="lt-LT"/>
        </w:rPr>
        <w:t>,</w:t>
      </w:r>
    </w:p>
    <w:p w14:paraId="2011DEC7" w14:textId="2FEA7141"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IlgiausioZodzioRaidziuSkaicius(PirmosKnygosZodziai));</w:t>
      </w:r>
    </w:p>
    <w:p w14:paraId="689C488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 = 0; i &lt; IlgiausiZodziai.Kiekis; i++)</w:t>
      </w:r>
    </w:p>
    <w:p w14:paraId="4E97C49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F5D319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writer.WriteLine(IlgiausiZodziai.PaimtiZodi(i));</w:t>
      </w:r>
    </w:p>
    <w:p w14:paraId="25434C5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1D35B3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45F827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7CAF5E1" w14:textId="2744F20A"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B0635B0" w14:textId="5846626C" w:rsidR="00B271E6" w:rsidRPr="00B271E6" w:rsidRDefault="00B271E6" w:rsidP="00B271E6">
      <w:pPr>
        <w:autoSpaceDE w:val="0"/>
        <w:autoSpaceDN w:val="0"/>
        <w:adjustRightInd w:val="0"/>
        <w:ind w:firstLine="0"/>
        <w:jc w:val="left"/>
        <w:rPr>
          <w:rFonts w:ascii="Courier New" w:hAnsi="Courier New" w:cs="Courier New"/>
          <w:b/>
          <w:color w:val="000000"/>
          <w:sz w:val="20"/>
          <w:lang w:val="en-GB" w:eastAsia="lt-LT"/>
        </w:rPr>
      </w:pPr>
    </w:p>
    <w:p w14:paraId="6406F2CF" w14:textId="19E7BB3B"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808080"/>
          <w:sz w:val="20"/>
          <w:lang w:val="en-GB" w:eastAsia="lt-LT"/>
        </w:rPr>
        <w:t xml:space="preserve">        </w:t>
      </w:r>
      <w:r w:rsidR="00B271E6" w:rsidRPr="00B271E6">
        <w:rPr>
          <w:rFonts w:ascii="Courier New" w:hAnsi="Courier New" w:cs="Courier New"/>
          <w:color w:val="808080"/>
          <w:sz w:val="20"/>
          <w:lang w:val="en-GB" w:eastAsia="lt-LT"/>
        </w:rPr>
        <w:t>///</w:t>
      </w:r>
      <w:r w:rsidR="00B271E6" w:rsidRPr="00B271E6">
        <w:rPr>
          <w:rFonts w:ascii="Courier New" w:hAnsi="Courier New" w:cs="Courier New"/>
          <w:color w:val="008000"/>
          <w:sz w:val="20"/>
          <w:lang w:val="en-GB" w:eastAsia="lt-LT"/>
        </w:rPr>
        <w:t xml:space="preserve"> </w:t>
      </w:r>
      <w:r w:rsidR="00B271E6" w:rsidRPr="00B271E6">
        <w:rPr>
          <w:rFonts w:ascii="Courier New" w:hAnsi="Courier New" w:cs="Courier New"/>
          <w:color w:val="808080"/>
          <w:sz w:val="20"/>
          <w:lang w:val="en-GB" w:eastAsia="lt-LT"/>
        </w:rPr>
        <w:t>&lt;summary&gt;</w:t>
      </w:r>
    </w:p>
    <w:p w14:paraId="799DCCE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Spasudina ilgiausius fragmentus faile</w:t>
      </w:r>
    </w:p>
    <w:p w14:paraId="35CBCF9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1496DBCB" w14:textId="537144BA"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IlgiausiFragmentai</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 xml:space="preserve">Ilgiausių </w:t>
      </w:r>
      <w:r w:rsidR="00C82756">
        <w:rPr>
          <w:rFonts w:ascii="Courier New" w:hAnsi="Courier New" w:cs="Courier New"/>
          <w:color w:val="008000"/>
          <w:sz w:val="20"/>
          <w:lang w:val="en-GB" w:eastAsia="lt-LT"/>
        </w:rPr>
        <w:t>fragment</w:t>
      </w:r>
    </w:p>
    <w:p w14:paraId="66E74A30" w14:textId="04310D37"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 xml:space="preserve"> konteineris</w:t>
      </w:r>
      <w:r w:rsidR="00B271E6" w:rsidRPr="00B271E6">
        <w:rPr>
          <w:rFonts w:ascii="Courier New" w:hAnsi="Courier New" w:cs="Courier New"/>
          <w:color w:val="808080"/>
          <w:sz w:val="20"/>
          <w:lang w:val="en-GB" w:eastAsia="lt-LT"/>
        </w:rPr>
        <w:t>&lt;/param&gt;</w:t>
      </w:r>
    </w:p>
    <w:p w14:paraId="5216031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fv</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Failas, į kurį rašys</w:t>
      </w:r>
      <w:r w:rsidRPr="00B271E6">
        <w:rPr>
          <w:rFonts w:ascii="Courier New" w:hAnsi="Courier New" w:cs="Courier New"/>
          <w:color w:val="808080"/>
          <w:sz w:val="20"/>
          <w:lang w:val="en-GB" w:eastAsia="lt-LT"/>
        </w:rPr>
        <w:t>&lt;/param&gt;</w:t>
      </w:r>
    </w:p>
    <w:p w14:paraId="3FE44FF7"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ZodziaiSuSkyrikliaisPirmas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Pirmo failo žodžiai su</w:t>
      </w:r>
    </w:p>
    <w:p w14:paraId="318108D5" w14:textId="12B87BC7"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 xml:space="preserve"> skyrikliais</w:t>
      </w:r>
      <w:r w:rsidR="00B271E6" w:rsidRPr="00B271E6">
        <w:rPr>
          <w:rFonts w:ascii="Courier New" w:hAnsi="Courier New" w:cs="Courier New"/>
          <w:color w:val="808080"/>
          <w:sz w:val="20"/>
          <w:lang w:val="en-GB" w:eastAsia="lt-LT"/>
        </w:rPr>
        <w:t>&lt;/param&gt;</w:t>
      </w:r>
    </w:p>
    <w:p w14:paraId="777D5325"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ZodziaiSuSkyrikliaisAntras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 xml:space="preserve">Antro failo žodžiai su </w:t>
      </w:r>
    </w:p>
    <w:p w14:paraId="3E3CA2CE" w14:textId="6BBD6B56"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skyrikliais</w:t>
      </w:r>
      <w:r w:rsidR="00B271E6" w:rsidRPr="00B271E6">
        <w:rPr>
          <w:rFonts w:ascii="Courier New" w:hAnsi="Courier New" w:cs="Courier New"/>
          <w:color w:val="808080"/>
          <w:sz w:val="20"/>
          <w:lang w:val="en-GB" w:eastAsia="lt-LT"/>
        </w:rPr>
        <w:t>&lt;/param&gt;</w:t>
      </w:r>
    </w:p>
    <w:p w14:paraId="0FAA6445"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void</w:t>
      </w:r>
      <w:r w:rsidRPr="00B271E6">
        <w:rPr>
          <w:rFonts w:ascii="Courier New" w:hAnsi="Courier New" w:cs="Courier New"/>
          <w:color w:val="000000"/>
          <w:sz w:val="20"/>
          <w:lang w:val="en-GB" w:eastAsia="lt-LT"/>
        </w:rPr>
        <w:t xml:space="preserve"> IlgiausiuFragmentuSpausdinimasFaile(FragmentuKonteineris</w:t>
      </w:r>
    </w:p>
    <w:p w14:paraId="45248D4B" w14:textId="77777777" w:rsidR="00C8275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IlgiausiFragmentai, </w:t>
      </w:r>
      <w:r w:rsidR="00B271E6" w:rsidRPr="00B271E6">
        <w:rPr>
          <w:rFonts w:ascii="Courier New" w:hAnsi="Courier New" w:cs="Courier New"/>
          <w:color w:val="0000FF"/>
          <w:sz w:val="20"/>
          <w:lang w:val="en-GB" w:eastAsia="lt-LT"/>
        </w:rPr>
        <w:t>string</w:t>
      </w:r>
      <w:r w:rsidR="00B271E6" w:rsidRPr="00B271E6">
        <w:rPr>
          <w:rFonts w:ascii="Courier New" w:hAnsi="Courier New" w:cs="Courier New"/>
          <w:color w:val="000000"/>
          <w:sz w:val="20"/>
          <w:lang w:val="en-GB" w:eastAsia="lt-LT"/>
        </w:rPr>
        <w:t xml:space="preserve"> fv, ZodziuKonteineris</w:t>
      </w:r>
    </w:p>
    <w:p w14:paraId="373E80FE" w14:textId="7C977F65"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ZodziaiSuSkyrikliaisPirmas, ZodziuKonteineris ZodziaiSuSkyrikliaisAntras)</w:t>
      </w:r>
    </w:p>
    <w:p w14:paraId="73E7670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CFE4164"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(StreamWriter writer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StreamWriter(fv, </w:t>
      </w:r>
      <w:r w:rsidRPr="00B271E6">
        <w:rPr>
          <w:rFonts w:ascii="Courier New" w:hAnsi="Courier New" w:cs="Courier New"/>
          <w:color w:val="0000FF"/>
          <w:sz w:val="20"/>
          <w:lang w:val="en-GB" w:eastAsia="lt-LT"/>
        </w:rPr>
        <w:t>true</w:t>
      </w:r>
      <w:r w:rsidRPr="00B271E6">
        <w:rPr>
          <w:rFonts w:ascii="Courier New" w:hAnsi="Courier New" w:cs="Courier New"/>
          <w:color w:val="000000"/>
          <w:sz w:val="20"/>
          <w:lang w:val="en-GB" w:eastAsia="lt-LT"/>
        </w:rPr>
        <w:t>,</w:t>
      </w:r>
    </w:p>
    <w:p w14:paraId="0F68D183" w14:textId="2F11974C"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Encoding.UTF8))</w:t>
      </w:r>
    </w:p>
    <w:p w14:paraId="433A513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F49FDB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(IlgiausiFragmentai.Count == 0)</w:t>
      </w:r>
    </w:p>
    <w:p w14:paraId="4497872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248535D" w14:textId="77777777" w:rsidR="00C82756" w:rsidRDefault="00B271E6" w:rsidP="00B271E6">
      <w:pPr>
        <w:autoSpaceDE w:val="0"/>
        <w:autoSpaceDN w:val="0"/>
        <w:adjustRightInd w:val="0"/>
        <w:ind w:firstLine="0"/>
        <w:jc w:val="left"/>
        <w:rPr>
          <w:rFonts w:ascii="Courier New" w:hAnsi="Courier New" w:cs="Courier New"/>
          <w:color w:val="A31515"/>
          <w:sz w:val="20"/>
          <w:lang w:val="en-GB" w:eastAsia="lt-LT"/>
        </w:rPr>
      </w:pPr>
      <w:r w:rsidRPr="00B271E6">
        <w:rPr>
          <w:rFonts w:ascii="Courier New" w:hAnsi="Courier New" w:cs="Courier New"/>
          <w:color w:val="000000"/>
          <w:sz w:val="20"/>
          <w:lang w:val="en-GB" w:eastAsia="lt-LT"/>
        </w:rPr>
        <w:t xml:space="preserve">                    writer.WriteLine(</w:t>
      </w:r>
      <w:r w:rsidRPr="00B271E6">
        <w:rPr>
          <w:rFonts w:ascii="Courier New" w:hAnsi="Courier New" w:cs="Courier New"/>
          <w:color w:val="A31515"/>
          <w:sz w:val="20"/>
          <w:lang w:val="en-GB" w:eastAsia="lt-LT"/>
        </w:rPr>
        <w:t xml:space="preserve">"Duomenų failai tušti </w:t>
      </w:r>
    </w:p>
    <w:p w14:paraId="042816E5" w14:textId="38208F73"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B271E6" w:rsidRPr="00B271E6">
        <w:rPr>
          <w:rFonts w:ascii="Courier New" w:hAnsi="Courier New" w:cs="Courier New"/>
          <w:color w:val="A31515"/>
          <w:sz w:val="20"/>
          <w:lang w:val="en-GB" w:eastAsia="lt-LT"/>
        </w:rPr>
        <w:t>arba tekstuose nėra vienodų fragmentų"</w:t>
      </w:r>
      <w:r w:rsidR="00B271E6" w:rsidRPr="00B271E6">
        <w:rPr>
          <w:rFonts w:ascii="Courier New" w:hAnsi="Courier New" w:cs="Courier New"/>
          <w:color w:val="000000"/>
          <w:sz w:val="20"/>
          <w:lang w:val="en-GB" w:eastAsia="lt-LT"/>
        </w:rPr>
        <w:t>);</w:t>
      </w:r>
    </w:p>
    <w:p w14:paraId="1103061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C0E65D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0F65EB1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3F94A4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8169775" w14:textId="77777777" w:rsidR="00C82756" w:rsidRDefault="00B271E6" w:rsidP="00B271E6">
      <w:pPr>
        <w:autoSpaceDE w:val="0"/>
        <w:autoSpaceDN w:val="0"/>
        <w:adjustRightInd w:val="0"/>
        <w:ind w:firstLine="0"/>
        <w:jc w:val="left"/>
        <w:rPr>
          <w:rFonts w:ascii="Courier New" w:hAnsi="Courier New" w:cs="Courier New"/>
          <w:color w:val="A31515"/>
          <w:sz w:val="20"/>
          <w:lang w:val="en-GB" w:eastAsia="lt-LT"/>
        </w:rPr>
      </w:pPr>
      <w:r w:rsidRPr="00B271E6">
        <w:rPr>
          <w:rFonts w:ascii="Courier New" w:hAnsi="Courier New" w:cs="Courier New"/>
          <w:color w:val="000000"/>
          <w:sz w:val="20"/>
          <w:lang w:val="en-GB" w:eastAsia="lt-LT"/>
        </w:rPr>
        <w:t xml:space="preserve">                    writer.WriteLine(</w:t>
      </w:r>
      <w:r w:rsidRPr="00B271E6">
        <w:rPr>
          <w:rFonts w:ascii="Courier New" w:hAnsi="Courier New" w:cs="Courier New"/>
          <w:color w:val="A31515"/>
          <w:sz w:val="20"/>
          <w:lang w:val="en-GB" w:eastAsia="lt-LT"/>
        </w:rPr>
        <w:t xml:space="preserve">"Ilgiausi ({0} simbolių), sudaryti iš žodžių </w:t>
      </w:r>
    </w:p>
    <w:p w14:paraId="3698BAFD" w14:textId="4578A701" w:rsidR="00C8275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B271E6" w:rsidRPr="00B271E6">
        <w:rPr>
          <w:rFonts w:ascii="Courier New" w:hAnsi="Courier New" w:cs="Courier New"/>
          <w:color w:val="A31515"/>
          <w:sz w:val="20"/>
          <w:lang w:val="en-GB" w:eastAsia="lt-LT"/>
        </w:rPr>
        <w:t>fragentai:"</w:t>
      </w:r>
      <w:r w:rsidR="00B271E6" w:rsidRPr="00B271E6">
        <w:rPr>
          <w:rFonts w:ascii="Courier New" w:hAnsi="Courier New" w:cs="Courier New"/>
          <w:color w:val="000000"/>
          <w:sz w:val="20"/>
          <w:lang w:val="en-GB" w:eastAsia="lt-LT"/>
        </w:rPr>
        <w:t>, IlgiausioFragmentoElementuSkaicius</w:t>
      </w:r>
    </w:p>
    <w:p w14:paraId="1DA2FC48" w14:textId="444FCF99"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(ZodziaiSuSkyrikliaisPirmas, ZodziaiSuSkyrikliaisAntras));</w:t>
      </w:r>
    </w:p>
    <w:p w14:paraId="10B50703"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i = 0; i &lt; IlgiausiFragmentai.Count; i++)</w:t>
      </w:r>
    </w:p>
    <w:p w14:paraId="0BDAC20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                    {</w:t>
      </w:r>
    </w:p>
    <w:p w14:paraId="62533CE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writer.WriteLine(IlgiausiFragmentai.PaimtiFragmenta(i));</w:t>
      </w:r>
    </w:p>
    <w:p w14:paraId="435CD2DA" w14:textId="77777777" w:rsidR="00C82756" w:rsidRDefault="00B271E6" w:rsidP="00B271E6">
      <w:pPr>
        <w:autoSpaceDE w:val="0"/>
        <w:autoSpaceDN w:val="0"/>
        <w:adjustRightInd w:val="0"/>
        <w:ind w:firstLine="0"/>
        <w:jc w:val="left"/>
        <w:rPr>
          <w:rFonts w:ascii="Courier New" w:hAnsi="Courier New" w:cs="Courier New"/>
          <w:color w:val="A31515"/>
          <w:sz w:val="20"/>
          <w:lang w:val="en-GB" w:eastAsia="lt-LT"/>
        </w:rPr>
      </w:pPr>
      <w:r w:rsidRPr="00B271E6">
        <w:rPr>
          <w:rFonts w:ascii="Courier New" w:hAnsi="Courier New" w:cs="Courier New"/>
          <w:color w:val="000000"/>
          <w:sz w:val="20"/>
          <w:lang w:val="en-GB" w:eastAsia="lt-LT"/>
        </w:rPr>
        <w:t xml:space="preserve">                        writer.WriteLine(</w:t>
      </w:r>
      <w:r w:rsidRPr="00B271E6">
        <w:rPr>
          <w:rFonts w:ascii="Courier New" w:hAnsi="Courier New" w:cs="Courier New"/>
          <w:color w:val="A31515"/>
          <w:sz w:val="20"/>
          <w:lang w:val="en-GB" w:eastAsia="lt-LT"/>
        </w:rPr>
        <w:t>"Šis fragmentas pirmame duomenų faile yra</w:t>
      </w:r>
    </w:p>
    <w:p w14:paraId="2E5404AB" w14:textId="296FFE96"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B271E6" w:rsidRPr="00B271E6">
        <w:rPr>
          <w:rFonts w:ascii="Courier New" w:hAnsi="Courier New" w:cs="Courier New"/>
          <w:color w:val="A31515"/>
          <w:sz w:val="20"/>
          <w:lang w:val="en-GB" w:eastAsia="lt-LT"/>
        </w:rPr>
        <w:t xml:space="preserve"> tokiose eilutėse:"</w:t>
      </w:r>
      <w:r w:rsidR="00B271E6" w:rsidRPr="00B271E6">
        <w:rPr>
          <w:rFonts w:ascii="Courier New" w:hAnsi="Courier New" w:cs="Courier New"/>
          <w:color w:val="000000"/>
          <w:sz w:val="20"/>
          <w:lang w:val="en-GB" w:eastAsia="lt-LT"/>
        </w:rPr>
        <w:t>);</w:t>
      </w:r>
    </w:p>
    <w:p w14:paraId="6AEA8DF1"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g = 0; g &lt; IlgiausiFragmentai.Numeriai[i].Count;</w:t>
      </w:r>
    </w:p>
    <w:p w14:paraId="6843E80A" w14:textId="4F762056"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g = g + 2)</w:t>
      </w:r>
    </w:p>
    <w:p w14:paraId="1029B24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AA853A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yra = 0;</w:t>
      </w:r>
    </w:p>
    <w:p w14:paraId="42015BD5"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h = g + 2; h &lt; </w:t>
      </w:r>
    </w:p>
    <w:p w14:paraId="169E5164" w14:textId="723C51E6"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IlgiausiFragmentai.Numeriai[i].Count; h = h + 2)</w:t>
      </w:r>
    </w:p>
    <w:p w14:paraId="52A5186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B3B6644"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(IlgiausiFragmentai.Numeriai[i].PaimtiNumeri(g)</w:t>
      </w:r>
    </w:p>
    <w:p w14:paraId="22A54424" w14:textId="5142120A"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 IlgiausiFragmentai.Numeriai[i].PaimtiNumeri(h))</w:t>
      </w:r>
    </w:p>
    <w:p w14:paraId="3933D911"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51B3FA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yra = 1;</w:t>
      </w:r>
    </w:p>
    <w:p w14:paraId="5166121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3D17C3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697EF4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(yra == 0)</w:t>
      </w:r>
    </w:p>
    <w:p w14:paraId="2DC241D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135C2322"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writer.WriteLine(IlgiausiFragmentai</w:t>
      </w:r>
    </w:p>
    <w:p w14:paraId="1064BBE9" w14:textId="70A8D639"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.Numeriai[i].PaimtiNumeri(g));</w:t>
      </w:r>
    </w:p>
    <w:p w14:paraId="0389953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02E21F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6E4FD38" w14:textId="77777777" w:rsidR="00C82756" w:rsidRDefault="00B271E6" w:rsidP="00B271E6">
      <w:pPr>
        <w:autoSpaceDE w:val="0"/>
        <w:autoSpaceDN w:val="0"/>
        <w:adjustRightInd w:val="0"/>
        <w:ind w:firstLine="0"/>
        <w:jc w:val="left"/>
        <w:rPr>
          <w:rFonts w:ascii="Courier New" w:hAnsi="Courier New" w:cs="Courier New"/>
          <w:color w:val="A31515"/>
          <w:sz w:val="20"/>
          <w:lang w:val="en-GB" w:eastAsia="lt-LT"/>
        </w:rPr>
      </w:pPr>
      <w:r w:rsidRPr="00B271E6">
        <w:rPr>
          <w:rFonts w:ascii="Courier New" w:hAnsi="Courier New" w:cs="Courier New"/>
          <w:color w:val="000000"/>
          <w:sz w:val="20"/>
          <w:lang w:val="en-GB" w:eastAsia="lt-LT"/>
        </w:rPr>
        <w:t xml:space="preserve">                        writer.WriteLine(</w:t>
      </w:r>
      <w:r w:rsidRPr="00B271E6">
        <w:rPr>
          <w:rFonts w:ascii="Courier New" w:hAnsi="Courier New" w:cs="Courier New"/>
          <w:color w:val="A31515"/>
          <w:sz w:val="20"/>
          <w:lang w:val="en-GB" w:eastAsia="lt-LT"/>
        </w:rPr>
        <w:t>"Šis fragmentas antrame duomenų faile yra</w:t>
      </w:r>
    </w:p>
    <w:p w14:paraId="14D9E969" w14:textId="53B9B397"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A31515"/>
          <w:sz w:val="20"/>
          <w:lang w:val="en-GB" w:eastAsia="lt-LT"/>
        </w:rPr>
        <w:t xml:space="preserve">                       </w:t>
      </w:r>
      <w:r w:rsidR="00B271E6" w:rsidRPr="00B271E6">
        <w:rPr>
          <w:rFonts w:ascii="Courier New" w:hAnsi="Courier New" w:cs="Courier New"/>
          <w:color w:val="A31515"/>
          <w:sz w:val="20"/>
          <w:lang w:val="en-GB" w:eastAsia="lt-LT"/>
        </w:rPr>
        <w:t xml:space="preserve"> tokiose eilutėse:"</w:t>
      </w:r>
      <w:r w:rsidR="00B271E6" w:rsidRPr="00B271E6">
        <w:rPr>
          <w:rFonts w:ascii="Courier New" w:hAnsi="Courier New" w:cs="Courier New"/>
          <w:color w:val="000000"/>
          <w:sz w:val="20"/>
          <w:lang w:val="en-GB" w:eastAsia="lt-LT"/>
        </w:rPr>
        <w:t>);</w:t>
      </w:r>
    </w:p>
    <w:p w14:paraId="1E8E562A"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g = 1; g &lt; IlgiausiFragmentai.Numeriai[i].Count;</w:t>
      </w:r>
    </w:p>
    <w:p w14:paraId="06DC0B1C" w14:textId="583D1D8B"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g = g + 2)</w:t>
      </w:r>
    </w:p>
    <w:p w14:paraId="42A2D9DC"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C8C989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yra = 0;</w:t>
      </w:r>
    </w:p>
    <w:p w14:paraId="025A6FB7"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for</w:t>
      </w: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int</w:t>
      </w:r>
      <w:r w:rsidRPr="00B271E6">
        <w:rPr>
          <w:rFonts w:ascii="Courier New" w:hAnsi="Courier New" w:cs="Courier New"/>
          <w:color w:val="000000"/>
          <w:sz w:val="20"/>
          <w:lang w:val="en-GB" w:eastAsia="lt-LT"/>
        </w:rPr>
        <w:t xml:space="preserve"> h = g + 2; h &lt;</w:t>
      </w:r>
    </w:p>
    <w:p w14:paraId="38C710F4" w14:textId="49E9FDFC"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IlgiausiFragmentai.Numeriai[i].Count; h = h + 2)</w:t>
      </w:r>
    </w:p>
    <w:p w14:paraId="47E245B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905CFE5"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(IlgiausiFragmentai.Numeriai[i].PaimtiNumeri(g)</w:t>
      </w:r>
    </w:p>
    <w:p w14:paraId="4E997EF5" w14:textId="0A5EEC2F"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 IlgiausiFragmentai.Numeriai[i].PaimtiNumeri(h))</w:t>
      </w:r>
    </w:p>
    <w:p w14:paraId="71A8520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160766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yra = 1;</w:t>
      </w:r>
    </w:p>
    <w:p w14:paraId="4CABBB9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349609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610B1935"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(yra == 0)</w:t>
      </w:r>
    </w:p>
    <w:p w14:paraId="01D2E17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EC927ED"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writer.WriteLine(IlgiausiFragmentai</w:t>
      </w:r>
    </w:p>
    <w:p w14:paraId="121F8811" w14:textId="7DC0405C"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.Numeriai[i].PaimtiNumeri(g));</w:t>
      </w:r>
    </w:p>
    <w:p w14:paraId="5EB3A9C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D8416B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F68873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2818BBF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7F01B9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160664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A40582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7182D05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42809E2F"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5B414A9D"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Spausdina į failą pertvarkytą tekstą</w:t>
      </w:r>
    </w:p>
    <w:p w14:paraId="72D8453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&lt;/summary&gt;</w:t>
      </w:r>
    </w:p>
    <w:p w14:paraId="6DE37909"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fv</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Failas, į kurį rašys</w:t>
      </w:r>
      <w:r w:rsidRPr="00B271E6">
        <w:rPr>
          <w:rFonts w:ascii="Courier New" w:hAnsi="Courier New" w:cs="Courier New"/>
          <w:color w:val="808080"/>
          <w:sz w:val="20"/>
          <w:lang w:val="en-GB" w:eastAsia="lt-LT"/>
        </w:rPr>
        <w:t>&lt;/param&gt;</w:t>
      </w:r>
    </w:p>
    <w:p w14:paraId="5613B176"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ZodziaiSuSkyrikliaisPirmas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Pirmo failo žodžiai su</w:t>
      </w:r>
    </w:p>
    <w:p w14:paraId="4AA7416F" w14:textId="291F49EC"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 xml:space="preserve"> skyrikliais</w:t>
      </w:r>
      <w:r w:rsidR="00B271E6" w:rsidRPr="00B271E6">
        <w:rPr>
          <w:rFonts w:ascii="Courier New" w:hAnsi="Courier New" w:cs="Courier New"/>
          <w:color w:val="808080"/>
          <w:sz w:val="20"/>
          <w:lang w:val="en-GB" w:eastAsia="lt-LT"/>
        </w:rPr>
        <w:t>&lt;/param&gt;</w:t>
      </w:r>
    </w:p>
    <w:p w14:paraId="79DC4C63" w14:textId="77777777" w:rsidR="00C82756" w:rsidRDefault="00B271E6" w:rsidP="00B271E6">
      <w:pPr>
        <w:autoSpaceDE w:val="0"/>
        <w:autoSpaceDN w:val="0"/>
        <w:adjustRightInd w:val="0"/>
        <w:ind w:firstLine="0"/>
        <w:jc w:val="left"/>
        <w:rPr>
          <w:rFonts w:ascii="Courier New" w:hAnsi="Courier New" w:cs="Courier New"/>
          <w:color w:val="008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808080"/>
          <w:sz w:val="20"/>
          <w:lang w:val="en-GB" w:eastAsia="lt-LT"/>
        </w:rPr>
        <w:t>///</w:t>
      </w:r>
      <w:r w:rsidRPr="00B271E6">
        <w:rPr>
          <w:rFonts w:ascii="Courier New" w:hAnsi="Courier New" w:cs="Courier New"/>
          <w:color w:val="008000"/>
          <w:sz w:val="20"/>
          <w:lang w:val="en-GB" w:eastAsia="lt-LT"/>
        </w:rPr>
        <w:t xml:space="preserve"> </w:t>
      </w:r>
      <w:r w:rsidRPr="00B271E6">
        <w:rPr>
          <w:rFonts w:ascii="Courier New" w:hAnsi="Courier New" w:cs="Courier New"/>
          <w:color w:val="808080"/>
          <w:sz w:val="20"/>
          <w:lang w:val="en-GB" w:eastAsia="lt-LT"/>
        </w:rPr>
        <w:t>&lt;param name="</w:t>
      </w:r>
      <w:r w:rsidRPr="00B271E6">
        <w:rPr>
          <w:rFonts w:ascii="Courier New" w:hAnsi="Courier New" w:cs="Courier New"/>
          <w:color w:val="000000"/>
          <w:sz w:val="20"/>
          <w:lang w:val="en-GB" w:eastAsia="lt-LT"/>
        </w:rPr>
        <w:t>ZodziaiSuSkyrikliaisAntras</w:t>
      </w:r>
      <w:r w:rsidRPr="00B271E6">
        <w:rPr>
          <w:rFonts w:ascii="Courier New" w:hAnsi="Courier New" w:cs="Courier New"/>
          <w:color w:val="808080"/>
          <w:sz w:val="20"/>
          <w:lang w:val="en-GB" w:eastAsia="lt-LT"/>
        </w:rPr>
        <w:t>"&gt;</w:t>
      </w:r>
      <w:r w:rsidRPr="00B271E6">
        <w:rPr>
          <w:rFonts w:ascii="Courier New" w:hAnsi="Courier New" w:cs="Courier New"/>
          <w:color w:val="008000"/>
          <w:sz w:val="20"/>
          <w:lang w:val="en-GB" w:eastAsia="lt-LT"/>
        </w:rPr>
        <w:t>Antro failo žodžiai su</w:t>
      </w:r>
    </w:p>
    <w:p w14:paraId="0D862036" w14:textId="3A10C53E"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8000"/>
          <w:sz w:val="20"/>
          <w:lang w:val="en-GB" w:eastAsia="lt-LT"/>
        </w:rPr>
        <w:t xml:space="preserve">       </w:t>
      </w:r>
      <w:r w:rsidR="00B271E6" w:rsidRPr="00B271E6">
        <w:rPr>
          <w:rFonts w:ascii="Courier New" w:hAnsi="Courier New" w:cs="Courier New"/>
          <w:color w:val="008000"/>
          <w:sz w:val="20"/>
          <w:lang w:val="en-GB" w:eastAsia="lt-LT"/>
        </w:rPr>
        <w:t xml:space="preserve"> skyrikliais</w:t>
      </w:r>
      <w:r w:rsidR="00B271E6" w:rsidRPr="00B271E6">
        <w:rPr>
          <w:rFonts w:ascii="Courier New" w:hAnsi="Courier New" w:cs="Courier New"/>
          <w:color w:val="808080"/>
          <w:sz w:val="20"/>
          <w:lang w:val="en-GB" w:eastAsia="lt-LT"/>
        </w:rPr>
        <w:t>&lt;/param&gt;</w:t>
      </w:r>
    </w:p>
    <w:p w14:paraId="2BE92730"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void</w:t>
      </w:r>
      <w:r w:rsidRPr="00B271E6">
        <w:rPr>
          <w:rFonts w:ascii="Courier New" w:hAnsi="Courier New" w:cs="Courier New"/>
          <w:color w:val="000000"/>
          <w:sz w:val="20"/>
          <w:lang w:val="en-GB" w:eastAsia="lt-LT"/>
        </w:rPr>
        <w:t xml:space="preserve"> PertvarkytoTekstoSpausdinimasFaile(</w:t>
      </w:r>
      <w:r w:rsidRPr="00B271E6">
        <w:rPr>
          <w:rFonts w:ascii="Courier New" w:hAnsi="Courier New" w:cs="Courier New"/>
          <w:color w:val="0000FF"/>
          <w:sz w:val="20"/>
          <w:lang w:val="en-GB" w:eastAsia="lt-LT"/>
        </w:rPr>
        <w:t>string</w:t>
      </w:r>
      <w:r w:rsidRPr="00B271E6">
        <w:rPr>
          <w:rFonts w:ascii="Courier New" w:hAnsi="Courier New" w:cs="Courier New"/>
          <w:color w:val="000000"/>
          <w:sz w:val="20"/>
          <w:lang w:val="en-GB" w:eastAsia="lt-LT"/>
        </w:rPr>
        <w:t xml:space="preserve"> fv, ZodziuKonteineris</w:t>
      </w:r>
    </w:p>
    <w:p w14:paraId="6D8E65C5" w14:textId="0C145D55"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ZodziaiSuSkyrikliaisPirmas, ZodziuKonteineris ZodziaiSuSkyrikliaisAntras)</w:t>
      </w:r>
    </w:p>
    <w:p w14:paraId="0AE3329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339373D"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using</w:t>
      </w:r>
      <w:r w:rsidRPr="00B271E6">
        <w:rPr>
          <w:rFonts w:ascii="Courier New" w:hAnsi="Courier New" w:cs="Courier New"/>
          <w:color w:val="000000"/>
          <w:sz w:val="20"/>
          <w:lang w:val="en-GB" w:eastAsia="lt-LT"/>
        </w:rPr>
        <w:t xml:space="preserve"> (StreamWriter writer = </w:t>
      </w:r>
      <w:r w:rsidRPr="00B271E6">
        <w:rPr>
          <w:rFonts w:ascii="Courier New" w:hAnsi="Courier New" w:cs="Courier New"/>
          <w:color w:val="0000FF"/>
          <w:sz w:val="20"/>
          <w:lang w:val="en-GB" w:eastAsia="lt-LT"/>
        </w:rPr>
        <w:t>new</w:t>
      </w:r>
      <w:r w:rsidRPr="00B271E6">
        <w:rPr>
          <w:rFonts w:ascii="Courier New" w:hAnsi="Courier New" w:cs="Courier New"/>
          <w:color w:val="000000"/>
          <w:sz w:val="20"/>
          <w:lang w:val="en-GB" w:eastAsia="lt-LT"/>
        </w:rPr>
        <w:t xml:space="preserve"> StreamWriter(fv, </w:t>
      </w:r>
      <w:r w:rsidRPr="00B271E6">
        <w:rPr>
          <w:rFonts w:ascii="Courier New" w:hAnsi="Courier New" w:cs="Courier New"/>
          <w:color w:val="0000FF"/>
          <w:sz w:val="20"/>
          <w:lang w:val="en-GB" w:eastAsia="lt-LT"/>
        </w:rPr>
        <w:t>false</w:t>
      </w:r>
      <w:r w:rsidRPr="00B271E6">
        <w:rPr>
          <w:rFonts w:ascii="Courier New" w:hAnsi="Courier New" w:cs="Courier New"/>
          <w:color w:val="000000"/>
          <w:sz w:val="20"/>
          <w:lang w:val="en-GB" w:eastAsia="lt-LT"/>
        </w:rPr>
        <w:t>,</w:t>
      </w:r>
    </w:p>
    <w:p w14:paraId="4917FC8E" w14:textId="6A5D03BC"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Encoding.UTF8))</w:t>
      </w:r>
    </w:p>
    <w:p w14:paraId="3840B48B"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0106753C"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if</w:t>
      </w:r>
      <w:r w:rsidRPr="00B271E6">
        <w:rPr>
          <w:rFonts w:ascii="Courier New" w:hAnsi="Courier New" w:cs="Courier New"/>
          <w:color w:val="000000"/>
          <w:sz w:val="20"/>
          <w:lang w:val="en-GB" w:eastAsia="lt-LT"/>
        </w:rPr>
        <w:t xml:space="preserve"> (TekstoPertvarkymas(ZodziaiSuSkyrikliaisPirmas,</w:t>
      </w:r>
    </w:p>
    <w:p w14:paraId="255B13FC" w14:textId="2C8F5028"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 xml:space="preserve"> ZodziaiSuSkyrikliaisAntras).Length == 0)</w:t>
      </w:r>
    </w:p>
    <w:p w14:paraId="321A7C12"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lastRenderedPageBreak/>
        <w:t xml:space="preserve">                {</w:t>
      </w:r>
    </w:p>
    <w:p w14:paraId="3D1689F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writer.WriteLine(</w:t>
      </w:r>
      <w:r w:rsidRPr="00B271E6">
        <w:rPr>
          <w:rFonts w:ascii="Courier New" w:hAnsi="Courier New" w:cs="Courier New"/>
          <w:color w:val="A31515"/>
          <w:sz w:val="20"/>
          <w:lang w:val="en-GB" w:eastAsia="lt-LT"/>
        </w:rPr>
        <w:t>"Duomenų failuose nėra"</w:t>
      </w:r>
      <w:r w:rsidRPr="00B271E6">
        <w:rPr>
          <w:rFonts w:ascii="Courier New" w:hAnsi="Courier New" w:cs="Courier New"/>
          <w:color w:val="000000"/>
          <w:sz w:val="20"/>
          <w:lang w:val="en-GB" w:eastAsia="lt-LT"/>
        </w:rPr>
        <w:t>);</w:t>
      </w:r>
    </w:p>
    <w:p w14:paraId="24B8ABB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5BA16306"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r w:rsidRPr="00B271E6">
        <w:rPr>
          <w:rFonts w:ascii="Courier New" w:hAnsi="Courier New" w:cs="Courier New"/>
          <w:color w:val="0000FF"/>
          <w:sz w:val="20"/>
          <w:lang w:val="en-GB" w:eastAsia="lt-LT"/>
        </w:rPr>
        <w:t>else</w:t>
      </w:r>
    </w:p>
    <w:p w14:paraId="5960D690"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7FDF1A8" w14:textId="77777777" w:rsidR="00C8275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writer.WriteLine(TekstoPertvarkymas</w:t>
      </w:r>
    </w:p>
    <w:p w14:paraId="7314360A" w14:textId="7E4EBEED" w:rsidR="00B271E6" w:rsidRPr="00B271E6" w:rsidRDefault="00C82756" w:rsidP="00B271E6">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 xml:space="preserve">                   </w:t>
      </w:r>
      <w:r w:rsidR="00B271E6" w:rsidRPr="00B271E6">
        <w:rPr>
          <w:rFonts w:ascii="Courier New" w:hAnsi="Courier New" w:cs="Courier New"/>
          <w:color w:val="000000"/>
          <w:sz w:val="20"/>
          <w:lang w:val="en-GB" w:eastAsia="lt-LT"/>
        </w:rPr>
        <w:t>(ZodziaiSuSkyrikliaisPirmas, ZodziaiSuSkyrikliaisAntras));</w:t>
      </w:r>
    </w:p>
    <w:p w14:paraId="696A14C4"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25AB9C3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4394AAD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r w:rsidRPr="00B271E6">
        <w:rPr>
          <w:rFonts w:ascii="Courier New" w:hAnsi="Courier New" w:cs="Courier New"/>
          <w:color w:val="000000"/>
          <w:sz w:val="20"/>
          <w:lang w:val="en-GB" w:eastAsia="lt-LT"/>
        </w:rPr>
        <w:t xml:space="preserve">        }</w:t>
      </w:r>
    </w:p>
    <w:p w14:paraId="396BEC07"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7C4A992A"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54E2CB2E"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1B998558" w14:textId="77777777" w:rsidR="00B271E6" w:rsidRPr="00B271E6" w:rsidRDefault="00B271E6" w:rsidP="00B271E6">
      <w:pPr>
        <w:autoSpaceDE w:val="0"/>
        <w:autoSpaceDN w:val="0"/>
        <w:adjustRightInd w:val="0"/>
        <w:ind w:firstLine="0"/>
        <w:jc w:val="left"/>
        <w:rPr>
          <w:rFonts w:ascii="Courier New" w:hAnsi="Courier New" w:cs="Courier New"/>
          <w:color w:val="000000"/>
          <w:sz w:val="20"/>
          <w:lang w:val="en-GB" w:eastAsia="lt-LT"/>
        </w:rPr>
      </w:pPr>
    </w:p>
    <w:p w14:paraId="6B9D4E71" w14:textId="77777777" w:rsidR="00B271E6" w:rsidRDefault="00B271E6" w:rsidP="00B271E6">
      <w:pPr>
        <w:autoSpaceDE w:val="0"/>
        <w:autoSpaceDN w:val="0"/>
        <w:adjustRightInd w:val="0"/>
        <w:ind w:firstLine="0"/>
        <w:jc w:val="left"/>
        <w:rPr>
          <w:rFonts w:ascii="Consolas" w:hAnsi="Consolas" w:cs="Consolas"/>
          <w:color w:val="000000"/>
          <w:sz w:val="19"/>
          <w:szCs w:val="19"/>
          <w:lang w:val="en-GB" w:eastAsia="lt-LT"/>
        </w:rPr>
      </w:pPr>
      <w:r>
        <w:rPr>
          <w:rFonts w:ascii="Consolas" w:hAnsi="Consolas" w:cs="Consolas"/>
          <w:color w:val="000000"/>
          <w:sz w:val="19"/>
          <w:szCs w:val="19"/>
          <w:lang w:val="en-GB" w:eastAsia="lt-LT"/>
        </w:rPr>
        <w:t xml:space="preserve">    }</w:t>
      </w:r>
    </w:p>
    <w:p w14:paraId="1F3ABFFF" w14:textId="0CD73E37" w:rsidR="00B271E6" w:rsidRDefault="00B271E6" w:rsidP="00B271E6">
      <w:pPr>
        <w:autoSpaceDE w:val="0"/>
        <w:autoSpaceDN w:val="0"/>
        <w:adjustRightInd w:val="0"/>
        <w:ind w:firstLine="0"/>
        <w:jc w:val="left"/>
        <w:rPr>
          <w:rFonts w:ascii="Consolas" w:hAnsi="Consolas" w:cs="Consolas"/>
          <w:b/>
          <w:color w:val="000000"/>
          <w:sz w:val="19"/>
          <w:szCs w:val="19"/>
          <w:lang w:val="en-GB" w:eastAsia="lt-LT"/>
        </w:rPr>
      </w:pPr>
      <w:r>
        <w:rPr>
          <w:rFonts w:ascii="Consolas" w:hAnsi="Consolas" w:cs="Consolas"/>
          <w:color w:val="000000"/>
          <w:sz w:val="19"/>
          <w:szCs w:val="19"/>
          <w:lang w:val="en-GB" w:eastAsia="lt-LT"/>
        </w:rPr>
        <w:t>}</w:t>
      </w:r>
    </w:p>
    <w:p w14:paraId="09D1E2D3" w14:textId="77777777" w:rsidR="00B271E6" w:rsidRDefault="00B271E6" w:rsidP="00AB7416">
      <w:pPr>
        <w:pStyle w:val="Programostekstas"/>
      </w:pPr>
    </w:p>
    <w:p w14:paraId="13AC682F" w14:textId="77777777" w:rsidR="00AB7416" w:rsidRPr="00844988" w:rsidRDefault="00AB7416" w:rsidP="00AB7416">
      <w:pPr>
        <w:pStyle w:val="Programostekstas"/>
      </w:pPr>
    </w:p>
    <w:p w14:paraId="5825825A" w14:textId="2ACD5219" w:rsidR="00AB7416" w:rsidRDefault="00AB7416" w:rsidP="00AB7416">
      <w:pPr>
        <w:pStyle w:val="Antrat2"/>
      </w:pPr>
      <w:bookmarkStart w:id="18" w:name="_Toc530682463"/>
      <w:r w:rsidRPr="00844988">
        <w:t>Pradiniai duomenys ir rezultatai</w:t>
      </w:r>
      <w:bookmarkEnd w:id="18"/>
    </w:p>
    <w:p w14:paraId="21D34265" w14:textId="75E2EFD9" w:rsidR="00F61E37" w:rsidRPr="00F61E37" w:rsidRDefault="00F61E37" w:rsidP="00F61E37">
      <w:pPr>
        <w:ind w:firstLine="0"/>
        <w:jc w:val="left"/>
        <w:rPr>
          <w:rFonts w:ascii="Courier New" w:hAnsi="Courier New" w:cs="Courier New"/>
          <w:b/>
          <w:sz w:val="20"/>
        </w:rPr>
      </w:pPr>
      <w:r w:rsidRPr="00F61E37">
        <w:rPr>
          <w:rFonts w:ascii="Courier New" w:hAnsi="Courier New" w:cs="Courier New"/>
          <w:b/>
          <w:sz w:val="20"/>
        </w:rPr>
        <w:t>Pirmas testas:</w:t>
      </w:r>
    </w:p>
    <w:p w14:paraId="48D5D2B6" w14:textId="77777777" w:rsidR="00F61E37" w:rsidRPr="00F61E37" w:rsidRDefault="00F61E37" w:rsidP="00F61E37">
      <w:pPr>
        <w:jc w:val="left"/>
        <w:rPr>
          <w:rFonts w:ascii="Courier New" w:hAnsi="Courier New" w:cs="Courier New"/>
          <w:b/>
          <w:sz w:val="20"/>
        </w:rPr>
      </w:pPr>
    </w:p>
    <w:p w14:paraId="3BF145C2" w14:textId="53336A34" w:rsidR="00C82756" w:rsidRPr="00F61E37" w:rsidRDefault="00C82756" w:rsidP="00F61E37">
      <w:pPr>
        <w:ind w:firstLine="0"/>
        <w:jc w:val="left"/>
        <w:rPr>
          <w:rFonts w:ascii="Courier New" w:hAnsi="Courier New" w:cs="Courier New"/>
          <w:b/>
          <w:sz w:val="20"/>
        </w:rPr>
      </w:pPr>
      <w:r w:rsidRPr="00F61E37">
        <w:rPr>
          <w:rFonts w:ascii="Courier New" w:hAnsi="Courier New" w:cs="Courier New"/>
          <w:b/>
          <w:sz w:val="20"/>
        </w:rPr>
        <w:t>Knyga1.txt:</w:t>
      </w:r>
    </w:p>
    <w:p w14:paraId="767E1C29" w14:textId="77777777" w:rsidR="00F61E37" w:rsidRPr="00F61E37" w:rsidRDefault="00F61E37" w:rsidP="00F61E37">
      <w:pPr>
        <w:ind w:firstLine="0"/>
        <w:jc w:val="left"/>
        <w:rPr>
          <w:rFonts w:ascii="Courier New" w:hAnsi="Courier New" w:cs="Courier New"/>
          <w:b/>
          <w:sz w:val="20"/>
        </w:rPr>
      </w:pPr>
    </w:p>
    <w:p w14:paraId="2CCA94C0" w14:textId="5F0B57D7" w:rsidR="00C82756" w:rsidRPr="00F61E37" w:rsidRDefault="00F61E37" w:rsidP="00F61E37">
      <w:pPr>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as esu ir laimingas bei neįtikėtinai ir visiškai kalbu</w:t>
      </w:r>
    </w:p>
    <w:p w14:paraId="5135B230" w14:textId="1401C889" w:rsidR="00F61E37" w:rsidRPr="00F61E37" w:rsidRDefault="00F61E37" w:rsidP="00F61E37">
      <w:pPr>
        <w:ind w:firstLine="0"/>
        <w:jc w:val="left"/>
        <w:rPr>
          <w:rFonts w:ascii="Courier New" w:hAnsi="Courier New" w:cs="Courier New"/>
          <w:sz w:val="20"/>
        </w:rPr>
      </w:pPr>
    </w:p>
    <w:p w14:paraId="2376F53B" w14:textId="4B8F57D7" w:rsidR="00F61E37" w:rsidRPr="00F61E37" w:rsidRDefault="00F61E37" w:rsidP="00F61E37">
      <w:pPr>
        <w:ind w:firstLine="0"/>
        <w:jc w:val="left"/>
        <w:rPr>
          <w:rFonts w:ascii="Courier New" w:hAnsi="Courier New" w:cs="Courier New"/>
          <w:b/>
          <w:sz w:val="20"/>
        </w:rPr>
      </w:pPr>
      <w:r w:rsidRPr="00F61E37">
        <w:rPr>
          <w:rFonts w:ascii="Courier New" w:hAnsi="Courier New" w:cs="Courier New"/>
          <w:b/>
          <w:sz w:val="20"/>
        </w:rPr>
        <w:t>Knyga2.txt:</w:t>
      </w:r>
    </w:p>
    <w:p w14:paraId="5529A886" w14:textId="3A32F938" w:rsidR="00F61E37" w:rsidRPr="00F61E37" w:rsidRDefault="00F61E37" w:rsidP="00F61E37">
      <w:pPr>
        <w:ind w:firstLine="0"/>
        <w:jc w:val="left"/>
        <w:rPr>
          <w:rFonts w:ascii="Courier New" w:hAnsi="Courier New" w:cs="Courier New"/>
          <w:sz w:val="20"/>
        </w:rPr>
      </w:pPr>
    </w:p>
    <w:p w14:paraId="1EDD5D91"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 xml:space="preserve">esu geras ir neįtikėtinai </w:t>
      </w:r>
    </w:p>
    <w:p w14:paraId="508F9955" w14:textId="211D30CC" w:rsidR="00F61E37" w:rsidRPr="00F61E37" w:rsidRDefault="00F61E37" w:rsidP="00F61E37">
      <w:pPr>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džiaugsmingas ir kalbu daug</w:t>
      </w:r>
    </w:p>
    <w:p w14:paraId="77E5C28B" w14:textId="446556CA" w:rsidR="00F61E37" w:rsidRPr="00F61E37" w:rsidRDefault="00F61E37" w:rsidP="00F61E37">
      <w:pPr>
        <w:ind w:firstLine="0"/>
        <w:jc w:val="left"/>
        <w:rPr>
          <w:rFonts w:ascii="Courier New" w:hAnsi="Courier New" w:cs="Courier New"/>
          <w:sz w:val="20"/>
        </w:rPr>
      </w:pPr>
    </w:p>
    <w:p w14:paraId="7EBF6CCE" w14:textId="799191DE" w:rsidR="00F61E37" w:rsidRPr="00F61E37" w:rsidRDefault="00F61E37" w:rsidP="00F61E37">
      <w:pPr>
        <w:ind w:firstLine="0"/>
        <w:jc w:val="left"/>
        <w:rPr>
          <w:rFonts w:ascii="Courier New" w:hAnsi="Courier New" w:cs="Courier New"/>
          <w:b/>
          <w:sz w:val="20"/>
        </w:rPr>
      </w:pPr>
      <w:r w:rsidRPr="00F61E37">
        <w:rPr>
          <w:rFonts w:ascii="Courier New" w:hAnsi="Courier New" w:cs="Courier New"/>
          <w:b/>
          <w:sz w:val="20"/>
        </w:rPr>
        <w:t>Rezultatai, kurie yra spausdinami „Rodikliai.txt“ faile:</w:t>
      </w:r>
    </w:p>
    <w:p w14:paraId="6095F8E4" w14:textId="747A3DC8" w:rsidR="00F61E37" w:rsidRPr="00F61E37" w:rsidRDefault="00F61E37" w:rsidP="00F61E37">
      <w:pPr>
        <w:ind w:firstLine="0"/>
        <w:jc w:val="left"/>
        <w:rPr>
          <w:rFonts w:ascii="Courier New" w:hAnsi="Courier New" w:cs="Courier New"/>
          <w:sz w:val="20"/>
        </w:rPr>
      </w:pPr>
    </w:p>
    <w:p w14:paraId="59ABDE9E"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Duomenų failai tušti arba antrame tekste yra visi pirmo failo ilgiausi žodžiai</w:t>
      </w:r>
    </w:p>
    <w:p w14:paraId="31883F72"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Ilgiausi (13 simbolių), sudaryti iš žodžių fragentai:</w:t>
      </w:r>
    </w:p>
    <w:p w14:paraId="52F6CF68"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 xml:space="preserve">neįtikėtinai </w:t>
      </w:r>
    </w:p>
    <w:p w14:paraId="617F9E33"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Šis fragmentas pirmame duomenų faile yra tokiose eilutėse:</w:t>
      </w:r>
    </w:p>
    <w:p w14:paraId="77E4E710"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1</w:t>
      </w:r>
    </w:p>
    <w:p w14:paraId="2381372B"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Šis fragmentas antrame duomenų faile yra tokiose eilutėse:</w:t>
      </w:r>
    </w:p>
    <w:p w14:paraId="2F2E24E5" w14:textId="184A287B"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1</w:t>
      </w:r>
    </w:p>
    <w:p w14:paraId="6FFFAE81" w14:textId="3ED67111"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43BC69B9" w14:textId="14E43A0D" w:rsidR="00F61E37" w:rsidRPr="00F61E37" w:rsidRDefault="00F61E37" w:rsidP="00F61E37">
      <w:pPr>
        <w:autoSpaceDE w:val="0"/>
        <w:autoSpaceDN w:val="0"/>
        <w:adjustRightInd w:val="0"/>
        <w:ind w:firstLine="0"/>
        <w:jc w:val="left"/>
        <w:rPr>
          <w:rFonts w:ascii="Courier New" w:hAnsi="Courier New" w:cs="Courier New"/>
          <w:b/>
          <w:color w:val="000000"/>
          <w:sz w:val="20"/>
          <w:lang w:val="en-GB" w:eastAsia="lt-LT"/>
        </w:rPr>
      </w:pPr>
      <w:r w:rsidRPr="00F61E37">
        <w:rPr>
          <w:rFonts w:ascii="Courier New" w:hAnsi="Courier New" w:cs="Courier New"/>
          <w:b/>
          <w:color w:val="000000"/>
          <w:sz w:val="20"/>
          <w:lang w:val="en-GB" w:eastAsia="lt-LT"/>
        </w:rPr>
        <w:t>Rezultatai, kurie yra spausdinami “ManoKnyga.txt” faile:</w:t>
      </w:r>
    </w:p>
    <w:p w14:paraId="1293BBFC" w14:textId="489F77AB"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70A34188" w14:textId="4215EE0D"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 xml:space="preserve">as esu geras ir laimingas bei neįtikėtinai džiaugsmingas ir visiškai kalbu daug </w:t>
      </w:r>
    </w:p>
    <w:p w14:paraId="5E5A3513" w14:textId="45B2F743"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7DC4AB9D" w14:textId="4CFDA21B" w:rsidR="00F61E37" w:rsidRPr="00F61E37" w:rsidRDefault="00F61E37" w:rsidP="00F61E37">
      <w:pPr>
        <w:autoSpaceDE w:val="0"/>
        <w:autoSpaceDN w:val="0"/>
        <w:adjustRightInd w:val="0"/>
        <w:ind w:firstLine="0"/>
        <w:jc w:val="left"/>
        <w:rPr>
          <w:rFonts w:ascii="Courier New" w:hAnsi="Courier New" w:cs="Courier New"/>
          <w:b/>
          <w:color w:val="000000"/>
          <w:sz w:val="20"/>
          <w:lang w:val="en-GB" w:eastAsia="lt-LT"/>
        </w:rPr>
      </w:pPr>
      <w:r w:rsidRPr="00F61E37">
        <w:rPr>
          <w:rFonts w:ascii="Courier New" w:hAnsi="Courier New" w:cs="Courier New"/>
          <w:b/>
          <w:color w:val="000000"/>
          <w:sz w:val="20"/>
          <w:lang w:val="en-GB" w:eastAsia="lt-LT"/>
        </w:rPr>
        <w:t>Rezultatai, kurie yra spausdinami konsolėje:</w:t>
      </w:r>
    </w:p>
    <w:p w14:paraId="3940BCBA" w14:textId="0394FA06"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76779194" w14:textId="3722F286"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Duomenų failai tušti arba antrame tekste yra visi pirmo failo ilgiausi žodžiai</w:t>
      </w:r>
    </w:p>
    <w:p w14:paraId="52BEC496" w14:textId="7B889A63"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4297B762" w14:textId="4276F8E9"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6937E459" w14:textId="034E5C6E" w:rsidR="00F61E37" w:rsidRPr="00F61E37" w:rsidRDefault="00F61E37" w:rsidP="00F61E37">
      <w:pPr>
        <w:autoSpaceDE w:val="0"/>
        <w:autoSpaceDN w:val="0"/>
        <w:adjustRightInd w:val="0"/>
        <w:ind w:firstLine="0"/>
        <w:jc w:val="left"/>
        <w:rPr>
          <w:rFonts w:ascii="Courier New" w:hAnsi="Courier New" w:cs="Courier New"/>
          <w:b/>
          <w:color w:val="000000"/>
          <w:sz w:val="20"/>
          <w:lang w:val="en-GB" w:eastAsia="lt-LT"/>
        </w:rPr>
      </w:pPr>
      <w:r w:rsidRPr="00F61E37">
        <w:rPr>
          <w:rFonts w:ascii="Courier New" w:hAnsi="Courier New" w:cs="Courier New"/>
          <w:b/>
          <w:color w:val="000000"/>
          <w:sz w:val="20"/>
          <w:lang w:val="en-GB" w:eastAsia="lt-LT"/>
        </w:rPr>
        <w:t>Antras testas:</w:t>
      </w:r>
    </w:p>
    <w:p w14:paraId="703C92BE" w14:textId="5ED6785D"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64D46392" w14:textId="5BEE1CF7" w:rsidR="00F61E37" w:rsidRPr="00F61E37" w:rsidRDefault="00F61E37" w:rsidP="00F61E37">
      <w:pPr>
        <w:autoSpaceDE w:val="0"/>
        <w:autoSpaceDN w:val="0"/>
        <w:adjustRightInd w:val="0"/>
        <w:ind w:firstLine="0"/>
        <w:jc w:val="left"/>
        <w:rPr>
          <w:rFonts w:ascii="Courier New" w:hAnsi="Courier New" w:cs="Courier New"/>
          <w:b/>
          <w:color w:val="000000"/>
          <w:sz w:val="20"/>
          <w:lang w:val="en-GB" w:eastAsia="lt-LT"/>
        </w:rPr>
      </w:pPr>
      <w:r w:rsidRPr="00F61E37">
        <w:rPr>
          <w:rFonts w:ascii="Courier New" w:hAnsi="Courier New" w:cs="Courier New"/>
          <w:b/>
          <w:color w:val="000000"/>
          <w:sz w:val="20"/>
          <w:lang w:val="en-GB" w:eastAsia="lt-LT"/>
        </w:rPr>
        <w:t>Knyga1.txt:</w:t>
      </w:r>
    </w:p>
    <w:p w14:paraId="58DA0D64" w14:textId="4040911E"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2381C0F0"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ištirpsta kaip sena karta</w:t>
      </w:r>
    </w:p>
    <w:p w14:paraId="43D36D36"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ramių laikų nepastovumas.</w:t>
      </w:r>
    </w:p>
    <w:p w14:paraId="21118909"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 xml:space="preserve">nepastovumai, </w:t>
      </w:r>
    </w:p>
    <w:p w14:paraId="38C2DEA2" w14:textId="7AB5B7A2"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nepastovumai,</w:t>
      </w:r>
    </w:p>
    <w:p w14:paraId="2852C3EE" w14:textId="538AD00B"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kelmutėliais</w:t>
      </w:r>
    </w:p>
    <w:p w14:paraId="26E3C7D1" w14:textId="084C9993"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bemintė laimės valanda</w:t>
      </w:r>
      <w:r w:rsidRPr="00F61E37">
        <w:rPr>
          <w:rFonts w:ascii="Courier New" w:hAnsi="Courier New" w:cs="Courier New"/>
          <w:color w:val="000000"/>
          <w:sz w:val="20"/>
          <w:lang w:val="en-GB" w:eastAsia="lt-LT"/>
        </w:rPr>
        <w:t>;</w:t>
      </w:r>
      <w:r w:rsidRPr="00F61E37">
        <w:rPr>
          <w:rFonts w:ascii="Courier New" w:hAnsi="Courier New" w:cs="Courier New"/>
          <w:color w:val="000000"/>
          <w:sz w:val="20"/>
          <w:lang w:val="en-GB" w:eastAsia="lt-LT"/>
        </w:rPr>
        <w:t xml:space="preserve"> blogieti</w:t>
      </w:r>
    </w:p>
    <w:p w14:paraId="080BF2EF" w14:textId="318B6F35"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ir josios vaikiškas dosnumas</w:t>
      </w:r>
    </w:p>
    <w:p w14:paraId="4D361819" w14:textId="2F475ABD"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5F70CE77" w14:textId="22372F3F" w:rsidR="00F61E37" w:rsidRPr="00F61E37" w:rsidRDefault="00F61E37" w:rsidP="00F61E37">
      <w:pPr>
        <w:autoSpaceDE w:val="0"/>
        <w:autoSpaceDN w:val="0"/>
        <w:adjustRightInd w:val="0"/>
        <w:ind w:firstLine="0"/>
        <w:jc w:val="left"/>
        <w:rPr>
          <w:rFonts w:ascii="Courier New" w:hAnsi="Courier New" w:cs="Courier New"/>
          <w:b/>
          <w:color w:val="000000"/>
          <w:sz w:val="20"/>
          <w:lang w:val="en-GB" w:eastAsia="lt-LT"/>
        </w:rPr>
      </w:pPr>
      <w:r w:rsidRPr="00F61E37">
        <w:rPr>
          <w:rFonts w:ascii="Courier New" w:hAnsi="Courier New" w:cs="Courier New"/>
          <w:b/>
          <w:color w:val="000000"/>
          <w:sz w:val="20"/>
          <w:lang w:val="en-GB" w:eastAsia="lt-LT"/>
        </w:rPr>
        <w:t>Knyga2.txt:</w:t>
      </w:r>
    </w:p>
    <w:p w14:paraId="3A1C4B72" w14:textId="6A8719CC"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1C01C1D5"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per dieną žemę lietų godžiai plempia</w:t>
      </w:r>
    </w:p>
    <w:p w14:paraId="0A75CAEB"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kuriam kas valandą mažiau erdvės</w:t>
      </w:r>
    </w:p>
    <w:p w14:paraId="63F6583C"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lastRenderedPageBreak/>
        <w:t>nepastovumas</w:t>
      </w:r>
    </w:p>
    <w:p w14:paraId="7CA3DED8"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stotis bažnyčia kapinaitės plentas</w:t>
      </w:r>
    </w:p>
    <w:p w14:paraId="35A8F7A2"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ir autobusas kur tuoj pat judės</w:t>
      </w:r>
    </w:p>
    <w:p w14:paraId="2E30E2BC"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bemintė laimės valanda;</w:t>
      </w:r>
    </w:p>
    <w:p w14:paraId="5BF58897" w14:textId="7DAC411D"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blogieti</w:t>
      </w:r>
    </w:p>
    <w:p w14:paraId="544AF5E3" w14:textId="5AC7E526"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41AEBAEC" w14:textId="528990AE" w:rsidR="00F61E37" w:rsidRPr="00F61E37" w:rsidRDefault="00F61E37" w:rsidP="00F61E37">
      <w:pPr>
        <w:autoSpaceDE w:val="0"/>
        <w:autoSpaceDN w:val="0"/>
        <w:adjustRightInd w:val="0"/>
        <w:ind w:firstLine="0"/>
        <w:jc w:val="left"/>
        <w:rPr>
          <w:rFonts w:ascii="Courier New" w:hAnsi="Courier New" w:cs="Courier New"/>
          <w:b/>
          <w:color w:val="000000"/>
          <w:sz w:val="20"/>
          <w:lang w:val="en-GB" w:eastAsia="lt-LT"/>
        </w:rPr>
      </w:pPr>
      <w:r w:rsidRPr="00F61E37">
        <w:rPr>
          <w:rFonts w:ascii="Courier New" w:hAnsi="Courier New" w:cs="Courier New"/>
          <w:b/>
          <w:color w:val="000000"/>
          <w:sz w:val="20"/>
          <w:lang w:val="en-GB" w:eastAsia="lt-LT"/>
        </w:rPr>
        <w:t>Rezultatai, kurie yra spausdinami “Rodikliai.txt” faile:</w:t>
      </w:r>
    </w:p>
    <w:p w14:paraId="02804D63" w14:textId="0F259134"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158D6ABF"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Ilgiausi (12 raidžių) žodžiai:</w:t>
      </w:r>
    </w:p>
    <w:p w14:paraId="6D44EF76"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Žodis: nepastovumai, Pasikartojimai: 1</w:t>
      </w:r>
    </w:p>
    <w:p w14:paraId="08A3660D"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Žodis: kelmutėliais, Pasikartojimai: 0</w:t>
      </w:r>
    </w:p>
    <w:p w14:paraId="7F8EAEA6"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Ilgiausi (33 simbolių), sudaryti iš žodžių fragentai:</w:t>
      </w:r>
    </w:p>
    <w:p w14:paraId="1FCF23C6"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 xml:space="preserve">bemintė laimės valanda; blogieti </w:t>
      </w:r>
    </w:p>
    <w:p w14:paraId="689C1401"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Šis fragmentas pirmame duomenų faile yra tokiose eilutėse:</w:t>
      </w:r>
    </w:p>
    <w:p w14:paraId="46B86997"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6</w:t>
      </w:r>
    </w:p>
    <w:p w14:paraId="2BB7B008"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Šis fragmentas antrame duomenų faile yra tokiose eilutėse:</w:t>
      </w:r>
    </w:p>
    <w:p w14:paraId="40E8E525"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6</w:t>
      </w:r>
    </w:p>
    <w:p w14:paraId="41AB85CC" w14:textId="77777777"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7</w:t>
      </w:r>
    </w:p>
    <w:p w14:paraId="2F404140" w14:textId="1D2B8F2F"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2B20CF73" w14:textId="52891512" w:rsidR="00F61E37" w:rsidRPr="00F61E37" w:rsidRDefault="00F61E37" w:rsidP="00F61E37">
      <w:pPr>
        <w:autoSpaceDE w:val="0"/>
        <w:autoSpaceDN w:val="0"/>
        <w:adjustRightInd w:val="0"/>
        <w:ind w:firstLine="0"/>
        <w:jc w:val="left"/>
        <w:rPr>
          <w:rFonts w:ascii="Courier New" w:hAnsi="Courier New" w:cs="Courier New"/>
          <w:b/>
          <w:color w:val="000000"/>
          <w:sz w:val="20"/>
          <w:lang w:val="en-GB" w:eastAsia="lt-LT"/>
        </w:rPr>
      </w:pPr>
      <w:r w:rsidRPr="00F61E37">
        <w:rPr>
          <w:rFonts w:ascii="Courier New" w:hAnsi="Courier New" w:cs="Courier New"/>
          <w:b/>
          <w:color w:val="000000"/>
          <w:sz w:val="20"/>
          <w:lang w:val="en-GB" w:eastAsia="lt-LT"/>
        </w:rPr>
        <w:t>Rezultatai, kurie yra spausdinami “ManoKnyga.txt”:</w:t>
      </w:r>
    </w:p>
    <w:p w14:paraId="6FFA28A8" w14:textId="6AF69C0E" w:rsidR="00F61E37" w:rsidRPr="00F61E37" w:rsidRDefault="00F61E37" w:rsidP="00F61E37">
      <w:pPr>
        <w:autoSpaceDE w:val="0"/>
        <w:autoSpaceDN w:val="0"/>
        <w:adjustRightInd w:val="0"/>
        <w:ind w:firstLine="0"/>
        <w:jc w:val="left"/>
        <w:rPr>
          <w:rFonts w:ascii="Courier New" w:hAnsi="Courier New" w:cs="Courier New"/>
          <w:color w:val="000000"/>
          <w:sz w:val="20"/>
          <w:lang w:val="en-GB" w:eastAsia="lt-LT"/>
        </w:rPr>
      </w:pPr>
    </w:p>
    <w:p w14:paraId="56B5B375" w14:textId="0AF3B9FB" w:rsidR="00F61E37" w:rsidRDefault="00F61E37" w:rsidP="00F61E37">
      <w:pPr>
        <w:autoSpaceDE w:val="0"/>
        <w:autoSpaceDN w:val="0"/>
        <w:adjustRightInd w:val="0"/>
        <w:ind w:firstLine="0"/>
        <w:jc w:val="left"/>
        <w:rPr>
          <w:rFonts w:ascii="Courier New" w:hAnsi="Courier New" w:cs="Courier New"/>
          <w:color w:val="000000"/>
          <w:sz w:val="20"/>
          <w:lang w:val="en-GB" w:eastAsia="lt-LT"/>
        </w:rPr>
      </w:pPr>
      <w:r w:rsidRPr="00F61E37">
        <w:rPr>
          <w:rFonts w:ascii="Courier New" w:hAnsi="Courier New" w:cs="Courier New"/>
          <w:color w:val="000000"/>
          <w:sz w:val="20"/>
          <w:lang w:val="en-GB" w:eastAsia="lt-LT"/>
        </w:rPr>
        <w:t xml:space="preserve">ištirpsta kaip sena karta ramių laikų nepastovumas. nepastovumai, nepastovumai, kelmutėliais bemintė laimės valanda; blogieti ir josios vaikiškas dosnumas per dieną žemę lietų godžiai plempia kuriam kas valandą mažiau erdvės nepastovumas stotis bažnyčia kapinaitės plentas ir autobusas kur tuoj pat judės bemintė laimės valanda; blogieti </w:t>
      </w:r>
    </w:p>
    <w:p w14:paraId="43328A88" w14:textId="04F94DAA" w:rsidR="005625B7" w:rsidRDefault="005625B7" w:rsidP="00F61E37">
      <w:pPr>
        <w:autoSpaceDE w:val="0"/>
        <w:autoSpaceDN w:val="0"/>
        <w:adjustRightInd w:val="0"/>
        <w:ind w:firstLine="0"/>
        <w:jc w:val="left"/>
        <w:rPr>
          <w:rFonts w:ascii="Courier New" w:hAnsi="Courier New" w:cs="Courier New"/>
          <w:color w:val="000000"/>
          <w:sz w:val="20"/>
          <w:lang w:val="en-GB" w:eastAsia="lt-LT"/>
        </w:rPr>
      </w:pPr>
    </w:p>
    <w:p w14:paraId="6B252675" w14:textId="67A4F9A8" w:rsidR="005625B7" w:rsidRPr="005625B7" w:rsidRDefault="005625B7" w:rsidP="00F61E37">
      <w:pPr>
        <w:autoSpaceDE w:val="0"/>
        <w:autoSpaceDN w:val="0"/>
        <w:adjustRightInd w:val="0"/>
        <w:ind w:firstLine="0"/>
        <w:jc w:val="left"/>
        <w:rPr>
          <w:rFonts w:ascii="Courier New" w:hAnsi="Courier New" w:cs="Courier New"/>
          <w:b/>
          <w:color w:val="000000"/>
          <w:sz w:val="20"/>
          <w:lang w:val="en-GB" w:eastAsia="lt-LT"/>
        </w:rPr>
      </w:pPr>
      <w:r w:rsidRPr="005625B7">
        <w:rPr>
          <w:rFonts w:ascii="Courier New" w:hAnsi="Courier New" w:cs="Courier New"/>
          <w:b/>
          <w:color w:val="000000"/>
          <w:sz w:val="20"/>
          <w:lang w:val="en-GB" w:eastAsia="lt-LT"/>
        </w:rPr>
        <w:t>Rezultatai, kurie yra spausdinami konsolėje:</w:t>
      </w:r>
    </w:p>
    <w:p w14:paraId="3F0A877C" w14:textId="11FC77A4" w:rsidR="005625B7" w:rsidRDefault="005625B7" w:rsidP="00F61E37">
      <w:pPr>
        <w:autoSpaceDE w:val="0"/>
        <w:autoSpaceDN w:val="0"/>
        <w:adjustRightInd w:val="0"/>
        <w:ind w:firstLine="0"/>
        <w:jc w:val="left"/>
        <w:rPr>
          <w:rFonts w:ascii="Courier New" w:hAnsi="Courier New" w:cs="Courier New"/>
          <w:color w:val="000000"/>
          <w:sz w:val="20"/>
          <w:lang w:val="en-GB" w:eastAsia="lt-LT"/>
        </w:rPr>
      </w:pPr>
    </w:p>
    <w:p w14:paraId="1D868F05" w14:textId="3F7EBDB1" w:rsidR="005625B7" w:rsidRPr="00F61E37" w:rsidRDefault="005625B7" w:rsidP="00F61E37">
      <w:pPr>
        <w:autoSpaceDE w:val="0"/>
        <w:autoSpaceDN w:val="0"/>
        <w:adjustRightInd w:val="0"/>
        <w:ind w:firstLine="0"/>
        <w:jc w:val="left"/>
        <w:rPr>
          <w:rFonts w:ascii="Courier New" w:hAnsi="Courier New" w:cs="Courier New"/>
          <w:color w:val="000000"/>
          <w:sz w:val="20"/>
          <w:lang w:val="en-GB" w:eastAsia="lt-LT"/>
        </w:rPr>
      </w:pPr>
      <w:r>
        <w:rPr>
          <w:rFonts w:ascii="Courier New" w:hAnsi="Courier New" w:cs="Courier New"/>
          <w:color w:val="000000"/>
          <w:sz w:val="20"/>
          <w:lang w:val="en-GB" w:eastAsia="lt-LT"/>
        </w:rPr>
        <w:t>(Paliekama tuščia)</w:t>
      </w:r>
    </w:p>
    <w:p w14:paraId="446D20B4" w14:textId="77777777" w:rsidR="00AB7416" w:rsidRDefault="00AB7416" w:rsidP="00AB7416">
      <w:pPr>
        <w:pStyle w:val="Programostekstas"/>
      </w:pPr>
    </w:p>
    <w:p w14:paraId="298C7900" w14:textId="77777777" w:rsidR="00AB7416" w:rsidRDefault="00AB7416" w:rsidP="00AB7416">
      <w:pPr>
        <w:pStyle w:val="Programostekstas"/>
      </w:pPr>
      <w:bookmarkStart w:id="19" w:name="_GoBack"/>
      <w:bookmarkEnd w:id="19"/>
    </w:p>
    <w:p w14:paraId="0D0AC627" w14:textId="77777777" w:rsidR="00D1074F" w:rsidRDefault="00D1074F" w:rsidP="00D1074F">
      <w:pPr>
        <w:pStyle w:val="Antrat2"/>
      </w:pPr>
      <w:bookmarkStart w:id="20" w:name="_Toc530682464"/>
      <w:r>
        <w:t>Dėstytojo pastabos</w:t>
      </w:r>
      <w:bookmarkEnd w:id="20"/>
    </w:p>
    <w:p w14:paraId="71606EC7" w14:textId="77777777" w:rsidR="00D1074F" w:rsidRDefault="00D1074F" w:rsidP="00D1074F"/>
    <w:p w14:paraId="1B86B35E" w14:textId="77777777" w:rsidR="00D1074F" w:rsidRDefault="00D1074F" w:rsidP="00D1074F"/>
    <w:p w14:paraId="199BE65B" w14:textId="77777777" w:rsidR="00D1074F" w:rsidRPr="00D1074F" w:rsidRDefault="00D1074F" w:rsidP="00D1074F"/>
    <w:p w14:paraId="0CE0F64C" w14:textId="77777777" w:rsidR="007E6559" w:rsidRPr="0015714D" w:rsidRDefault="00AB7416" w:rsidP="006E731F">
      <w:pPr>
        <w:pStyle w:val="Antrat1"/>
      </w:pPr>
      <w:r>
        <w:br w:type="page"/>
      </w:r>
      <w:bookmarkStart w:id="21" w:name="_Toc530682465"/>
      <w:r w:rsidR="00AD1B2E">
        <w:lastRenderedPageBreak/>
        <w:t>Polimorfizmas</w:t>
      </w:r>
      <w:bookmarkEnd w:id="21"/>
    </w:p>
    <w:p w14:paraId="2D556ECB" w14:textId="77777777" w:rsidR="007E6559" w:rsidRPr="00844988" w:rsidRDefault="007E6559" w:rsidP="007E6559">
      <w:pPr>
        <w:pStyle w:val="Antrat2"/>
      </w:pPr>
      <w:bookmarkStart w:id="22" w:name="_Toc530682466"/>
      <w:r w:rsidRPr="00844988">
        <w:t>Darbo užduotis</w:t>
      </w:r>
      <w:bookmarkEnd w:id="22"/>
    </w:p>
    <w:p w14:paraId="41882987" w14:textId="77777777" w:rsidR="007E6559" w:rsidRDefault="007E6559" w:rsidP="007E6559"/>
    <w:p w14:paraId="1FADFA55" w14:textId="77777777" w:rsidR="007E6559" w:rsidRDefault="007E6559" w:rsidP="007E6559"/>
    <w:p w14:paraId="706963FF" w14:textId="77777777" w:rsidR="007E6559" w:rsidRPr="00844988" w:rsidRDefault="007E6559" w:rsidP="007E6559"/>
    <w:p w14:paraId="162E14AA" w14:textId="77777777" w:rsidR="007E6559" w:rsidRPr="00844988" w:rsidRDefault="007E6559" w:rsidP="007E6559">
      <w:pPr>
        <w:pStyle w:val="Antrat2"/>
      </w:pPr>
      <w:bookmarkStart w:id="23" w:name="_Toc530682467"/>
      <w:r w:rsidRPr="00844988">
        <w:t>Programos tekstas</w:t>
      </w:r>
      <w:bookmarkEnd w:id="23"/>
    </w:p>
    <w:p w14:paraId="00DB8E4F" w14:textId="77777777" w:rsidR="007E6559" w:rsidRDefault="007E6559" w:rsidP="007E6559">
      <w:pPr>
        <w:pStyle w:val="Programostekstas"/>
      </w:pPr>
    </w:p>
    <w:p w14:paraId="01EF2A4B" w14:textId="77777777" w:rsidR="007E6559" w:rsidRDefault="007E6559" w:rsidP="007E6559">
      <w:pPr>
        <w:pStyle w:val="Programostekstas"/>
      </w:pPr>
    </w:p>
    <w:p w14:paraId="4F363E90" w14:textId="77777777" w:rsidR="007E6559" w:rsidRPr="00844988" w:rsidRDefault="007E6559" w:rsidP="007E6559">
      <w:pPr>
        <w:pStyle w:val="Programostekstas"/>
      </w:pPr>
    </w:p>
    <w:p w14:paraId="6F0AEBF1" w14:textId="77777777" w:rsidR="007E6559" w:rsidRPr="00844988" w:rsidRDefault="007E6559" w:rsidP="007E6559">
      <w:pPr>
        <w:pStyle w:val="Antrat2"/>
      </w:pPr>
      <w:bookmarkStart w:id="24" w:name="_Toc530682468"/>
      <w:r w:rsidRPr="00844988">
        <w:t>Pradiniai duomenys ir rezultatai</w:t>
      </w:r>
      <w:bookmarkEnd w:id="24"/>
    </w:p>
    <w:p w14:paraId="110A750A" w14:textId="77777777" w:rsidR="007E6559" w:rsidRDefault="007E6559" w:rsidP="007E6559">
      <w:pPr>
        <w:pStyle w:val="Programostekstas"/>
      </w:pPr>
    </w:p>
    <w:p w14:paraId="5938B71B" w14:textId="77777777" w:rsidR="007E6559" w:rsidRDefault="007E6559" w:rsidP="007E6559">
      <w:pPr>
        <w:pStyle w:val="Programostekstas"/>
      </w:pPr>
    </w:p>
    <w:p w14:paraId="6FD562AB" w14:textId="77777777" w:rsidR="00AB7416" w:rsidRDefault="00AB7416" w:rsidP="007E6559">
      <w:pPr>
        <w:pStyle w:val="Programostekstas"/>
      </w:pPr>
    </w:p>
    <w:p w14:paraId="68372E7C" w14:textId="77777777" w:rsidR="00D1074F" w:rsidRDefault="00D1074F" w:rsidP="00D1074F">
      <w:pPr>
        <w:pStyle w:val="Antrat2"/>
      </w:pPr>
      <w:bookmarkStart w:id="25" w:name="_Toc530682469"/>
      <w:r>
        <w:t>Dėstytojo pastabos</w:t>
      </w:r>
      <w:bookmarkEnd w:id="25"/>
    </w:p>
    <w:p w14:paraId="27FF2856" w14:textId="77777777" w:rsidR="00D1074F" w:rsidRDefault="00D1074F" w:rsidP="00D1074F"/>
    <w:p w14:paraId="02BB2431" w14:textId="77777777" w:rsidR="00D1074F" w:rsidRDefault="00D1074F" w:rsidP="00D1074F"/>
    <w:p w14:paraId="60682113" w14:textId="77777777" w:rsidR="00D1074F" w:rsidRPr="00D1074F" w:rsidRDefault="00D1074F" w:rsidP="00D1074F"/>
    <w:sectPr w:rsidR="00D1074F" w:rsidRPr="00D1074F"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2107D" w14:textId="77777777" w:rsidR="00DA38CC" w:rsidRDefault="00DA38CC">
      <w:r>
        <w:separator/>
      </w:r>
    </w:p>
  </w:endnote>
  <w:endnote w:type="continuationSeparator" w:id="0">
    <w:p w14:paraId="330516B5" w14:textId="77777777" w:rsidR="00DA38CC" w:rsidRDefault="00DA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D3D8E" w14:textId="77777777" w:rsidR="00B271E6" w:rsidRDefault="00B271E6"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14:paraId="7E0F6D57" w14:textId="77777777" w:rsidR="00B271E6" w:rsidRDefault="00B271E6" w:rsidP="00EB5168">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B1672" w14:textId="084D8CBF" w:rsidR="00B271E6" w:rsidRDefault="00B271E6"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Pr>
        <w:rStyle w:val="Puslapionumeris"/>
        <w:noProof/>
      </w:rPr>
      <w:t>29</w:t>
    </w:r>
    <w:r>
      <w:rPr>
        <w:rStyle w:val="Puslapionumer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B8E49" w14:textId="7EB8C4CF" w:rsidR="00B271E6" w:rsidRDefault="00B271E6"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Pr>
        <w:rStyle w:val="Puslapionumeris"/>
        <w:noProof/>
      </w:rPr>
      <w:t>3</w:t>
    </w:r>
    <w:r>
      <w:rPr>
        <w:rStyle w:val="Puslapionumer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0A8F8" w14:textId="77777777" w:rsidR="00DA38CC" w:rsidRDefault="00DA38CC">
      <w:r>
        <w:separator/>
      </w:r>
    </w:p>
  </w:footnote>
  <w:footnote w:type="continuationSeparator" w:id="0">
    <w:p w14:paraId="2F7AE0B9" w14:textId="77777777" w:rsidR="00DA38CC" w:rsidRDefault="00DA3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B0BB" w14:textId="77777777" w:rsidR="00B271E6" w:rsidRPr="00EB5168" w:rsidRDefault="00B271E6" w:rsidP="00EB5168">
    <w:pPr>
      <w:pStyle w:val="Antrats"/>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15:restartNumberingAfterBreak="0">
    <w:nsid w:val="79F03629"/>
    <w:multiLevelType w:val="multilevel"/>
    <w:tmpl w:val="28CA2C98"/>
    <w:lvl w:ilvl="0">
      <w:start w:val="1"/>
      <w:numFmt w:val="decimal"/>
      <w:pStyle w:val="Antrat1"/>
      <w:lvlText w:val="%1."/>
      <w:lvlJc w:val="left"/>
      <w:pPr>
        <w:tabs>
          <w:tab w:val="num" w:pos="1276"/>
        </w:tabs>
        <w:ind w:left="1276" w:hanging="425"/>
      </w:pPr>
      <w:rPr>
        <w:rFonts w:hint="default"/>
      </w:rPr>
    </w:lvl>
    <w:lvl w:ilvl="1">
      <w:start w:val="1"/>
      <w:numFmt w:val="decimal"/>
      <w:pStyle w:val="Antrat2"/>
      <w:lvlText w:val="%1.%2."/>
      <w:lvlJc w:val="left"/>
      <w:pPr>
        <w:tabs>
          <w:tab w:val="num" w:pos="2268"/>
        </w:tabs>
        <w:ind w:left="2268" w:hanging="566"/>
      </w:pPr>
      <w:rPr>
        <w:rFonts w:hint="default"/>
      </w:rPr>
    </w:lvl>
    <w:lvl w:ilvl="2">
      <w:start w:val="1"/>
      <w:numFmt w:val="decimal"/>
      <w:pStyle w:val="Antrat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F87"/>
    <w:rsid w:val="00000825"/>
    <w:rsid w:val="000265FA"/>
    <w:rsid w:val="0005232C"/>
    <w:rsid w:val="0007068E"/>
    <w:rsid w:val="0009306E"/>
    <w:rsid w:val="000C4293"/>
    <w:rsid w:val="000D62BF"/>
    <w:rsid w:val="000D7D75"/>
    <w:rsid w:val="000F7F7F"/>
    <w:rsid w:val="00100F55"/>
    <w:rsid w:val="00103131"/>
    <w:rsid w:val="0013780B"/>
    <w:rsid w:val="001423FA"/>
    <w:rsid w:val="00154307"/>
    <w:rsid w:val="0015714D"/>
    <w:rsid w:val="00184713"/>
    <w:rsid w:val="00186E67"/>
    <w:rsid w:val="001E733B"/>
    <w:rsid w:val="001F0046"/>
    <w:rsid w:val="00216DBA"/>
    <w:rsid w:val="00240124"/>
    <w:rsid w:val="00260F87"/>
    <w:rsid w:val="0028307C"/>
    <w:rsid w:val="0029155A"/>
    <w:rsid w:val="00291C8F"/>
    <w:rsid w:val="002949A3"/>
    <w:rsid w:val="002C56BD"/>
    <w:rsid w:val="002E3EF8"/>
    <w:rsid w:val="002F60F6"/>
    <w:rsid w:val="00346FD8"/>
    <w:rsid w:val="0035736D"/>
    <w:rsid w:val="00371865"/>
    <w:rsid w:val="003946DD"/>
    <w:rsid w:val="003A1C1F"/>
    <w:rsid w:val="003E1204"/>
    <w:rsid w:val="003F1D21"/>
    <w:rsid w:val="0041248A"/>
    <w:rsid w:val="00415D80"/>
    <w:rsid w:val="00421252"/>
    <w:rsid w:val="00421496"/>
    <w:rsid w:val="00475C2C"/>
    <w:rsid w:val="004771C9"/>
    <w:rsid w:val="004965DE"/>
    <w:rsid w:val="004A6384"/>
    <w:rsid w:val="004A6A01"/>
    <w:rsid w:val="004A7A4A"/>
    <w:rsid w:val="004B695E"/>
    <w:rsid w:val="004C3D88"/>
    <w:rsid w:val="004E181F"/>
    <w:rsid w:val="004E385B"/>
    <w:rsid w:val="0052026C"/>
    <w:rsid w:val="00531F74"/>
    <w:rsid w:val="0053511B"/>
    <w:rsid w:val="005512FD"/>
    <w:rsid w:val="00553EEC"/>
    <w:rsid w:val="005625B7"/>
    <w:rsid w:val="00565BEF"/>
    <w:rsid w:val="005669DB"/>
    <w:rsid w:val="005824C9"/>
    <w:rsid w:val="005A0435"/>
    <w:rsid w:val="005B13B5"/>
    <w:rsid w:val="005B59AA"/>
    <w:rsid w:val="005C45B5"/>
    <w:rsid w:val="005C73ED"/>
    <w:rsid w:val="005E11F3"/>
    <w:rsid w:val="005E1E1D"/>
    <w:rsid w:val="005F283E"/>
    <w:rsid w:val="00610595"/>
    <w:rsid w:val="00616125"/>
    <w:rsid w:val="00661913"/>
    <w:rsid w:val="00682058"/>
    <w:rsid w:val="006B1453"/>
    <w:rsid w:val="006E731F"/>
    <w:rsid w:val="006F6D23"/>
    <w:rsid w:val="007016E8"/>
    <w:rsid w:val="00727538"/>
    <w:rsid w:val="00727B09"/>
    <w:rsid w:val="007434A0"/>
    <w:rsid w:val="007476F5"/>
    <w:rsid w:val="00770695"/>
    <w:rsid w:val="00781311"/>
    <w:rsid w:val="007C304B"/>
    <w:rsid w:val="007E6559"/>
    <w:rsid w:val="007F39F5"/>
    <w:rsid w:val="007F6D20"/>
    <w:rsid w:val="00810D26"/>
    <w:rsid w:val="0081227B"/>
    <w:rsid w:val="00823A80"/>
    <w:rsid w:val="008301E0"/>
    <w:rsid w:val="0083123D"/>
    <w:rsid w:val="00844988"/>
    <w:rsid w:val="00844A38"/>
    <w:rsid w:val="00871985"/>
    <w:rsid w:val="008A13CE"/>
    <w:rsid w:val="008A1D00"/>
    <w:rsid w:val="008A3B73"/>
    <w:rsid w:val="008B5988"/>
    <w:rsid w:val="008D2E79"/>
    <w:rsid w:val="00907A94"/>
    <w:rsid w:val="00932992"/>
    <w:rsid w:val="0095184C"/>
    <w:rsid w:val="00953893"/>
    <w:rsid w:val="00965287"/>
    <w:rsid w:val="00970322"/>
    <w:rsid w:val="00976364"/>
    <w:rsid w:val="009B4B88"/>
    <w:rsid w:val="009C2B54"/>
    <w:rsid w:val="009E0401"/>
    <w:rsid w:val="009E20B1"/>
    <w:rsid w:val="00A006F1"/>
    <w:rsid w:val="00A049DD"/>
    <w:rsid w:val="00A1745A"/>
    <w:rsid w:val="00A25EED"/>
    <w:rsid w:val="00A470CA"/>
    <w:rsid w:val="00A54FED"/>
    <w:rsid w:val="00A60F35"/>
    <w:rsid w:val="00A6795E"/>
    <w:rsid w:val="00AA0D32"/>
    <w:rsid w:val="00AA7117"/>
    <w:rsid w:val="00AB7416"/>
    <w:rsid w:val="00AC6DFC"/>
    <w:rsid w:val="00AD1B2E"/>
    <w:rsid w:val="00AE0E37"/>
    <w:rsid w:val="00AE7C8B"/>
    <w:rsid w:val="00B011A7"/>
    <w:rsid w:val="00B215E2"/>
    <w:rsid w:val="00B271E6"/>
    <w:rsid w:val="00B357AD"/>
    <w:rsid w:val="00B657D6"/>
    <w:rsid w:val="00B9327F"/>
    <w:rsid w:val="00B9724D"/>
    <w:rsid w:val="00BA4DB8"/>
    <w:rsid w:val="00BD1AB4"/>
    <w:rsid w:val="00BE7267"/>
    <w:rsid w:val="00C11BE4"/>
    <w:rsid w:val="00C34637"/>
    <w:rsid w:val="00C41A94"/>
    <w:rsid w:val="00C514FF"/>
    <w:rsid w:val="00C55A2B"/>
    <w:rsid w:val="00C82756"/>
    <w:rsid w:val="00C87140"/>
    <w:rsid w:val="00CA6DDB"/>
    <w:rsid w:val="00CC026B"/>
    <w:rsid w:val="00CD58DB"/>
    <w:rsid w:val="00CF17BE"/>
    <w:rsid w:val="00D10218"/>
    <w:rsid w:val="00D1074F"/>
    <w:rsid w:val="00D247ED"/>
    <w:rsid w:val="00D24D8F"/>
    <w:rsid w:val="00D253F8"/>
    <w:rsid w:val="00D5274E"/>
    <w:rsid w:val="00D560C9"/>
    <w:rsid w:val="00D968A6"/>
    <w:rsid w:val="00DA38CC"/>
    <w:rsid w:val="00DA571D"/>
    <w:rsid w:val="00DB3BD2"/>
    <w:rsid w:val="00E03A86"/>
    <w:rsid w:val="00E317C1"/>
    <w:rsid w:val="00E55394"/>
    <w:rsid w:val="00E73052"/>
    <w:rsid w:val="00E768B1"/>
    <w:rsid w:val="00E9220B"/>
    <w:rsid w:val="00EB1186"/>
    <w:rsid w:val="00EB5168"/>
    <w:rsid w:val="00ED309B"/>
    <w:rsid w:val="00F01882"/>
    <w:rsid w:val="00F058EC"/>
    <w:rsid w:val="00F122E7"/>
    <w:rsid w:val="00F16C66"/>
    <w:rsid w:val="00F32903"/>
    <w:rsid w:val="00F35F87"/>
    <w:rsid w:val="00F45991"/>
    <w:rsid w:val="00F61E37"/>
    <w:rsid w:val="00FE2CC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15D6E"/>
  <w15:docId w15:val="{0B0367FE-732B-4205-826D-4C4FD8E2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prastasis">
    <w:name w:val="Normal"/>
    <w:qFormat/>
    <w:rsid w:val="0053511B"/>
    <w:pPr>
      <w:ind w:firstLine="720"/>
      <w:jc w:val="both"/>
    </w:pPr>
    <w:rPr>
      <w:sz w:val="22"/>
      <w:lang w:eastAsia="en-US"/>
    </w:rPr>
  </w:style>
  <w:style w:type="paragraph" w:styleId="Antrat1">
    <w:name w:val="heading 1"/>
    <w:basedOn w:val="prastasis"/>
    <w:next w:val="prastasis"/>
    <w:qFormat/>
    <w:rsid w:val="00A6795E"/>
    <w:pPr>
      <w:keepNext/>
      <w:numPr>
        <w:numId w:val="33"/>
      </w:numPr>
      <w:spacing w:before="240" w:after="60"/>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Antrat3">
    <w:name w:val="heading 3"/>
    <w:basedOn w:val="prastasis"/>
    <w:next w:val="prastasis"/>
    <w:qFormat/>
    <w:rsid w:val="00A6795E"/>
    <w:pPr>
      <w:keepNext/>
      <w:numPr>
        <w:ilvl w:val="2"/>
        <w:numId w:val="33"/>
      </w:numPr>
      <w:spacing w:before="240" w:after="60"/>
      <w:outlineLvl w:val="2"/>
    </w:pPr>
    <w:rPr>
      <w:rFonts w:ascii="Arial" w:hAnsi="Arial"/>
      <w:b/>
      <w:bCs/>
      <w:i/>
      <w:sz w:val="24"/>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style>
  <w:style w:type="paragraph" w:styleId="Antrats">
    <w:name w:val="header"/>
    <w:basedOn w:val="prastasis"/>
    <w:rsid w:val="00EB5168"/>
    <w:pPr>
      <w:tabs>
        <w:tab w:val="center" w:pos="4153"/>
        <w:tab w:val="right" w:pos="8306"/>
      </w:tabs>
    </w:pPr>
  </w:style>
  <w:style w:type="character" w:styleId="Hipersaitas">
    <w:name w:val="Hyperlink"/>
    <w:semiHidden/>
    <w:rPr>
      <w:color w:val="0000FF"/>
      <w:u w:val="single"/>
    </w:rPr>
  </w:style>
  <w:style w:type="paragraph" w:styleId="Turinys1">
    <w:name w:val="toc 1"/>
    <w:basedOn w:val="prastasis"/>
    <w:next w:val="prastasis"/>
    <w:autoRedefine/>
    <w:uiPriority w:val="39"/>
    <w:rsid w:val="00F16C66"/>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F16C66"/>
    <w:pPr>
      <w:tabs>
        <w:tab w:val="left" w:pos="1134"/>
        <w:tab w:val="right" w:leader="dot" w:pos="9639"/>
      </w:tabs>
      <w:spacing w:before="120"/>
      <w:ind w:left="567" w:firstLine="0"/>
      <w:jc w:val="left"/>
    </w:pPr>
    <w:rPr>
      <w:sz w:val="24"/>
    </w:rPr>
  </w:style>
  <w:style w:type="paragraph" w:styleId="Turinys3">
    <w:name w:val="toc 3"/>
    <w:basedOn w:val="prastasis"/>
    <w:next w:val="prastasis"/>
    <w:autoRedefine/>
    <w:rsid w:val="000F7F7F"/>
    <w:pPr>
      <w:tabs>
        <w:tab w:val="left" w:pos="1800"/>
        <w:tab w:val="right" w:leader="dot" w:pos="9639"/>
      </w:tabs>
      <w:ind w:left="400"/>
    </w:pPr>
  </w:style>
  <w:style w:type="paragraph" w:styleId="Turinys4">
    <w:name w:val="toc 4"/>
    <w:basedOn w:val="prastasis"/>
    <w:next w:val="prastasis"/>
    <w:autoRedefine/>
    <w:semiHidden/>
    <w:pPr>
      <w:ind w:left="600"/>
    </w:pPr>
  </w:style>
  <w:style w:type="paragraph" w:styleId="Turinys5">
    <w:name w:val="toc 5"/>
    <w:basedOn w:val="prastasis"/>
    <w:next w:val="prastasis"/>
    <w:autoRedefine/>
    <w:semiHidden/>
    <w:pPr>
      <w:ind w:left="800"/>
    </w:pPr>
  </w:style>
  <w:style w:type="paragraph" w:styleId="Turinys6">
    <w:name w:val="toc 6"/>
    <w:basedOn w:val="prastasis"/>
    <w:next w:val="prastasis"/>
    <w:autoRedefine/>
    <w:semiHidden/>
    <w:pPr>
      <w:ind w:left="1000"/>
    </w:pPr>
  </w:style>
  <w:style w:type="paragraph" w:styleId="Turinys7">
    <w:name w:val="toc 7"/>
    <w:basedOn w:val="prastasis"/>
    <w:next w:val="prastasis"/>
    <w:autoRedefine/>
    <w:semiHidden/>
    <w:pPr>
      <w:ind w:left="1200"/>
    </w:pPr>
  </w:style>
  <w:style w:type="paragraph" w:styleId="Turinys8">
    <w:name w:val="toc 8"/>
    <w:basedOn w:val="prastasis"/>
    <w:next w:val="prastasis"/>
    <w:autoRedefine/>
    <w:semiHidden/>
    <w:pPr>
      <w:ind w:left="1400"/>
    </w:pPr>
  </w:style>
  <w:style w:type="paragraph" w:styleId="Turinys9">
    <w:name w:val="toc 9"/>
    <w:basedOn w:val="prastasis"/>
    <w:next w:val="prastasis"/>
    <w:autoRedefine/>
    <w:semiHidden/>
    <w:pPr>
      <w:ind w:left="1600"/>
    </w:pPr>
  </w:style>
  <w:style w:type="character" w:customStyle="1" w:styleId="Antrat2Diagrama">
    <w:name w:val="Antraštė 2 Diagrama"/>
    <w:link w:val="Antrat2"/>
    <w:uiPriority w:val="9"/>
    <w:rsid w:val="00A6795E"/>
    <w:rPr>
      <w:rFonts w:ascii="Arial" w:hAnsi="Arial"/>
      <w:b/>
      <w:bCs/>
      <w:i/>
      <w:iCs/>
      <w:sz w:val="24"/>
      <w:szCs w:val="28"/>
      <w:lang w:val="lt-LT" w:eastAsia="en-US" w:bidi="ar-SA"/>
    </w:rPr>
  </w:style>
  <w:style w:type="character" w:customStyle="1" w:styleId="PoratDiagrama">
    <w:name w:val="Poraštė Diagrama"/>
    <w:link w:val="Porat"/>
    <w:uiPriority w:val="99"/>
    <w:rsid w:val="00EB5168"/>
    <w:rPr>
      <w:sz w:val="22"/>
      <w:lang w:val="lt-LT" w:eastAsia="en-US" w:bidi="ar-SA"/>
    </w:rPr>
  </w:style>
  <w:style w:type="paragraph" w:customStyle="1" w:styleId="Autorius">
    <w:name w:val="Autorius"/>
    <w:basedOn w:val="prastasis"/>
    <w:locked/>
    <w:rsid w:val="00B9724D"/>
    <w:pPr>
      <w:tabs>
        <w:tab w:val="left" w:pos="6096"/>
      </w:tabs>
      <w:spacing w:before="60"/>
      <w:ind w:left="5387" w:firstLine="0"/>
    </w:pPr>
    <w:rPr>
      <w:sz w:val="24"/>
    </w:rPr>
  </w:style>
  <w:style w:type="paragraph" w:customStyle="1" w:styleId="Vireliouraai">
    <w:name w:val="Viršelio užrašai"/>
    <w:basedOn w:val="prastasis"/>
    <w:locked/>
    <w:rsid w:val="004771C9"/>
    <w:pPr>
      <w:spacing w:after="120"/>
      <w:jc w:val="center"/>
    </w:pPr>
    <w:rPr>
      <w:rFonts w:ascii="Arial" w:hAnsi="Arial"/>
      <w:b/>
      <w:sz w:val="28"/>
    </w:rPr>
  </w:style>
  <w:style w:type="paragraph" w:customStyle="1" w:styleId="Ataskaita">
    <w:name w:val="Ataskaita"/>
    <w:basedOn w:val="prastasis"/>
    <w:next w:val="Vireliouraai"/>
    <w:locked/>
    <w:rsid w:val="004771C9"/>
    <w:pPr>
      <w:spacing w:after="120"/>
      <w:jc w:val="center"/>
    </w:pPr>
    <w:rPr>
      <w:rFonts w:ascii="Arial" w:hAnsi="Arial"/>
      <w:b/>
      <w:i/>
      <w:sz w:val="28"/>
    </w:rPr>
  </w:style>
  <w:style w:type="paragraph" w:customStyle="1" w:styleId="Ataskaitospavadinimas">
    <w:name w:val="Ataskaitos pavadinimas"/>
    <w:basedOn w:val="Vireliouraai"/>
    <w:next w:val="Vireliouraai"/>
    <w:locked/>
    <w:rsid w:val="004771C9"/>
    <w:rPr>
      <w:sz w:val="32"/>
    </w:rPr>
  </w:style>
  <w:style w:type="paragraph" w:customStyle="1" w:styleId="Programostekstas">
    <w:name w:val="Programos tekstas"/>
    <w:basedOn w:val="prastasis"/>
    <w:rsid w:val="00531F74"/>
    <w:pPr>
      <w:ind w:firstLine="0"/>
      <w:jc w:val="left"/>
    </w:pPr>
    <w:rPr>
      <w:rFonts w:ascii="Courier New" w:hAnsi="Courier New"/>
      <w:sz w:val="20"/>
    </w:rPr>
  </w:style>
  <w:style w:type="character" w:styleId="Komentaronuoroda">
    <w:name w:val="annotation reference"/>
    <w:semiHidden/>
    <w:rsid w:val="00A6795E"/>
    <w:rPr>
      <w:sz w:val="16"/>
      <w:szCs w:val="16"/>
    </w:rPr>
  </w:style>
  <w:style w:type="paragraph" w:styleId="Komentarotekstas">
    <w:name w:val="annotation text"/>
    <w:basedOn w:val="prastasis"/>
    <w:semiHidden/>
    <w:rsid w:val="00A6795E"/>
    <w:rPr>
      <w:sz w:val="20"/>
    </w:rPr>
  </w:style>
  <w:style w:type="paragraph" w:styleId="Komentarotema">
    <w:name w:val="annotation subject"/>
    <w:basedOn w:val="Komentarotekstas"/>
    <w:next w:val="Komentarotekstas"/>
    <w:semiHidden/>
    <w:rsid w:val="00A6795E"/>
    <w:rPr>
      <w:b/>
      <w:bCs/>
    </w:rPr>
  </w:style>
  <w:style w:type="paragraph" w:styleId="Debesliotekstas">
    <w:name w:val="Balloon Text"/>
    <w:basedOn w:val="prastasis"/>
    <w:semiHidden/>
    <w:rsid w:val="00A6795E"/>
    <w:rPr>
      <w:rFonts w:ascii="Tahoma" w:hAnsi="Tahoma"/>
      <w:sz w:val="16"/>
      <w:szCs w:val="16"/>
    </w:rPr>
  </w:style>
  <w:style w:type="character" w:styleId="Vietosrezervavimoenklotekstas">
    <w:name w:val="Placeholder Text"/>
    <w:basedOn w:val="Numatytasispastraiposriftas"/>
    <w:uiPriority w:val="99"/>
    <w:semiHidden/>
    <w:rsid w:val="00B972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y\Downloads\118_Ataskaitos_sablonas%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EEAC05D-5F82-4968-89C8-341D421E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118_Ataskaitos_sablonas (3)</Template>
  <TotalTime>511</TotalTime>
  <Pages>1</Pages>
  <Words>31389</Words>
  <Characters>178918</Characters>
  <Application>Microsoft Office Word</Application>
  <DocSecurity>0</DocSecurity>
  <Lines>1490</Lines>
  <Paragraphs>419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marty</dc:creator>
  <cp:lastModifiedBy>Marozas Arminas</cp:lastModifiedBy>
  <cp:revision>51</cp:revision>
  <cp:lastPrinted>2018-11-22T18:43:00Z</cp:lastPrinted>
  <dcterms:created xsi:type="dcterms:W3CDTF">2018-09-19T12:28:00Z</dcterms:created>
  <dcterms:modified xsi:type="dcterms:W3CDTF">2018-11-22T18:43:00Z</dcterms:modified>
</cp:coreProperties>
</file>